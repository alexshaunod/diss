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C69D243" w14:textId="77777777" w:rsidR="00536C05" w:rsidRDefault="00536C05" w:rsidP="004C12FA">
      <w:bookmarkStart w:id="0" w:name="_Hlk480198843"/>
      <w:bookmarkEnd w:id="0"/>
    </w:p>
    <w:p w14:paraId="22B40B31" w14:textId="77777777" w:rsidR="00806CFF" w:rsidRDefault="00806CFF" w:rsidP="004C12FA"/>
    <w:p w14:paraId="701E08C6" w14:textId="77777777" w:rsidR="00806CFF" w:rsidRDefault="00806CFF" w:rsidP="004C12FA"/>
    <w:p w14:paraId="4B439A0D" w14:textId="77777777" w:rsidR="00DB78FA" w:rsidRDefault="00DB78FA" w:rsidP="004C12FA">
      <w:pPr>
        <w:rPr>
          <w:lang w:val="en-US"/>
        </w:rPr>
      </w:pPr>
    </w:p>
    <w:p w14:paraId="7B79C3F4" w14:textId="77777777" w:rsidR="00DB78FA" w:rsidRDefault="00DB78FA" w:rsidP="004C12FA">
      <w:pPr>
        <w:rPr>
          <w:lang w:val="en-US"/>
        </w:rPr>
      </w:pPr>
    </w:p>
    <w:p w14:paraId="095F62AD" w14:textId="0BB4FFBE" w:rsidR="00806CFF" w:rsidRPr="008A08A1" w:rsidRDefault="006D7869" w:rsidP="008A08A1">
      <w:pPr>
        <w:jc w:val="center"/>
        <w:rPr>
          <w:b/>
          <w:sz w:val="36"/>
          <w:lang w:val="en-US"/>
        </w:rPr>
      </w:pPr>
      <w:r>
        <w:rPr>
          <w:b/>
          <w:sz w:val="36"/>
          <w:lang w:val="en-US"/>
        </w:rPr>
        <w:t>Automated Surveillance using Background Subtraction and Shape Analysis</w:t>
      </w:r>
    </w:p>
    <w:p w14:paraId="2B594437" w14:textId="77777777" w:rsidR="00806CFF" w:rsidRDefault="00806CFF" w:rsidP="004C12FA"/>
    <w:p w14:paraId="1A9AC2C1" w14:textId="77777777" w:rsidR="00DB78FA" w:rsidRDefault="00DB78FA" w:rsidP="004C12FA"/>
    <w:p w14:paraId="3E2E389C" w14:textId="77777777" w:rsidR="00DB78FA" w:rsidRDefault="00DB78FA" w:rsidP="008A08A1">
      <w:pPr>
        <w:jc w:val="center"/>
      </w:pPr>
      <w:r>
        <w:t xml:space="preserve">Final Report for </w:t>
      </w:r>
      <w:commentRangeStart w:id="1"/>
      <w:r>
        <w:t>CS39440 Major Project</w:t>
      </w:r>
      <w:commentRangeEnd w:id="1"/>
      <w:r>
        <w:rPr>
          <w:rStyle w:val="CommentReference"/>
        </w:rPr>
        <w:commentReference w:id="1"/>
      </w:r>
    </w:p>
    <w:p w14:paraId="0E3E91FD" w14:textId="77777777" w:rsidR="00DB78FA" w:rsidRDefault="00DB78FA" w:rsidP="008A08A1">
      <w:pPr>
        <w:jc w:val="center"/>
      </w:pPr>
    </w:p>
    <w:p w14:paraId="11735E2C" w14:textId="00F6B3A9" w:rsidR="00DB78FA" w:rsidRDefault="00DB78FA" w:rsidP="008A08A1">
      <w:pPr>
        <w:jc w:val="center"/>
      </w:pPr>
      <w:r w:rsidRPr="00DB78FA">
        <w:rPr>
          <w:i/>
        </w:rPr>
        <w:t>Author</w:t>
      </w:r>
      <w:r>
        <w:t xml:space="preserve">: </w:t>
      </w:r>
      <w:r w:rsidR="00557196">
        <w:t>Alexander Shaun O’Donnell</w:t>
      </w:r>
      <w:r>
        <w:t xml:space="preserve"> (</w:t>
      </w:r>
      <w:hyperlink r:id="rId10" w:history="1">
        <w:r w:rsidR="00557196" w:rsidRPr="00952E5D">
          <w:rPr>
            <w:rStyle w:val="Hyperlink"/>
          </w:rPr>
          <w:t>alo14@aber.ac.uk</w:t>
        </w:r>
      </w:hyperlink>
      <w:r>
        <w:t>)</w:t>
      </w:r>
    </w:p>
    <w:p w14:paraId="11F0677F" w14:textId="39CA35D1" w:rsidR="00DB78FA" w:rsidRDefault="00DB78FA" w:rsidP="008A08A1">
      <w:pPr>
        <w:jc w:val="center"/>
      </w:pPr>
      <w:r w:rsidRPr="00DB78FA">
        <w:rPr>
          <w:i/>
        </w:rPr>
        <w:t>Supervisor</w:t>
      </w:r>
      <w:r>
        <w:t xml:space="preserve">: </w:t>
      </w:r>
      <w:r w:rsidR="00557196">
        <w:t xml:space="preserve">Bernie </w:t>
      </w:r>
      <w:proofErr w:type="spellStart"/>
      <w:r w:rsidR="00557196">
        <w:t>Tiddeman</w:t>
      </w:r>
      <w:proofErr w:type="spellEnd"/>
      <w:r w:rsidR="00557196">
        <w:t xml:space="preserve"> </w:t>
      </w:r>
      <w:r>
        <w:t>(</w:t>
      </w:r>
      <w:r w:rsidR="009878B3">
        <w:t>bpt</w:t>
      </w:r>
      <w:r>
        <w:t>@aber.ac.uk)</w:t>
      </w:r>
    </w:p>
    <w:p w14:paraId="4EBF3EBD" w14:textId="77777777" w:rsidR="00DB78FA" w:rsidRDefault="00DB78FA" w:rsidP="008A08A1">
      <w:pPr>
        <w:jc w:val="center"/>
      </w:pPr>
    </w:p>
    <w:p w14:paraId="19D6BD11" w14:textId="18D63C93" w:rsidR="004E63C0" w:rsidRDefault="00BD3370" w:rsidP="008A08A1">
      <w:pPr>
        <w:jc w:val="center"/>
      </w:pPr>
      <w:r>
        <w:t>16</w:t>
      </w:r>
      <w:commentRangeStart w:id="2"/>
      <w:r w:rsidR="004E63C0" w:rsidRPr="004E63C0">
        <w:rPr>
          <w:vertAlign w:val="superscript"/>
        </w:rPr>
        <w:t>th</w:t>
      </w:r>
      <w:r w:rsidR="00E54EE8">
        <w:t xml:space="preserve"> April</w:t>
      </w:r>
      <w:r w:rsidR="004E63C0">
        <w:t xml:space="preserve"> 201</w:t>
      </w:r>
      <w:commentRangeEnd w:id="2"/>
      <w:r w:rsidR="007C5E19">
        <w:t>6</w:t>
      </w:r>
      <w:r w:rsidR="004E63C0">
        <w:rPr>
          <w:rStyle w:val="CommentReference"/>
        </w:rPr>
        <w:commentReference w:id="2"/>
      </w:r>
    </w:p>
    <w:p w14:paraId="5E1FF7EF" w14:textId="77777777" w:rsidR="004E63C0" w:rsidRDefault="004E63C0" w:rsidP="008A08A1">
      <w:pPr>
        <w:jc w:val="center"/>
      </w:pPr>
    </w:p>
    <w:p w14:paraId="0B7785F6" w14:textId="77777777" w:rsidR="004E63C0" w:rsidRDefault="004E63C0" w:rsidP="008A08A1">
      <w:pPr>
        <w:jc w:val="center"/>
      </w:pPr>
      <w:r>
        <w:t>Version 1.0 (Draft)</w:t>
      </w:r>
    </w:p>
    <w:p w14:paraId="035AE4B2" w14:textId="77777777" w:rsidR="004E63C0" w:rsidRDefault="004E63C0" w:rsidP="008A08A1">
      <w:pPr>
        <w:jc w:val="center"/>
      </w:pPr>
    </w:p>
    <w:p w14:paraId="5104283A" w14:textId="77777777" w:rsidR="004E63C0" w:rsidRDefault="004E63C0" w:rsidP="008A08A1">
      <w:pPr>
        <w:jc w:val="center"/>
      </w:pPr>
    </w:p>
    <w:p w14:paraId="27880F51" w14:textId="77777777" w:rsidR="004E63C0" w:rsidRDefault="004E63C0" w:rsidP="008A08A1">
      <w:pPr>
        <w:jc w:val="center"/>
      </w:pPr>
    </w:p>
    <w:p w14:paraId="29C04C87" w14:textId="77777777" w:rsidR="004E63C0" w:rsidRDefault="004E63C0" w:rsidP="008A08A1">
      <w:pPr>
        <w:jc w:val="center"/>
      </w:pPr>
    </w:p>
    <w:p w14:paraId="51449010" w14:textId="4F07E08C" w:rsidR="004E63C0" w:rsidRDefault="004E63C0" w:rsidP="008A08A1">
      <w:pPr>
        <w:jc w:val="center"/>
      </w:pPr>
      <w:r>
        <w:t xml:space="preserve">This report is submitted as partial fulfilment of a </w:t>
      </w:r>
      <w:commentRangeStart w:id="3"/>
      <w:r>
        <w:t>BSc</w:t>
      </w:r>
      <w:commentRangeEnd w:id="3"/>
      <w:r>
        <w:rPr>
          <w:rStyle w:val="CommentReference"/>
        </w:rPr>
        <w:commentReference w:id="3"/>
      </w:r>
      <w:r>
        <w:t xml:space="preserve"> degree in</w:t>
      </w:r>
      <w:r>
        <w:br/>
      </w:r>
      <w:commentRangeStart w:id="4"/>
      <w:r>
        <w:t>Computer Science</w:t>
      </w:r>
      <w:r w:rsidR="006B172D">
        <w:t xml:space="preserve"> (Inc Integrated Industrial and Professional Training)</w:t>
      </w:r>
      <w:r>
        <w:t xml:space="preserve"> </w:t>
      </w:r>
      <w:commentRangeEnd w:id="4"/>
      <w:r>
        <w:rPr>
          <w:rStyle w:val="CommentReference"/>
        </w:rPr>
        <w:commentReference w:id="4"/>
      </w:r>
      <w:r>
        <w:t>(G40</w:t>
      </w:r>
      <w:r w:rsidR="00115865">
        <w:t>1</w:t>
      </w:r>
      <w:r w:rsidR="003B4103">
        <w:t>)</w:t>
      </w:r>
    </w:p>
    <w:p w14:paraId="4E57986B" w14:textId="77777777" w:rsidR="00806CFF" w:rsidRPr="00806CFF" w:rsidRDefault="00806CFF" w:rsidP="008A08A1">
      <w:pPr>
        <w:jc w:val="center"/>
      </w:pPr>
    </w:p>
    <w:p w14:paraId="117F1C36" w14:textId="77777777" w:rsidR="00806CFF" w:rsidRDefault="00806CFF" w:rsidP="004C12FA">
      <w:pPr>
        <w:rPr>
          <w:lang w:val="en-US"/>
        </w:rPr>
      </w:pPr>
    </w:p>
    <w:p w14:paraId="546A0734" w14:textId="77777777" w:rsidR="00DB78FA" w:rsidRDefault="00DB78FA" w:rsidP="004C12FA">
      <w:pPr>
        <w:rPr>
          <w:lang w:val="en-US"/>
        </w:rPr>
      </w:pPr>
    </w:p>
    <w:p w14:paraId="02A32997" w14:textId="77777777" w:rsidR="003268BD" w:rsidRDefault="003268BD" w:rsidP="004C12FA"/>
    <w:p w14:paraId="487F3536" w14:textId="77777777" w:rsidR="004E63C0" w:rsidRDefault="004E63C0" w:rsidP="004C12FA"/>
    <w:p w14:paraId="53292AAA" w14:textId="77777777" w:rsidR="004E63C0" w:rsidRDefault="004E63C0" w:rsidP="004C12FA"/>
    <w:p w14:paraId="6D56A8A0" w14:textId="77777777" w:rsidR="004E63C0" w:rsidRDefault="004E63C0" w:rsidP="004C12FA"/>
    <w:p w14:paraId="308FFF68" w14:textId="77777777" w:rsidR="004E63C0" w:rsidRDefault="004E63C0" w:rsidP="004C12FA"/>
    <w:p w14:paraId="1F46073C" w14:textId="77777777" w:rsidR="004E63C0" w:rsidRDefault="004E63C0" w:rsidP="004C12FA"/>
    <w:p w14:paraId="5C904317" w14:textId="77777777" w:rsidR="004E63C0" w:rsidRDefault="004E63C0" w:rsidP="004C12FA"/>
    <w:p w14:paraId="256AAF56" w14:textId="77777777" w:rsidR="004E63C0" w:rsidRDefault="004E63C0" w:rsidP="004C12FA"/>
    <w:p w14:paraId="08D531E4" w14:textId="77777777" w:rsidR="004E63C0" w:rsidRDefault="004E63C0" w:rsidP="004C12FA"/>
    <w:p w14:paraId="75E79B6B" w14:textId="77777777" w:rsidR="004E63C0" w:rsidRDefault="004E63C0" w:rsidP="004C12FA"/>
    <w:p w14:paraId="51423C6D" w14:textId="77777777" w:rsidR="004E63C0" w:rsidRDefault="004E63C0" w:rsidP="004C12FA"/>
    <w:p w14:paraId="7514F271" w14:textId="77777777" w:rsidR="004E63C0" w:rsidRDefault="004E63C0" w:rsidP="004C12FA"/>
    <w:p w14:paraId="3FA5D8E1" w14:textId="77777777" w:rsidR="004E63C0" w:rsidRDefault="004E63C0" w:rsidP="004C12FA"/>
    <w:p w14:paraId="587E0515" w14:textId="77777777" w:rsidR="004E63C0" w:rsidRDefault="004E63C0" w:rsidP="004C12FA">
      <w:r>
        <w:t xml:space="preserve">Department of Computer Science </w:t>
      </w:r>
    </w:p>
    <w:p w14:paraId="7595CC32" w14:textId="77777777" w:rsidR="004E63C0" w:rsidRDefault="004E63C0" w:rsidP="004C12FA">
      <w:r>
        <w:t xml:space="preserve">Aberystwyth University </w:t>
      </w:r>
    </w:p>
    <w:p w14:paraId="0EC784A4" w14:textId="77777777" w:rsidR="004E63C0" w:rsidRDefault="004E63C0" w:rsidP="004C12FA">
      <w:r>
        <w:t xml:space="preserve">Aberystwyth </w:t>
      </w:r>
    </w:p>
    <w:p w14:paraId="17383F67" w14:textId="77777777" w:rsidR="004E63C0" w:rsidRDefault="004E63C0" w:rsidP="004C12FA">
      <w:r>
        <w:t>Ceredigion</w:t>
      </w:r>
    </w:p>
    <w:p w14:paraId="63E51241" w14:textId="77777777" w:rsidR="004E63C0" w:rsidRDefault="004E63C0" w:rsidP="004C12FA">
      <w:r>
        <w:t>SY23 3DB</w:t>
      </w:r>
    </w:p>
    <w:p w14:paraId="65FA3E86" w14:textId="77777777" w:rsidR="004E63C0" w:rsidRPr="003268BD" w:rsidRDefault="004E63C0" w:rsidP="004C12FA">
      <w:r>
        <w:t>Wales, UK</w:t>
      </w:r>
    </w:p>
    <w:p w14:paraId="4C3D7EA2" w14:textId="77777777" w:rsidR="003268BD" w:rsidRPr="003268BD" w:rsidRDefault="003268BD" w:rsidP="004C12FA"/>
    <w:p w14:paraId="6E2FF287" w14:textId="77777777" w:rsidR="003268BD" w:rsidRPr="003268BD" w:rsidRDefault="003268BD" w:rsidP="004C12FA"/>
    <w:p w14:paraId="4078118A" w14:textId="77777777" w:rsidR="003268BD" w:rsidRPr="003268BD" w:rsidRDefault="003268BD" w:rsidP="004C12FA"/>
    <w:p w14:paraId="5945B592" w14:textId="77777777" w:rsidR="003268BD" w:rsidRPr="003268BD" w:rsidRDefault="003268BD" w:rsidP="004C12FA"/>
    <w:p w14:paraId="62538518" w14:textId="77777777" w:rsidR="003268BD" w:rsidRPr="003268BD" w:rsidRDefault="003268BD" w:rsidP="004C12FA"/>
    <w:p w14:paraId="3925C881" w14:textId="77777777" w:rsidR="003268BD" w:rsidRPr="003268BD" w:rsidRDefault="003268BD" w:rsidP="004C12FA"/>
    <w:p w14:paraId="7989CE15" w14:textId="77777777" w:rsidR="003268BD" w:rsidRPr="003268BD" w:rsidRDefault="003268BD" w:rsidP="004C12FA">
      <w:r>
        <w:tab/>
      </w:r>
    </w:p>
    <w:p w14:paraId="36B3F7F0" w14:textId="77777777" w:rsidR="003268BD" w:rsidRDefault="003268BD" w:rsidP="004C12FA"/>
    <w:p w14:paraId="313B72DA" w14:textId="77777777" w:rsidR="00BE51BE" w:rsidRPr="008E4179" w:rsidRDefault="00BE51BE" w:rsidP="004C12FA">
      <w:pPr>
        <w:rPr>
          <w:b/>
        </w:rPr>
      </w:pPr>
      <w:r>
        <w:br w:type="page"/>
      </w:r>
      <w:r w:rsidRPr="008E4179">
        <w:rPr>
          <w:b/>
        </w:rPr>
        <w:lastRenderedPageBreak/>
        <w:t>Declaration of originality</w:t>
      </w:r>
    </w:p>
    <w:p w14:paraId="50B1E5AB" w14:textId="77777777" w:rsidR="00BE51BE" w:rsidRDefault="00BE51BE" w:rsidP="004C12FA"/>
    <w:p w14:paraId="53C4AE1B" w14:textId="77777777" w:rsidR="00BE51BE" w:rsidRPr="00AF61DC" w:rsidRDefault="00BE51BE" w:rsidP="004C12FA">
      <w:pPr>
        <w:rPr>
          <w:lang w:val="en-US"/>
        </w:rPr>
      </w:pPr>
      <w:r w:rsidRPr="00AF61DC">
        <w:rPr>
          <w:lang w:val="en-US"/>
        </w:rPr>
        <w:t>I confirm that:</w:t>
      </w:r>
      <w:r w:rsidR="008E4179">
        <w:rPr>
          <w:lang w:val="en-US"/>
        </w:rPr>
        <w:br/>
      </w:r>
    </w:p>
    <w:p w14:paraId="3B582B9C" w14:textId="77777777" w:rsidR="007C5E19" w:rsidRPr="007C5E19" w:rsidRDefault="007C5E19" w:rsidP="007C5E19">
      <w:pPr>
        <w:pStyle w:val="ListParagraph"/>
        <w:numPr>
          <w:ilvl w:val="0"/>
          <w:numId w:val="6"/>
        </w:numPr>
        <w:rPr>
          <w:lang w:val="en-US"/>
        </w:rPr>
      </w:pPr>
      <w:r w:rsidRPr="007C5E19">
        <w:rPr>
          <w:lang w:val="en-US"/>
        </w:rPr>
        <w:t xml:space="preserve">This submission is my own work, except where clearly indicated. </w:t>
      </w:r>
    </w:p>
    <w:p w14:paraId="408DC56E" w14:textId="77777777" w:rsidR="007C5E19" w:rsidRPr="007C5E19" w:rsidRDefault="007C5E19" w:rsidP="007C5E19">
      <w:pPr>
        <w:pStyle w:val="ListParagraph"/>
        <w:rPr>
          <w:lang w:val="en-US"/>
        </w:rPr>
      </w:pPr>
    </w:p>
    <w:p w14:paraId="19DBEAEC" w14:textId="77777777" w:rsidR="007C5E19" w:rsidRPr="007C5E19" w:rsidRDefault="007C5E19" w:rsidP="007C5E19">
      <w:pPr>
        <w:pStyle w:val="ListParagraph"/>
        <w:numPr>
          <w:ilvl w:val="0"/>
          <w:numId w:val="6"/>
        </w:numPr>
        <w:rPr>
          <w:lang w:val="en-US"/>
        </w:rPr>
      </w:pPr>
      <w:r w:rsidRPr="007C5E19">
        <w:rPr>
          <w:lang w:val="en-US"/>
        </w:rPr>
        <w:t xml:space="preserve">I understand that there are severe penalties for Unacceptable Academic Practice, which can lead to loss of marks or even the withholding of a degree. </w:t>
      </w:r>
    </w:p>
    <w:p w14:paraId="24D03109" w14:textId="77777777" w:rsidR="007C5E19" w:rsidRPr="007C5E19" w:rsidRDefault="007C5E19" w:rsidP="007C5E19">
      <w:pPr>
        <w:pStyle w:val="ListParagraph"/>
        <w:rPr>
          <w:lang w:val="en-US"/>
        </w:rPr>
      </w:pPr>
    </w:p>
    <w:p w14:paraId="61F5DCD1" w14:textId="77777777" w:rsidR="007C5E19" w:rsidRPr="007C5E19" w:rsidRDefault="007C5E19" w:rsidP="007C5E19">
      <w:pPr>
        <w:pStyle w:val="ListParagraph"/>
        <w:numPr>
          <w:ilvl w:val="0"/>
          <w:numId w:val="6"/>
        </w:numPr>
        <w:rPr>
          <w:lang w:val="en-US"/>
        </w:rPr>
      </w:pPr>
      <w:r w:rsidRPr="007C5E19">
        <w:rPr>
          <w:lang w:val="en-US"/>
        </w:rPr>
        <w:t xml:space="preserve">I have read the regulations on Unacceptable Academic Practice from the University’s Academic Quality and Records Office (AQRO) and the relevant sections of the current Student Handbook of the Department of Computer Science. </w:t>
      </w:r>
    </w:p>
    <w:p w14:paraId="302520C2" w14:textId="77777777" w:rsidR="007C5E19" w:rsidRPr="007C5E19" w:rsidRDefault="007C5E19" w:rsidP="007C5E19">
      <w:pPr>
        <w:pStyle w:val="ListParagraph"/>
        <w:rPr>
          <w:lang w:val="en-US"/>
        </w:rPr>
      </w:pPr>
    </w:p>
    <w:p w14:paraId="1B667C5C" w14:textId="77777777" w:rsidR="00BE51BE" w:rsidRPr="00AF61DC" w:rsidRDefault="007C5E19" w:rsidP="007C5E19">
      <w:pPr>
        <w:pStyle w:val="ListParagraph"/>
        <w:numPr>
          <w:ilvl w:val="0"/>
          <w:numId w:val="6"/>
        </w:numPr>
        <w:rPr>
          <w:lang w:val="en-US"/>
        </w:rPr>
      </w:pPr>
      <w:r w:rsidRPr="007C5E19">
        <w:rPr>
          <w:lang w:val="en-US"/>
        </w:rPr>
        <w:t xml:space="preserve">In submitting this work I understand and agree to abide by the University’s regulations governing these issues. </w:t>
      </w:r>
      <w:r w:rsidR="00BE51BE" w:rsidRPr="00AF61DC">
        <w:rPr>
          <w:lang w:val="en-US"/>
        </w:rPr>
        <w:t xml:space="preserve"> </w:t>
      </w:r>
    </w:p>
    <w:p w14:paraId="45BD8CA5" w14:textId="77777777" w:rsidR="00BE51BE" w:rsidRPr="00AF61DC" w:rsidRDefault="00BE51BE" w:rsidP="004C12FA">
      <w:pPr>
        <w:rPr>
          <w:lang w:val="en-US"/>
        </w:rPr>
      </w:pPr>
    </w:p>
    <w:p w14:paraId="168D62C5" w14:textId="77777777" w:rsidR="002C0F02" w:rsidRDefault="00495198" w:rsidP="004C12FA">
      <w:pPr>
        <w:rPr>
          <w:lang w:val="en-US"/>
        </w:rPr>
      </w:pPr>
      <w:r>
        <w:rPr>
          <w:lang w:val="en-US"/>
        </w:rPr>
        <w:t xml:space="preserve">Name  </w:t>
      </w:r>
      <w:r w:rsidR="00AF61DC">
        <w:rPr>
          <w:lang w:val="en-US"/>
        </w:rPr>
        <w:t xml:space="preserve"> </w:t>
      </w:r>
      <w:r w:rsidR="00D83065">
        <w:rPr>
          <w:lang w:val="en-US"/>
        </w:rPr>
        <w:t>Alexander Shaun O’Donnell</w:t>
      </w:r>
    </w:p>
    <w:p w14:paraId="13C96AC3" w14:textId="35B5B27E" w:rsidR="00BE51BE" w:rsidRPr="00AF61DC" w:rsidRDefault="002C0F02" w:rsidP="004C12FA">
      <w:pPr>
        <w:rPr>
          <w:lang w:val="en-US"/>
        </w:rPr>
      </w:pPr>
      <w:r>
        <w:rPr>
          <w:lang w:val="en-US"/>
        </w:rPr>
        <w:tab/>
      </w:r>
      <w:r>
        <w:rPr>
          <w:noProof/>
          <w:lang w:eastAsia="en-GB"/>
        </w:rPr>
        <w:drawing>
          <wp:inline distT="0" distB="0" distL="0" distR="0" wp14:anchorId="3A4DAE11" wp14:editId="69579B29">
            <wp:extent cx="1648055" cy="8573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iggy.png"/>
                    <pic:cNvPicPr/>
                  </pic:nvPicPr>
                  <pic:blipFill>
                    <a:blip r:embed="rId11"/>
                    <a:stretch>
                      <a:fillRect/>
                    </a:stretch>
                  </pic:blipFill>
                  <pic:spPr>
                    <a:xfrm>
                      <a:off x="0" y="0"/>
                      <a:ext cx="1648055" cy="857370"/>
                    </a:xfrm>
                    <a:prstGeom prst="rect">
                      <a:avLst/>
                    </a:prstGeom>
                  </pic:spPr>
                </pic:pic>
              </a:graphicData>
            </a:graphic>
          </wp:inline>
        </w:drawing>
      </w:r>
    </w:p>
    <w:p w14:paraId="311185FF" w14:textId="77777777" w:rsidR="00BE51BE" w:rsidRDefault="00BE51BE" w:rsidP="004C12FA"/>
    <w:p w14:paraId="084E423C" w14:textId="3027C87E" w:rsidR="00AF61DC" w:rsidRDefault="00495198" w:rsidP="004C12FA">
      <w:r>
        <w:t xml:space="preserve">Date </w:t>
      </w:r>
      <w:r w:rsidR="00FE47E9">
        <w:t>16/04</w:t>
      </w:r>
      <w:r w:rsidR="002C0F02">
        <w:t>/2017</w:t>
      </w:r>
    </w:p>
    <w:p w14:paraId="3D4FACEC" w14:textId="77777777" w:rsidR="00BE51BE" w:rsidRDefault="00BE51BE" w:rsidP="004C12FA"/>
    <w:p w14:paraId="34A9AB42" w14:textId="77777777" w:rsidR="00BE51BE" w:rsidRDefault="00BE51BE" w:rsidP="004C12FA"/>
    <w:p w14:paraId="6C1BCE6D" w14:textId="77777777" w:rsidR="00AF61DC" w:rsidRDefault="00AF61DC" w:rsidP="004C12FA"/>
    <w:p w14:paraId="01CB286F" w14:textId="77777777" w:rsidR="00AF61DC" w:rsidRDefault="00AF61DC" w:rsidP="004C12FA"/>
    <w:p w14:paraId="69DACF1D" w14:textId="77777777" w:rsidR="00AF61DC" w:rsidRPr="008E4179" w:rsidRDefault="00AF61DC" w:rsidP="004C12FA">
      <w:pPr>
        <w:rPr>
          <w:b/>
        </w:rPr>
      </w:pPr>
      <w:r w:rsidRPr="008E4179">
        <w:rPr>
          <w:b/>
        </w:rPr>
        <w:t>Consent to share this work</w:t>
      </w:r>
    </w:p>
    <w:p w14:paraId="0A486C80" w14:textId="77777777" w:rsidR="00AF61DC" w:rsidRDefault="00AF61DC" w:rsidP="004C12FA"/>
    <w:p w14:paraId="17771044" w14:textId="77777777" w:rsidR="00AF61DC" w:rsidRDefault="003C2954" w:rsidP="004C12FA">
      <w:pPr>
        <w:rPr>
          <w:lang w:val="en-US"/>
        </w:rPr>
      </w:pPr>
      <w:r>
        <w:rPr>
          <w:lang w:val="en-US"/>
        </w:rPr>
        <w:t>By including my name</w:t>
      </w:r>
      <w:r w:rsidR="00AF61DC" w:rsidRPr="00AF61DC">
        <w:rPr>
          <w:lang w:val="en-US"/>
        </w:rPr>
        <w:t xml:space="preserve"> below, I hereby agree to this dissertation being made available to other students and academic staff of the </w:t>
      </w:r>
      <w:proofErr w:type="spellStart"/>
      <w:r w:rsidR="00AF61DC" w:rsidRPr="00AF61DC">
        <w:rPr>
          <w:lang w:val="en-US"/>
        </w:rPr>
        <w:t>Aberystwyth</w:t>
      </w:r>
      <w:proofErr w:type="spellEnd"/>
      <w:r w:rsidR="00AF61DC" w:rsidRPr="00AF61DC">
        <w:rPr>
          <w:lang w:val="en-US"/>
        </w:rPr>
        <w:t xml:space="preserve"> Computer Science Department.</w:t>
      </w:r>
    </w:p>
    <w:p w14:paraId="4DB7C929" w14:textId="77777777" w:rsidR="00AF61DC" w:rsidRDefault="00AF61DC" w:rsidP="004C12FA">
      <w:pPr>
        <w:rPr>
          <w:lang w:val="en-US"/>
        </w:rPr>
      </w:pPr>
    </w:p>
    <w:p w14:paraId="1EACF62D" w14:textId="77777777" w:rsidR="00AF61DC" w:rsidRPr="00AF61DC" w:rsidRDefault="00AF61DC" w:rsidP="004C12FA">
      <w:pPr>
        <w:rPr>
          <w:lang w:val="en-US"/>
        </w:rPr>
      </w:pPr>
    </w:p>
    <w:p w14:paraId="6C6CCC60" w14:textId="0F95B218" w:rsidR="009D4328" w:rsidRDefault="009D4328" w:rsidP="009D4328">
      <w:pPr>
        <w:rPr>
          <w:lang w:val="en-US"/>
        </w:rPr>
      </w:pPr>
      <w:r>
        <w:rPr>
          <w:lang w:val="en-US"/>
        </w:rPr>
        <w:t xml:space="preserve">Name   </w:t>
      </w:r>
      <w:r w:rsidR="001D32FB">
        <w:rPr>
          <w:lang w:val="en-US"/>
        </w:rPr>
        <w:t>Alexander Shaun O’Donnell</w:t>
      </w:r>
    </w:p>
    <w:p w14:paraId="7CDDEA5A" w14:textId="4135C821" w:rsidR="001D32FB" w:rsidRPr="00AF61DC" w:rsidRDefault="001D32FB" w:rsidP="001D32FB">
      <w:pPr>
        <w:ind w:firstLine="720"/>
        <w:rPr>
          <w:lang w:val="en-US"/>
        </w:rPr>
      </w:pPr>
      <w:r>
        <w:rPr>
          <w:noProof/>
          <w:lang w:eastAsia="en-GB"/>
        </w:rPr>
        <w:drawing>
          <wp:inline distT="0" distB="0" distL="0" distR="0" wp14:anchorId="474B6FA2" wp14:editId="340664EE">
            <wp:extent cx="1648055" cy="8573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iggy.png"/>
                    <pic:cNvPicPr/>
                  </pic:nvPicPr>
                  <pic:blipFill>
                    <a:blip r:embed="rId11"/>
                    <a:stretch>
                      <a:fillRect/>
                    </a:stretch>
                  </pic:blipFill>
                  <pic:spPr>
                    <a:xfrm>
                      <a:off x="0" y="0"/>
                      <a:ext cx="1648055" cy="857370"/>
                    </a:xfrm>
                    <a:prstGeom prst="rect">
                      <a:avLst/>
                    </a:prstGeom>
                  </pic:spPr>
                </pic:pic>
              </a:graphicData>
            </a:graphic>
          </wp:inline>
        </w:drawing>
      </w:r>
    </w:p>
    <w:p w14:paraId="24E96946" w14:textId="77777777" w:rsidR="009D4328" w:rsidRDefault="009D4328" w:rsidP="009D4328"/>
    <w:p w14:paraId="29787993" w14:textId="5DE24284" w:rsidR="009D4328" w:rsidRDefault="009D4328" w:rsidP="009D4328">
      <w:r>
        <w:t xml:space="preserve">Date </w:t>
      </w:r>
      <w:r w:rsidR="00FE47E9">
        <w:t>16/04/2017</w:t>
      </w:r>
    </w:p>
    <w:p w14:paraId="0DDCB966" w14:textId="77777777" w:rsidR="00AF61DC" w:rsidRDefault="00AF61DC" w:rsidP="004C12FA"/>
    <w:p w14:paraId="67C12BFC" w14:textId="77777777" w:rsidR="0009699F" w:rsidRDefault="0009699F" w:rsidP="0009699F">
      <w:pPr>
        <w:pStyle w:val="NormalWeb"/>
        <w:spacing w:after="0"/>
      </w:pPr>
    </w:p>
    <w:p w14:paraId="78C149A5" w14:textId="77777777" w:rsidR="0009699F" w:rsidRDefault="0009699F" w:rsidP="0009699F">
      <w:pPr>
        <w:pStyle w:val="NormalWeb"/>
        <w:spacing w:after="0"/>
      </w:pPr>
    </w:p>
    <w:p w14:paraId="2A333CBF" w14:textId="77777777" w:rsidR="00E61859" w:rsidRPr="00A304C2" w:rsidRDefault="007A3E41" w:rsidP="00A304C2">
      <w:pPr>
        <w:jc w:val="center"/>
        <w:rPr>
          <w:b/>
          <w:sz w:val="28"/>
          <w:szCs w:val="28"/>
        </w:rPr>
      </w:pPr>
      <w:r>
        <w:br w:type="page"/>
      </w:r>
      <w:r w:rsidR="00E61859" w:rsidRPr="00A304C2">
        <w:rPr>
          <w:b/>
          <w:sz w:val="28"/>
          <w:szCs w:val="28"/>
        </w:rPr>
        <w:lastRenderedPageBreak/>
        <w:t>Acknowledgements</w:t>
      </w:r>
    </w:p>
    <w:p w14:paraId="0AAE4455" w14:textId="77777777" w:rsidR="00E61859" w:rsidRDefault="00E61859" w:rsidP="004C12FA"/>
    <w:p w14:paraId="5A80154B" w14:textId="77777777" w:rsidR="00E61859" w:rsidRDefault="00DB3BC0" w:rsidP="004C12FA">
      <w:r>
        <w:t>I am grateful to…</w:t>
      </w:r>
    </w:p>
    <w:p w14:paraId="7EBDC2B9" w14:textId="77777777" w:rsidR="00DB3BC0" w:rsidRDefault="00DB3BC0" w:rsidP="004C12FA"/>
    <w:p w14:paraId="50E4234D" w14:textId="77777777" w:rsidR="00DB3BC0" w:rsidRDefault="00DB3BC0" w:rsidP="004C12FA">
      <w:r>
        <w:t>I’d like to thank…</w:t>
      </w:r>
    </w:p>
    <w:p w14:paraId="5B2B109F" w14:textId="77777777" w:rsidR="00E61859" w:rsidRPr="00E61859" w:rsidRDefault="00E61859" w:rsidP="004C12FA">
      <w:pPr>
        <w:rPr>
          <w:szCs w:val="22"/>
        </w:rPr>
      </w:pPr>
      <w:r>
        <w:br w:type="page"/>
      </w:r>
    </w:p>
    <w:p w14:paraId="1E2980D3" w14:textId="77777777" w:rsidR="001B2546" w:rsidRPr="00A304C2" w:rsidRDefault="00E61859" w:rsidP="00A304C2">
      <w:pPr>
        <w:jc w:val="center"/>
        <w:rPr>
          <w:b/>
          <w:sz w:val="28"/>
        </w:rPr>
      </w:pPr>
      <w:r w:rsidRPr="00A304C2">
        <w:rPr>
          <w:b/>
          <w:sz w:val="28"/>
        </w:rPr>
        <w:lastRenderedPageBreak/>
        <w:t>Abstract</w:t>
      </w:r>
    </w:p>
    <w:p w14:paraId="393FE90F" w14:textId="77777777" w:rsidR="001B2546" w:rsidRDefault="001B2546" w:rsidP="004C12FA"/>
    <w:p w14:paraId="104B40B3" w14:textId="79BB1719" w:rsidR="00046A21" w:rsidRDefault="00046A21" w:rsidP="00046A21">
      <w:pPr>
        <w:jc w:val="both"/>
      </w:pPr>
      <w:r w:rsidRPr="00046A21">
        <w:t>Computer vision and image interpretation are evolving topics in the world of technology. Many institutions have invested in this field of research for security solutions, as technologies such as facial recognition, object placement and pedestrian detection can provide potential safety n</w:t>
      </w:r>
      <w:r w:rsidR="00C377FF">
        <w:t xml:space="preserve">ets to the challenges they face. The rise of automation </w:t>
      </w:r>
      <w:r w:rsidR="00927235">
        <w:t xml:space="preserve">technologies is reducing human error, which is something a </w:t>
      </w:r>
      <w:r w:rsidR="007E7314">
        <w:t>high-risk</w:t>
      </w:r>
      <w:r w:rsidR="00927235">
        <w:t xml:space="preserve"> field such as security could do without.</w:t>
      </w:r>
      <w:r w:rsidRPr="00046A21">
        <w:t xml:space="preserve"> This project looks at pedestrian detection/tracking</w:t>
      </w:r>
      <w:r w:rsidR="00A95AFA">
        <w:t>,</w:t>
      </w:r>
      <w:r w:rsidRPr="00046A21">
        <w:t xml:space="preserve"> </w:t>
      </w:r>
      <w:r w:rsidR="00A771A4" w:rsidRPr="00046A21">
        <w:t>the</w:t>
      </w:r>
      <w:r w:rsidRPr="00046A21">
        <w:t xml:space="preserve"> idea that a program could take up the role of monitoring live CCTV footage and keep a record of </w:t>
      </w:r>
      <w:r w:rsidR="00B82427">
        <w:t>pedestrians and other movements.</w:t>
      </w:r>
      <w:r w:rsidR="00454BF6">
        <w:t xml:space="preserve"> We can achieve this by using what is known as a classifier, an algorithm that can lead software </w:t>
      </w:r>
      <w:r w:rsidR="00A43DA5">
        <w:t>to make categorical decisions</w:t>
      </w:r>
      <w:r w:rsidR="00454BF6">
        <w:t>.</w:t>
      </w:r>
      <w:r w:rsidR="0034127A">
        <w:t xml:space="preserve"> </w:t>
      </w:r>
      <w:r w:rsidR="00A43DA5">
        <w:t>By providing examples of how pedestrians may appear in a video, the classifier can distinguish between what is and what isn’t a person.</w:t>
      </w:r>
      <w:r w:rsidR="00EB4550">
        <w:t xml:space="preserve"> Assuming the cameras used in the videos are static, moving objects can be separated from a non-moving environment using background subtraction.</w:t>
      </w:r>
      <w:r w:rsidR="00DF2D5A">
        <w:t xml:space="preserve"> Combining these </w:t>
      </w:r>
      <w:r w:rsidR="00B37407">
        <w:t>tools,</w:t>
      </w:r>
      <w:r w:rsidR="00DF2D5A">
        <w:t xml:space="preserve"> we can extract large moving objects from video footage and use the classifier to see whether the object is a person or not.</w:t>
      </w:r>
      <w:r w:rsidR="001A3EA1">
        <w:t xml:space="preserve"> Rather than having a police officer </w:t>
      </w:r>
      <w:r w:rsidR="00C662A4">
        <w:t xml:space="preserve">go through hours of CCTV footage, this program </w:t>
      </w:r>
      <w:r w:rsidR="00B37407">
        <w:t>can view</w:t>
      </w:r>
      <w:r w:rsidR="00C662A4">
        <w:t xml:space="preserve"> the video instead, recording any passenger or movement that occurred with a timestamp of when it happened.</w:t>
      </w:r>
    </w:p>
    <w:p w14:paraId="264FE017" w14:textId="1EEE2B10" w:rsidR="00401DB7" w:rsidRDefault="00401DB7" w:rsidP="00046A21">
      <w:pPr>
        <w:jc w:val="both"/>
      </w:pPr>
    </w:p>
    <w:p w14:paraId="63DCA616" w14:textId="01AE2197" w:rsidR="00E61859" w:rsidRPr="001B2546" w:rsidRDefault="00E61859" w:rsidP="00D61D84">
      <w:pPr>
        <w:jc w:val="both"/>
      </w:pPr>
      <w:r w:rsidRPr="001B2546">
        <w:br w:type="page"/>
      </w:r>
    </w:p>
    <w:p w14:paraId="22DC7854" w14:textId="77777777" w:rsidR="007A3E41" w:rsidRDefault="007A3E41" w:rsidP="004C12FA"/>
    <w:p w14:paraId="7F00FC4A" w14:textId="77777777" w:rsidR="007A3E41" w:rsidRPr="00A304C2" w:rsidRDefault="007A3E41" w:rsidP="00A304C2">
      <w:pPr>
        <w:jc w:val="center"/>
        <w:rPr>
          <w:sz w:val="28"/>
        </w:rPr>
      </w:pPr>
      <w:r w:rsidRPr="00A304C2">
        <w:rPr>
          <w:b/>
          <w:sz w:val="28"/>
        </w:rPr>
        <w:t>Contents</w:t>
      </w:r>
    </w:p>
    <w:p w14:paraId="63DB918D" w14:textId="77777777" w:rsidR="002E3E4F" w:rsidRPr="00740C6B" w:rsidRDefault="002E3E4F" w:rsidP="004C12FA"/>
    <w:p w14:paraId="6CADE7A4" w14:textId="1711A8CA" w:rsidR="00CB643E" w:rsidRDefault="004C12FA">
      <w:pPr>
        <w:pStyle w:val="TOC1"/>
        <w:tabs>
          <w:tab w:val="left" w:pos="440"/>
          <w:tab w:val="right" w:leader="dot" w:pos="8290"/>
        </w:tabs>
        <w:rPr>
          <w:rFonts w:asciiTheme="minorHAnsi" w:hAnsiTheme="minorHAnsi" w:cstheme="minorBidi"/>
          <w:b w:val="0"/>
          <w:caps w:val="0"/>
          <w:noProof/>
          <w:lang w:eastAsia="en-GB"/>
        </w:rPr>
      </w:pPr>
      <w:r>
        <w:fldChar w:fldCharType="begin"/>
      </w:r>
      <w:r>
        <w:instrText xml:space="preserve"> TOC \o "1-3" </w:instrText>
      </w:r>
      <w:r>
        <w:fldChar w:fldCharType="separate"/>
      </w:r>
      <w:r w:rsidR="00CB643E">
        <w:rPr>
          <w:noProof/>
        </w:rPr>
        <w:t>1.</w:t>
      </w:r>
      <w:r w:rsidR="00CB643E">
        <w:rPr>
          <w:rFonts w:asciiTheme="minorHAnsi" w:hAnsiTheme="minorHAnsi" w:cstheme="minorBidi"/>
          <w:b w:val="0"/>
          <w:caps w:val="0"/>
          <w:noProof/>
          <w:lang w:eastAsia="en-GB"/>
        </w:rPr>
        <w:tab/>
      </w:r>
      <w:r w:rsidR="00CB643E">
        <w:rPr>
          <w:noProof/>
        </w:rPr>
        <w:t>Background, Analysis &amp; Process</w:t>
      </w:r>
      <w:r w:rsidR="00CB643E">
        <w:rPr>
          <w:noProof/>
        </w:rPr>
        <w:tab/>
      </w:r>
      <w:r w:rsidR="00CB643E">
        <w:rPr>
          <w:noProof/>
        </w:rPr>
        <w:fldChar w:fldCharType="begin"/>
      </w:r>
      <w:r w:rsidR="00CB643E">
        <w:rPr>
          <w:noProof/>
        </w:rPr>
        <w:instrText xml:space="preserve"> PAGEREF _Toc480907102 \h </w:instrText>
      </w:r>
      <w:r w:rsidR="00CB643E">
        <w:rPr>
          <w:noProof/>
        </w:rPr>
      </w:r>
      <w:r w:rsidR="00CB643E">
        <w:rPr>
          <w:noProof/>
        </w:rPr>
        <w:fldChar w:fldCharType="separate"/>
      </w:r>
      <w:r w:rsidR="00CB643E">
        <w:rPr>
          <w:noProof/>
        </w:rPr>
        <w:t>6</w:t>
      </w:r>
      <w:r w:rsidR="00CB643E">
        <w:rPr>
          <w:noProof/>
        </w:rPr>
        <w:fldChar w:fldCharType="end"/>
      </w:r>
    </w:p>
    <w:p w14:paraId="669C659A" w14:textId="49FD2EE5" w:rsidR="00CB643E" w:rsidRDefault="00CB643E">
      <w:pPr>
        <w:pStyle w:val="TOC2"/>
        <w:tabs>
          <w:tab w:val="left" w:pos="880"/>
          <w:tab w:val="right" w:leader="dot" w:pos="8290"/>
        </w:tabs>
        <w:rPr>
          <w:rFonts w:asciiTheme="minorHAnsi" w:hAnsiTheme="minorHAnsi" w:cstheme="minorBidi"/>
          <w:smallCaps w:val="0"/>
          <w:noProof/>
          <w:lang w:eastAsia="en-GB"/>
        </w:rPr>
      </w:pPr>
      <w:r>
        <w:rPr>
          <w:noProof/>
        </w:rPr>
        <w:t>1.1.</w:t>
      </w:r>
      <w:r>
        <w:rPr>
          <w:rFonts w:asciiTheme="minorHAnsi" w:hAnsiTheme="minorHAnsi" w:cstheme="minorBidi"/>
          <w:smallCaps w:val="0"/>
          <w:noProof/>
          <w:lang w:eastAsia="en-GB"/>
        </w:rPr>
        <w:tab/>
      </w:r>
      <w:r>
        <w:rPr>
          <w:noProof/>
        </w:rPr>
        <w:t>Background</w:t>
      </w:r>
      <w:r>
        <w:rPr>
          <w:noProof/>
        </w:rPr>
        <w:tab/>
      </w:r>
      <w:r>
        <w:rPr>
          <w:noProof/>
        </w:rPr>
        <w:fldChar w:fldCharType="begin"/>
      </w:r>
      <w:r>
        <w:rPr>
          <w:noProof/>
        </w:rPr>
        <w:instrText xml:space="preserve"> PAGEREF _Toc480907103 \h </w:instrText>
      </w:r>
      <w:r>
        <w:rPr>
          <w:noProof/>
        </w:rPr>
      </w:r>
      <w:r>
        <w:rPr>
          <w:noProof/>
        </w:rPr>
        <w:fldChar w:fldCharType="separate"/>
      </w:r>
      <w:r>
        <w:rPr>
          <w:noProof/>
        </w:rPr>
        <w:t>6</w:t>
      </w:r>
      <w:r>
        <w:rPr>
          <w:noProof/>
        </w:rPr>
        <w:fldChar w:fldCharType="end"/>
      </w:r>
    </w:p>
    <w:p w14:paraId="18F2BBDC" w14:textId="2CCCED82" w:rsidR="00CB643E" w:rsidRDefault="00CB643E">
      <w:pPr>
        <w:pStyle w:val="TOC3"/>
        <w:tabs>
          <w:tab w:val="left" w:pos="1320"/>
          <w:tab w:val="right" w:leader="dot" w:pos="8290"/>
        </w:tabs>
        <w:rPr>
          <w:rFonts w:asciiTheme="minorHAnsi" w:hAnsiTheme="minorHAnsi" w:cstheme="minorBidi"/>
          <w:i w:val="0"/>
          <w:noProof/>
          <w:lang w:eastAsia="en-GB"/>
        </w:rPr>
      </w:pPr>
      <w:r>
        <w:rPr>
          <w:noProof/>
        </w:rPr>
        <w:t>1.1.1.</w:t>
      </w:r>
      <w:r>
        <w:rPr>
          <w:rFonts w:asciiTheme="minorHAnsi" w:hAnsiTheme="minorHAnsi" w:cstheme="minorBidi"/>
          <w:i w:val="0"/>
          <w:noProof/>
          <w:lang w:eastAsia="en-GB"/>
        </w:rPr>
        <w:tab/>
      </w:r>
      <w:r>
        <w:rPr>
          <w:noProof/>
        </w:rPr>
        <w:t>Security and Automation</w:t>
      </w:r>
      <w:r>
        <w:rPr>
          <w:noProof/>
        </w:rPr>
        <w:tab/>
      </w:r>
      <w:r>
        <w:rPr>
          <w:noProof/>
        </w:rPr>
        <w:fldChar w:fldCharType="begin"/>
      </w:r>
      <w:r>
        <w:rPr>
          <w:noProof/>
        </w:rPr>
        <w:instrText xml:space="preserve"> PAGEREF _Toc480907104 \h </w:instrText>
      </w:r>
      <w:r>
        <w:rPr>
          <w:noProof/>
        </w:rPr>
      </w:r>
      <w:r>
        <w:rPr>
          <w:noProof/>
        </w:rPr>
        <w:fldChar w:fldCharType="separate"/>
      </w:r>
      <w:r>
        <w:rPr>
          <w:noProof/>
        </w:rPr>
        <w:t>6</w:t>
      </w:r>
      <w:r>
        <w:rPr>
          <w:noProof/>
        </w:rPr>
        <w:fldChar w:fldCharType="end"/>
      </w:r>
    </w:p>
    <w:p w14:paraId="331DA484" w14:textId="3975E6F9" w:rsidR="00CB643E" w:rsidRDefault="00CB643E">
      <w:pPr>
        <w:pStyle w:val="TOC3"/>
        <w:tabs>
          <w:tab w:val="left" w:pos="1320"/>
          <w:tab w:val="right" w:leader="dot" w:pos="8290"/>
        </w:tabs>
        <w:rPr>
          <w:rFonts w:asciiTheme="minorHAnsi" w:hAnsiTheme="minorHAnsi" w:cstheme="minorBidi"/>
          <w:i w:val="0"/>
          <w:noProof/>
          <w:lang w:eastAsia="en-GB"/>
        </w:rPr>
      </w:pPr>
      <w:r>
        <w:rPr>
          <w:noProof/>
        </w:rPr>
        <w:t>1.1.2.</w:t>
      </w:r>
      <w:r>
        <w:rPr>
          <w:rFonts w:asciiTheme="minorHAnsi" w:hAnsiTheme="minorHAnsi" w:cstheme="minorBidi"/>
          <w:i w:val="0"/>
          <w:noProof/>
          <w:lang w:eastAsia="en-GB"/>
        </w:rPr>
        <w:tab/>
      </w:r>
      <w:r>
        <w:rPr>
          <w:noProof/>
        </w:rPr>
        <w:t>Detection through Vision</w:t>
      </w:r>
      <w:r>
        <w:rPr>
          <w:noProof/>
        </w:rPr>
        <w:tab/>
      </w:r>
      <w:r>
        <w:rPr>
          <w:noProof/>
        </w:rPr>
        <w:fldChar w:fldCharType="begin"/>
      </w:r>
      <w:r>
        <w:rPr>
          <w:noProof/>
        </w:rPr>
        <w:instrText xml:space="preserve"> PAGEREF _Toc480907105 \h </w:instrText>
      </w:r>
      <w:r>
        <w:rPr>
          <w:noProof/>
        </w:rPr>
      </w:r>
      <w:r>
        <w:rPr>
          <w:noProof/>
        </w:rPr>
        <w:fldChar w:fldCharType="separate"/>
      </w:r>
      <w:r>
        <w:rPr>
          <w:noProof/>
        </w:rPr>
        <w:t>6</w:t>
      </w:r>
      <w:r>
        <w:rPr>
          <w:noProof/>
        </w:rPr>
        <w:fldChar w:fldCharType="end"/>
      </w:r>
    </w:p>
    <w:p w14:paraId="133D1B45" w14:textId="56802850" w:rsidR="00CB643E" w:rsidRDefault="00CB643E">
      <w:pPr>
        <w:pStyle w:val="TOC3"/>
        <w:tabs>
          <w:tab w:val="left" w:pos="1320"/>
          <w:tab w:val="right" w:leader="dot" w:pos="8290"/>
        </w:tabs>
        <w:rPr>
          <w:rFonts w:asciiTheme="minorHAnsi" w:hAnsiTheme="minorHAnsi" w:cstheme="minorBidi"/>
          <w:i w:val="0"/>
          <w:noProof/>
          <w:lang w:eastAsia="en-GB"/>
        </w:rPr>
      </w:pPr>
      <w:r>
        <w:rPr>
          <w:noProof/>
        </w:rPr>
        <w:t>1.1.3.</w:t>
      </w:r>
      <w:r>
        <w:rPr>
          <w:rFonts w:asciiTheme="minorHAnsi" w:hAnsiTheme="minorHAnsi" w:cstheme="minorBidi"/>
          <w:i w:val="0"/>
          <w:noProof/>
          <w:lang w:eastAsia="en-GB"/>
        </w:rPr>
        <w:tab/>
      </w:r>
      <w:r>
        <w:rPr>
          <w:noProof/>
        </w:rPr>
        <w:t>Pedestrian Detection</w:t>
      </w:r>
      <w:r>
        <w:rPr>
          <w:noProof/>
        </w:rPr>
        <w:tab/>
      </w:r>
      <w:r>
        <w:rPr>
          <w:noProof/>
        </w:rPr>
        <w:fldChar w:fldCharType="begin"/>
      </w:r>
      <w:r>
        <w:rPr>
          <w:noProof/>
        </w:rPr>
        <w:instrText xml:space="preserve"> PAGEREF _Toc480907106 \h </w:instrText>
      </w:r>
      <w:r>
        <w:rPr>
          <w:noProof/>
        </w:rPr>
      </w:r>
      <w:r>
        <w:rPr>
          <w:noProof/>
        </w:rPr>
        <w:fldChar w:fldCharType="separate"/>
      </w:r>
      <w:r>
        <w:rPr>
          <w:noProof/>
        </w:rPr>
        <w:t>7</w:t>
      </w:r>
      <w:r>
        <w:rPr>
          <w:noProof/>
        </w:rPr>
        <w:fldChar w:fldCharType="end"/>
      </w:r>
    </w:p>
    <w:p w14:paraId="2A4BEC33" w14:textId="6055488D" w:rsidR="00CB643E" w:rsidRDefault="00CB643E">
      <w:pPr>
        <w:pStyle w:val="TOC3"/>
        <w:tabs>
          <w:tab w:val="left" w:pos="1320"/>
          <w:tab w:val="right" w:leader="dot" w:pos="8290"/>
        </w:tabs>
        <w:rPr>
          <w:rFonts w:asciiTheme="minorHAnsi" w:hAnsiTheme="minorHAnsi" w:cstheme="minorBidi"/>
          <w:i w:val="0"/>
          <w:noProof/>
          <w:lang w:eastAsia="en-GB"/>
        </w:rPr>
      </w:pPr>
      <w:r>
        <w:rPr>
          <w:noProof/>
        </w:rPr>
        <w:t>1.1.4.</w:t>
      </w:r>
      <w:r>
        <w:rPr>
          <w:rFonts w:asciiTheme="minorHAnsi" w:hAnsiTheme="minorHAnsi" w:cstheme="minorBidi"/>
          <w:i w:val="0"/>
          <w:noProof/>
          <w:lang w:eastAsia="en-GB"/>
        </w:rPr>
        <w:tab/>
      </w:r>
      <w:r>
        <w:rPr>
          <w:noProof/>
        </w:rPr>
        <w:t>Motion Detection</w:t>
      </w:r>
      <w:r>
        <w:rPr>
          <w:noProof/>
        </w:rPr>
        <w:tab/>
      </w:r>
      <w:r>
        <w:rPr>
          <w:noProof/>
        </w:rPr>
        <w:fldChar w:fldCharType="begin"/>
      </w:r>
      <w:r>
        <w:rPr>
          <w:noProof/>
        </w:rPr>
        <w:instrText xml:space="preserve"> PAGEREF _Toc480907107 \h </w:instrText>
      </w:r>
      <w:r>
        <w:rPr>
          <w:noProof/>
        </w:rPr>
      </w:r>
      <w:r>
        <w:rPr>
          <w:noProof/>
        </w:rPr>
        <w:fldChar w:fldCharType="separate"/>
      </w:r>
      <w:r>
        <w:rPr>
          <w:noProof/>
        </w:rPr>
        <w:t>8</w:t>
      </w:r>
      <w:r>
        <w:rPr>
          <w:noProof/>
        </w:rPr>
        <w:fldChar w:fldCharType="end"/>
      </w:r>
    </w:p>
    <w:p w14:paraId="3DB13AF7" w14:textId="53A299E3" w:rsidR="00CB643E" w:rsidRDefault="00CB643E">
      <w:pPr>
        <w:pStyle w:val="TOC2"/>
        <w:tabs>
          <w:tab w:val="left" w:pos="880"/>
          <w:tab w:val="right" w:leader="dot" w:pos="8290"/>
        </w:tabs>
        <w:rPr>
          <w:rFonts w:asciiTheme="minorHAnsi" w:hAnsiTheme="minorHAnsi" w:cstheme="minorBidi"/>
          <w:smallCaps w:val="0"/>
          <w:noProof/>
          <w:lang w:eastAsia="en-GB"/>
        </w:rPr>
      </w:pPr>
      <w:r>
        <w:rPr>
          <w:noProof/>
        </w:rPr>
        <w:t>1.2.</w:t>
      </w:r>
      <w:r>
        <w:rPr>
          <w:rFonts w:asciiTheme="minorHAnsi" w:hAnsiTheme="minorHAnsi" w:cstheme="minorBidi"/>
          <w:smallCaps w:val="0"/>
          <w:noProof/>
          <w:lang w:eastAsia="en-GB"/>
        </w:rPr>
        <w:tab/>
      </w:r>
      <w:r>
        <w:rPr>
          <w:noProof/>
        </w:rPr>
        <w:t>Analysis</w:t>
      </w:r>
      <w:r>
        <w:rPr>
          <w:noProof/>
        </w:rPr>
        <w:tab/>
      </w:r>
      <w:r>
        <w:rPr>
          <w:noProof/>
        </w:rPr>
        <w:fldChar w:fldCharType="begin"/>
      </w:r>
      <w:r>
        <w:rPr>
          <w:noProof/>
        </w:rPr>
        <w:instrText xml:space="preserve"> PAGEREF _Toc480907108 \h </w:instrText>
      </w:r>
      <w:r>
        <w:rPr>
          <w:noProof/>
        </w:rPr>
      </w:r>
      <w:r>
        <w:rPr>
          <w:noProof/>
        </w:rPr>
        <w:fldChar w:fldCharType="separate"/>
      </w:r>
      <w:r>
        <w:rPr>
          <w:noProof/>
        </w:rPr>
        <w:t>10</w:t>
      </w:r>
      <w:r>
        <w:rPr>
          <w:noProof/>
        </w:rPr>
        <w:fldChar w:fldCharType="end"/>
      </w:r>
    </w:p>
    <w:p w14:paraId="532FF8C9" w14:textId="1E1FC141" w:rsidR="00CB643E" w:rsidRDefault="00CB643E">
      <w:pPr>
        <w:pStyle w:val="TOC3"/>
        <w:tabs>
          <w:tab w:val="left" w:pos="1320"/>
          <w:tab w:val="right" w:leader="dot" w:pos="8290"/>
        </w:tabs>
        <w:rPr>
          <w:rFonts w:asciiTheme="minorHAnsi" w:hAnsiTheme="minorHAnsi" w:cstheme="minorBidi"/>
          <w:i w:val="0"/>
          <w:noProof/>
          <w:lang w:eastAsia="en-GB"/>
        </w:rPr>
      </w:pPr>
      <w:r>
        <w:rPr>
          <w:noProof/>
        </w:rPr>
        <w:t>1.2.1.</w:t>
      </w:r>
      <w:r>
        <w:rPr>
          <w:rFonts w:asciiTheme="minorHAnsi" w:hAnsiTheme="minorHAnsi" w:cstheme="minorBidi"/>
          <w:i w:val="0"/>
          <w:noProof/>
          <w:lang w:eastAsia="en-GB"/>
        </w:rPr>
        <w:tab/>
      </w:r>
      <w:r>
        <w:rPr>
          <w:noProof/>
        </w:rPr>
        <w:t>Objectives</w:t>
      </w:r>
      <w:r>
        <w:rPr>
          <w:noProof/>
        </w:rPr>
        <w:tab/>
      </w:r>
      <w:r>
        <w:rPr>
          <w:noProof/>
        </w:rPr>
        <w:fldChar w:fldCharType="begin"/>
      </w:r>
      <w:r>
        <w:rPr>
          <w:noProof/>
        </w:rPr>
        <w:instrText xml:space="preserve"> PAGEREF _Toc480907109 \h </w:instrText>
      </w:r>
      <w:r>
        <w:rPr>
          <w:noProof/>
        </w:rPr>
      </w:r>
      <w:r>
        <w:rPr>
          <w:noProof/>
        </w:rPr>
        <w:fldChar w:fldCharType="separate"/>
      </w:r>
      <w:r>
        <w:rPr>
          <w:noProof/>
        </w:rPr>
        <w:t>10</w:t>
      </w:r>
      <w:r>
        <w:rPr>
          <w:noProof/>
        </w:rPr>
        <w:fldChar w:fldCharType="end"/>
      </w:r>
    </w:p>
    <w:p w14:paraId="726815CD" w14:textId="39DEF99A" w:rsidR="00CB643E" w:rsidRDefault="00CB643E">
      <w:pPr>
        <w:pStyle w:val="TOC3"/>
        <w:tabs>
          <w:tab w:val="left" w:pos="1320"/>
          <w:tab w:val="right" w:leader="dot" w:pos="8290"/>
        </w:tabs>
        <w:rPr>
          <w:rFonts w:asciiTheme="minorHAnsi" w:hAnsiTheme="minorHAnsi" w:cstheme="minorBidi"/>
          <w:i w:val="0"/>
          <w:noProof/>
          <w:lang w:eastAsia="en-GB"/>
        </w:rPr>
      </w:pPr>
      <w:r>
        <w:rPr>
          <w:noProof/>
        </w:rPr>
        <w:t>1.2.2.</w:t>
      </w:r>
      <w:r>
        <w:rPr>
          <w:rFonts w:asciiTheme="minorHAnsi" w:hAnsiTheme="minorHAnsi" w:cstheme="minorBidi"/>
          <w:i w:val="0"/>
          <w:noProof/>
          <w:lang w:eastAsia="en-GB"/>
        </w:rPr>
        <w:tab/>
      </w:r>
      <w:r>
        <w:rPr>
          <w:noProof/>
        </w:rPr>
        <w:t>Datasets and Frameworks</w:t>
      </w:r>
      <w:r>
        <w:rPr>
          <w:noProof/>
        </w:rPr>
        <w:tab/>
      </w:r>
      <w:r>
        <w:rPr>
          <w:noProof/>
        </w:rPr>
        <w:fldChar w:fldCharType="begin"/>
      </w:r>
      <w:r>
        <w:rPr>
          <w:noProof/>
        </w:rPr>
        <w:instrText xml:space="preserve"> PAGEREF _Toc480907110 \h </w:instrText>
      </w:r>
      <w:r>
        <w:rPr>
          <w:noProof/>
        </w:rPr>
      </w:r>
      <w:r>
        <w:rPr>
          <w:noProof/>
        </w:rPr>
        <w:fldChar w:fldCharType="separate"/>
      </w:r>
      <w:r>
        <w:rPr>
          <w:noProof/>
        </w:rPr>
        <w:t>11</w:t>
      </w:r>
      <w:r>
        <w:rPr>
          <w:noProof/>
        </w:rPr>
        <w:fldChar w:fldCharType="end"/>
      </w:r>
    </w:p>
    <w:p w14:paraId="1E195110" w14:textId="712974EB" w:rsidR="00CB643E" w:rsidRDefault="00CB643E">
      <w:pPr>
        <w:pStyle w:val="TOC3"/>
        <w:tabs>
          <w:tab w:val="left" w:pos="1320"/>
          <w:tab w:val="right" w:leader="dot" w:pos="8290"/>
        </w:tabs>
        <w:rPr>
          <w:rFonts w:asciiTheme="minorHAnsi" w:hAnsiTheme="minorHAnsi" w:cstheme="minorBidi"/>
          <w:i w:val="0"/>
          <w:noProof/>
          <w:lang w:eastAsia="en-GB"/>
        </w:rPr>
      </w:pPr>
      <w:r>
        <w:rPr>
          <w:noProof/>
        </w:rPr>
        <w:t>1.2.3.</w:t>
      </w:r>
      <w:r>
        <w:rPr>
          <w:rFonts w:asciiTheme="minorHAnsi" w:hAnsiTheme="minorHAnsi" w:cstheme="minorBidi"/>
          <w:i w:val="0"/>
          <w:noProof/>
          <w:lang w:eastAsia="en-GB"/>
        </w:rPr>
        <w:tab/>
      </w:r>
      <w:r>
        <w:rPr>
          <w:noProof/>
        </w:rPr>
        <w:t>Motion Detection Choice</w:t>
      </w:r>
      <w:r>
        <w:rPr>
          <w:noProof/>
        </w:rPr>
        <w:tab/>
      </w:r>
      <w:r>
        <w:rPr>
          <w:noProof/>
        </w:rPr>
        <w:fldChar w:fldCharType="begin"/>
      </w:r>
      <w:r>
        <w:rPr>
          <w:noProof/>
        </w:rPr>
        <w:instrText xml:space="preserve"> PAGEREF _Toc480907111 \h </w:instrText>
      </w:r>
      <w:r>
        <w:rPr>
          <w:noProof/>
        </w:rPr>
      </w:r>
      <w:r>
        <w:rPr>
          <w:noProof/>
        </w:rPr>
        <w:fldChar w:fldCharType="separate"/>
      </w:r>
      <w:r>
        <w:rPr>
          <w:noProof/>
        </w:rPr>
        <w:t>12</w:t>
      </w:r>
      <w:r>
        <w:rPr>
          <w:noProof/>
        </w:rPr>
        <w:fldChar w:fldCharType="end"/>
      </w:r>
    </w:p>
    <w:p w14:paraId="4C478264" w14:textId="7DA04546" w:rsidR="00CB643E" w:rsidRDefault="00CB643E">
      <w:pPr>
        <w:pStyle w:val="TOC3"/>
        <w:tabs>
          <w:tab w:val="left" w:pos="1320"/>
          <w:tab w:val="right" w:leader="dot" w:pos="8290"/>
        </w:tabs>
        <w:rPr>
          <w:rFonts w:asciiTheme="minorHAnsi" w:hAnsiTheme="minorHAnsi" w:cstheme="minorBidi"/>
          <w:i w:val="0"/>
          <w:noProof/>
          <w:lang w:eastAsia="en-GB"/>
        </w:rPr>
      </w:pPr>
      <w:r>
        <w:rPr>
          <w:noProof/>
        </w:rPr>
        <w:t>1.2.4.</w:t>
      </w:r>
      <w:r>
        <w:rPr>
          <w:rFonts w:asciiTheme="minorHAnsi" w:hAnsiTheme="minorHAnsi" w:cstheme="minorBidi"/>
          <w:i w:val="0"/>
          <w:noProof/>
          <w:lang w:eastAsia="en-GB"/>
        </w:rPr>
        <w:tab/>
      </w:r>
      <w:r>
        <w:rPr>
          <w:noProof/>
        </w:rPr>
        <w:t>Feature Selection and Classification</w:t>
      </w:r>
      <w:r>
        <w:rPr>
          <w:noProof/>
        </w:rPr>
        <w:tab/>
      </w:r>
      <w:r>
        <w:rPr>
          <w:noProof/>
        </w:rPr>
        <w:fldChar w:fldCharType="begin"/>
      </w:r>
      <w:r>
        <w:rPr>
          <w:noProof/>
        </w:rPr>
        <w:instrText xml:space="preserve"> PAGEREF _Toc480907112 \h </w:instrText>
      </w:r>
      <w:r>
        <w:rPr>
          <w:noProof/>
        </w:rPr>
      </w:r>
      <w:r>
        <w:rPr>
          <w:noProof/>
        </w:rPr>
        <w:fldChar w:fldCharType="separate"/>
      </w:r>
      <w:r>
        <w:rPr>
          <w:noProof/>
        </w:rPr>
        <w:t>12</w:t>
      </w:r>
      <w:r>
        <w:rPr>
          <w:noProof/>
        </w:rPr>
        <w:fldChar w:fldCharType="end"/>
      </w:r>
    </w:p>
    <w:p w14:paraId="6E621D47" w14:textId="6D989689" w:rsidR="00CB643E" w:rsidRDefault="00CB643E">
      <w:pPr>
        <w:pStyle w:val="TOC3"/>
        <w:tabs>
          <w:tab w:val="left" w:pos="1320"/>
          <w:tab w:val="right" w:leader="dot" w:pos="8290"/>
        </w:tabs>
        <w:rPr>
          <w:rFonts w:asciiTheme="minorHAnsi" w:hAnsiTheme="minorHAnsi" w:cstheme="minorBidi"/>
          <w:i w:val="0"/>
          <w:noProof/>
          <w:lang w:eastAsia="en-GB"/>
        </w:rPr>
      </w:pPr>
      <w:r>
        <w:rPr>
          <w:noProof/>
        </w:rPr>
        <w:t>1.2.5.</w:t>
      </w:r>
      <w:r>
        <w:rPr>
          <w:rFonts w:asciiTheme="minorHAnsi" w:hAnsiTheme="minorHAnsi" w:cstheme="minorBidi"/>
          <w:i w:val="0"/>
          <w:noProof/>
          <w:lang w:eastAsia="en-GB"/>
        </w:rPr>
        <w:tab/>
      </w:r>
      <w:r>
        <w:rPr>
          <w:noProof/>
        </w:rPr>
        <w:t>Record Log</w:t>
      </w:r>
      <w:r>
        <w:rPr>
          <w:noProof/>
        </w:rPr>
        <w:tab/>
      </w:r>
      <w:r>
        <w:rPr>
          <w:noProof/>
        </w:rPr>
        <w:fldChar w:fldCharType="begin"/>
      </w:r>
      <w:r>
        <w:rPr>
          <w:noProof/>
        </w:rPr>
        <w:instrText xml:space="preserve"> PAGEREF _Toc480907113 \h </w:instrText>
      </w:r>
      <w:r>
        <w:rPr>
          <w:noProof/>
        </w:rPr>
      </w:r>
      <w:r>
        <w:rPr>
          <w:noProof/>
        </w:rPr>
        <w:fldChar w:fldCharType="separate"/>
      </w:r>
      <w:r>
        <w:rPr>
          <w:noProof/>
        </w:rPr>
        <w:t>13</w:t>
      </w:r>
      <w:r>
        <w:rPr>
          <w:noProof/>
        </w:rPr>
        <w:fldChar w:fldCharType="end"/>
      </w:r>
    </w:p>
    <w:p w14:paraId="450A1CA9" w14:textId="672F2A2C" w:rsidR="00CB643E" w:rsidRDefault="00CB643E">
      <w:pPr>
        <w:pStyle w:val="TOC3"/>
        <w:tabs>
          <w:tab w:val="left" w:pos="1320"/>
          <w:tab w:val="right" w:leader="dot" w:pos="8290"/>
        </w:tabs>
        <w:rPr>
          <w:rFonts w:asciiTheme="minorHAnsi" w:hAnsiTheme="minorHAnsi" w:cstheme="minorBidi"/>
          <w:i w:val="0"/>
          <w:noProof/>
          <w:lang w:eastAsia="en-GB"/>
        </w:rPr>
      </w:pPr>
      <w:r>
        <w:rPr>
          <w:noProof/>
        </w:rPr>
        <w:t>1.2.6.</w:t>
      </w:r>
      <w:r>
        <w:rPr>
          <w:rFonts w:asciiTheme="minorHAnsi" w:hAnsiTheme="minorHAnsi" w:cstheme="minorBidi"/>
          <w:i w:val="0"/>
          <w:noProof/>
          <w:lang w:eastAsia="en-GB"/>
        </w:rPr>
        <w:tab/>
      </w:r>
      <w:r>
        <w:rPr>
          <w:noProof/>
        </w:rPr>
        <w:t>Issues</w:t>
      </w:r>
      <w:r>
        <w:rPr>
          <w:noProof/>
        </w:rPr>
        <w:tab/>
      </w:r>
      <w:r>
        <w:rPr>
          <w:noProof/>
        </w:rPr>
        <w:fldChar w:fldCharType="begin"/>
      </w:r>
      <w:r>
        <w:rPr>
          <w:noProof/>
        </w:rPr>
        <w:instrText xml:space="preserve"> PAGEREF _Toc480907114 \h </w:instrText>
      </w:r>
      <w:r>
        <w:rPr>
          <w:noProof/>
        </w:rPr>
      </w:r>
      <w:r>
        <w:rPr>
          <w:noProof/>
        </w:rPr>
        <w:fldChar w:fldCharType="separate"/>
      </w:r>
      <w:r>
        <w:rPr>
          <w:noProof/>
        </w:rPr>
        <w:t>13</w:t>
      </w:r>
      <w:r>
        <w:rPr>
          <w:noProof/>
        </w:rPr>
        <w:fldChar w:fldCharType="end"/>
      </w:r>
    </w:p>
    <w:p w14:paraId="2FFA6094" w14:textId="4D42DF36" w:rsidR="00CB643E" w:rsidRDefault="00CB643E">
      <w:pPr>
        <w:pStyle w:val="TOC3"/>
        <w:tabs>
          <w:tab w:val="left" w:pos="1320"/>
          <w:tab w:val="right" w:leader="dot" w:pos="8290"/>
        </w:tabs>
        <w:rPr>
          <w:rFonts w:asciiTheme="minorHAnsi" w:hAnsiTheme="minorHAnsi" w:cstheme="minorBidi"/>
          <w:i w:val="0"/>
          <w:noProof/>
          <w:lang w:eastAsia="en-GB"/>
        </w:rPr>
      </w:pPr>
      <w:r>
        <w:rPr>
          <w:noProof/>
        </w:rPr>
        <w:t>1.2.7.</w:t>
      </w:r>
      <w:r>
        <w:rPr>
          <w:rFonts w:asciiTheme="minorHAnsi" w:hAnsiTheme="minorHAnsi" w:cstheme="minorBidi"/>
          <w:i w:val="0"/>
          <w:noProof/>
          <w:lang w:eastAsia="en-GB"/>
        </w:rPr>
        <w:tab/>
      </w:r>
      <w:r>
        <w:rPr>
          <w:noProof/>
        </w:rPr>
        <w:t>Security</w:t>
      </w:r>
      <w:r>
        <w:rPr>
          <w:noProof/>
        </w:rPr>
        <w:tab/>
      </w:r>
      <w:r>
        <w:rPr>
          <w:noProof/>
        </w:rPr>
        <w:fldChar w:fldCharType="begin"/>
      </w:r>
      <w:r>
        <w:rPr>
          <w:noProof/>
        </w:rPr>
        <w:instrText xml:space="preserve"> PAGEREF _Toc480907115 \h </w:instrText>
      </w:r>
      <w:r>
        <w:rPr>
          <w:noProof/>
        </w:rPr>
      </w:r>
      <w:r>
        <w:rPr>
          <w:noProof/>
        </w:rPr>
        <w:fldChar w:fldCharType="separate"/>
      </w:r>
      <w:r>
        <w:rPr>
          <w:noProof/>
        </w:rPr>
        <w:t>14</w:t>
      </w:r>
      <w:r>
        <w:rPr>
          <w:noProof/>
        </w:rPr>
        <w:fldChar w:fldCharType="end"/>
      </w:r>
    </w:p>
    <w:p w14:paraId="3357D7CC" w14:textId="45172DFB" w:rsidR="00CB643E" w:rsidRDefault="00CB643E">
      <w:pPr>
        <w:pStyle w:val="TOC2"/>
        <w:tabs>
          <w:tab w:val="left" w:pos="880"/>
          <w:tab w:val="right" w:leader="dot" w:pos="8290"/>
        </w:tabs>
        <w:rPr>
          <w:rFonts w:asciiTheme="minorHAnsi" w:hAnsiTheme="minorHAnsi" w:cstheme="minorBidi"/>
          <w:smallCaps w:val="0"/>
          <w:noProof/>
          <w:lang w:eastAsia="en-GB"/>
        </w:rPr>
      </w:pPr>
      <w:r>
        <w:rPr>
          <w:noProof/>
        </w:rPr>
        <w:t>1.3.</w:t>
      </w:r>
      <w:r>
        <w:rPr>
          <w:rFonts w:asciiTheme="minorHAnsi" w:hAnsiTheme="minorHAnsi" w:cstheme="minorBidi"/>
          <w:smallCaps w:val="0"/>
          <w:noProof/>
          <w:lang w:eastAsia="en-GB"/>
        </w:rPr>
        <w:tab/>
      </w:r>
      <w:r>
        <w:rPr>
          <w:noProof/>
        </w:rPr>
        <w:t>Process</w:t>
      </w:r>
      <w:r>
        <w:rPr>
          <w:noProof/>
        </w:rPr>
        <w:tab/>
      </w:r>
      <w:r>
        <w:rPr>
          <w:noProof/>
        </w:rPr>
        <w:fldChar w:fldCharType="begin"/>
      </w:r>
      <w:r>
        <w:rPr>
          <w:noProof/>
        </w:rPr>
        <w:instrText xml:space="preserve"> PAGEREF _Toc480907116 \h </w:instrText>
      </w:r>
      <w:r>
        <w:rPr>
          <w:noProof/>
        </w:rPr>
      </w:r>
      <w:r>
        <w:rPr>
          <w:noProof/>
        </w:rPr>
        <w:fldChar w:fldCharType="separate"/>
      </w:r>
      <w:r>
        <w:rPr>
          <w:noProof/>
        </w:rPr>
        <w:t>14</w:t>
      </w:r>
      <w:r>
        <w:rPr>
          <w:noProof/>
        </w:rPr>
        <w:fldChar w:fldCharType="end"/>
      </w:r>
    </w:p>
    <w:p w14:paraId="4BFE7245" w14:textId="26CD33B4" w:rsidR="00CB643E" w:rsidRDefault="00CB643E">
      <w:pPr>
        <w:pStyle w:val="TOC3"/>
        <w:tabs>
          <w:tab w:val="left" w:pos="1320"/>
          <w:tab w:val="right" w:leader="dot" w:pos="8290"/>
        </w:tabs>
        <w:rPr>
          <w:rFonts w:asciiTheme="minorHAnsi" w:hAnsiTheme="minorHAnsi" w:cstheme="minorBidi"/>
          <w:i w:val="0"/>
          <w:noProof/>
          <w:lang w:eastAsia="en-GB"/>
        </w:rPr>
      </w:pPr>
      <w:r>
        <w:rPr>
          <w:noProof/>
        </w:rPr>
        <w:t>1.3.1.</w:t>
      </w:r>
      <w:r>
        <w:rPr>
          <w:rFonts w:asciiTheme="minorHAnsi" w:hAnsiTheme="minorHAnsi" w:cstheme="minorBidi"/>
          <w:i w:val="0"/>
          <w:noProof/>
          <w:lang w:eastAsia="en-GB"/>
        </w:rPr>
        <w:tab/>
      </w:r>
      <w:r>
        <w:rPr>
          <w:noProof/>
        </w:rPr>
        <w:t>Methodology</w:t>
      </w:r>
      <w:bookmarkStart w:id="5" w:name="_GoBack"/>
      <w:bookmarkEnd w:id="5"/>
      <w:r>
        <w:rPr>
          <w:noProof/>
        </w:rPr>
        <w:tab/>
      </w:r>
      <w:r>
        <w:rPr>
          <w:noProof/>
        </w:rPr>
        <w:fldChar w:fldCharType="begin"/>
      </w:r>
      <w:r>
        <w:rPr>
          <w:noProof/>
        </w:rPr>
        <w:instrText xml:space="preserve"> PAGEREF _Toc480907117 \h </w:instrText>
      </w:r>
      <w:r>
        <w:rPr>
          <w:noProof/>
        </w:rPr>
      </w:r>
      <w:r>
        <w:rPr>
          <w:noProof/>
        </w:rPr>
        <w:fldChar w:fldCharType="separate"/>
      </w:r>
      <w:r>
        <w:rPr>
          <w:noProof/>
        </w:rPr>
        <w:t>14</w:t>
      </w:r>
      <w:r>
        <w:rPr>
          <w:noProof/>
        </w:rPr>
        <w:fldChar w:fldCharType="end"/>
      </w:r>
    </w:p>
    <w:p w14:paraId="7B728DA4" w14:textId="71E3DBC6" w:rsidR="00CB643E" w:rsidRDefault="00CB643E">
      <w:pPr>
        <w:pStyle w:val="TOC3"/>
        <w:tabs>
          <w:tab w:val="left" w:pos="1320"/>
          <w:tab w:val="right" w:leader="dot" w:pos="8290"/>
        </w:tabs>
        <w:rPr>
          <w:rFonts w:asciiTheme="minorHAnsi" w:hAnsiTheme="minorHAnsi" w:cstheme="minorBidi"/>
          <w:i w:val="0"/>
          <w:noProof/>
          <w:lang w:eastAsia="en-GB"/>
        </w:rPr>
      </w:pPr>
      <w:r>
        <w:rPr>
          <w:noProof/>
        </w:rPr>
        <w:t>1.3.2.</w:t>
      </w:r>
      <w:r>
        <w:rPr>
          <w:rFonts w:asciiTheme="minorHAnsi" w:hAnsiTheme="minorHAnsi" w:cstheme="minorBidi"/>
          <w:i w:val="0"/>
          <w:noProof/>
          <w:lang w:eastAsia="en-GB"/>
        </w:rPr>
        <w:tab/>
      </w:r>
      <w:r>
        <w:rPr>
          <w:noProof/>
        </w:rPr>
        <w:t>Support tools</w:t>
      </w:r>
      <w:r>
        <w:rPr>
          <w:noProof/>
        </w:rPr>
        <w:tab/>
      </w:r>
      <w:r>
        <w:rPr>
          <w:noProof/>
        </w:rPr>
        <w:fldChar w:fldCharType="begin"/>
      </w:r>
      <w:r>
        <w:rPr>
          <w:noProof/>
        </w:rPr>
        <w:instrText xml:space="preserve"> PAGEREF _Toc480907118 \h </w:instrText>
      </w:r>
      <w:r>
        <w:rPr>
          <w:noProof/>
        </w:rPr>
      </w:r>
      <w:r>
        <w:rPr>
          <w:noProof/>
        </w:rPr>
        <w:fldChar w:fldCharType="separate"/>
      </w:r>
      <w:r>
        <w:rPr>
          <w:noProof/>
        </w:rPr>
        <w:t>14</w:t>
      </w:r>
      <w:r>
        <w:rPr>
          <w:noProof/>
        </w:rPr>
        <w:fldChar w:fldCharType="end"/>
      </w:r>
    </w:p>
    <w:p w14:paraId="74B0BED7" w14:textId="63915D44" w:rsidR="00CB643E" w:rsidRDefault="00CB643E">
      <w:pPr>
        <w:pStyle w:val="TOC1"/>
        <w:tabs>
          <w:tab w:val="left" w:pos="440"/>
          <w:tab w:val="right" w:leader="dot" w:pos="8290"/>
        </w:tabs>
        <w:rPr>
          <w:rFonts w:asciiTheme="minorHAnsi" w:hAnsiTheme="minorHAnsi" w:cstheme="minorBidi"/>
          <w:b w:val="0"/>
          <w:caps w:val="0"/>
          <w:noProof/>
          <w:lang w:eastAsia="en-GB"/>
        </w:rPr>
      </w:pPr>
      <w:r>
        <w:rPr>
          <w:noProof/>
        </w:rPr>
        <w:t>2.</w:t>
      </w:r>
      <w:r>
        <w:rPr>
          <w:rFonts w:asciiTheme="minorHAnsi" w:hAnsiTheme="minorHAnsi" w:cstheme="minorBidi"/>
          <w:b w:val="0"/>
          <w:caps w:val="0"/>
          <w:noProof/>
          <w:lang w:eastAsia="en-GB"/>
        </w:rPr>
        <w:tab/>
      </w:r>
      <w:r>
        <w:rPr>
          <w:noProof/>
        </w:rPr>
        <w:t>Design</w:t>
      </w:r>
      <w:r>
        <w:rPr>
          <w:noProof/>
        </w:rPr>
        <w:tab/>
      </w:r>
      <w:r>
        <w:rPr>
          <w:noProof/>
        </w:rPr>
        <w:fldChar w:fldCharType="begin"/>
      </w:r>
      <w:r>
        <w:rPr>
          <w:noProof/>
        </w:rPr>
        <w:instrText xml:space="preserve"> PAGEREF _Toc480907119 \h </w:instrText>
      </w:r>
      <w:r>
        <w:rPr>
          <w:noProof/>
        </w:rPr>
      </w:r>
      <w:r>
        <w:rPr>
          <w:noProof/>
        </w:rPr>
        <w:fldChar w:fldCharType="separate"/>
      </w:r>
      <w:r>
        <w:rPr>
          <w:noProof/>
        </w:rPr>
        <w:t>16</w:t>
      </w:r>
      <w:r>
        <w:rPr>
          <w:noProof/>
        </w:rPr>
        <w:fldChar w:fldCharType="end"/>
      </w:r>
    </w:p>
    <w:p w14:paraId="3B963E75" w14:textId="166C5B36" w:rsidR="00CB643E" w:rsidRDefault="00CB643E">
      <w:pPr>
        <w:pStyle w:val="TOC2"/>
        <w:tabs>
          <w:tab w:val="left" w:pos="880"/>
          <w:tab w:val="right" w:leader="dot" w:pos="8290"/>
        </w:tabs>
        <w:rPr>
          <w:rFonts w:asciiTheme="minorHAnsi" w:hAnsiTheme="minorHAnsi" w:cstheme="minorBidi"/>
          <w:smallCaps w:val="0"/>
          <w:noProof/>
          <w:lang w:eastAsia="en-GB"/>
        </w:rPr>
      </w:pPr>
      <w:r>
        <w:rPr>
          <w:noProof/>
        </w:rPr>
        <w:t>2.1.</w:t>
      </w:r>
      <w:r>
        <w:rPr>
          <w:rFonts w:asciiTheme="minorHAnsi" w:hAnsiTheme="minorHAnsi" w:cstheme="minorBidi"/>
          <w:smallCaps w:val="0"/>
          <w:noProof/>
          <w:lang w:eastAsia="en-GB"/>
        </w:rPr>
        <w:tab/>
      </w:r>
      <w:r>
        <w:rPr>
          <w:noProof/>
        </w:rPr>
        <w:t>Overall Architecture</w:t>
      </w:r>
      <w:r>
        <w:rPr>
          <w:noProof/>
        </w:rPr>
        <w:tab/>
      </w:r>
      <w:r>
        <w:rPr>
          <w:noProof/>
        </w:rPr>
        <w:fldChar w:fldCharType="begin"/>
      </w:r>
      <w:r>
        <w:rPr>
          <w:noProof/>
        </w:rPr>
        <w:instrText xml:space="preserve"> PAGEREF _Toc480907120 \h </w:instrText>
      </w:r>
      <w:r>
        <w:rPr>
          <w:noProof/>
        </w:rPr>
      </w:r>
      <w:r>
        <w:rPr>
          <w:noProof/>
        </w:rPr>
        <w:fldChar w:fldCharType="separate"/>
      </w:r>
      <w:r>
        <w:rPr>
          <w:noProof/>
        </w:rPr>
        <w:t>16</w:t>
      </w:r>
      <w:r>
        <w:rPr>
          <w:noProof/>
        </w:rPr>
        <w:fldChar w:fldCharType="end"/>
      </w:r>
    </w:p>
    <w:p w14:paraId="0DE6EE31" w14:textId="5081489F" w:rsidR="00CB643E" w:rsidRDefault="00CB643E">
      <w:pPr>
        <w:pStyle w:val="TOC2"/>
        <w:tabs>
          <w:tab w:val="left" w:pos="880"/>
          <w:tab w:val="right" w:leader="dot" w:pos="8290"/>
        </w:tabs>
        <w:rPr>
          <w:rFonts w:asciiTheme="minorHAnsi" w:hAnsiTheme="minorHAnsi" w:cstheme="minorBidi"/>
          <w:smallCaps w:val="0"/>
          <w:noProof/>
          <w:lang w:eastAsia="en-GB"/>
        </w:rPr>
      </w:pPr>
      <w:r>
        <w:rPr>
          <w:noProof/>
        </w:rPr>
        <w:t>2.2.</w:t>
      </w:r>
      <w:r>
        <w:rPr>
          <w:rFonts w:asciiTheme="minorHAnsi" w:hAnsiTheme="minorHAnsi" w:cstheme="minorBidi"/>
          <w:smallCaps w:val="0"/>
          <w:noProof/>
          <w:lang w:eastAsia="en-GB"/>
        </w:rPr>
        <w:tab/>
      </w:r>
      <w:r>
        <w:rPr>
          <w:noProof/>
        </w:rPr>
        <w:t>Detailed Design</w:t>
      </w:r>
      <w:r>
        <w:rPr>
          <w:noProof/>
        </w:rPr>
        <w:tab/>
      </w:r>
      <w:r>
        <w:rPr>
          <w:noProof/>
        </w:rPr>
        <w:fldChar w:fldCharType="begin"/>
      </w:r>
      <w:r>
        <w:rPr>
          <w:noProof/>
        </w:rPr>
        <w:instrText xml:space="preserve"> PAGEREF _Toc480907121 \h </w:instrText>
      </w:r>
      <w:r>
        <w:rPr>
          <w:noProof/>
        </w:rPr>
      </w:r>
      <w:r>
        <w:rPr>
          <w:noProof/>
        </w:rPr>
        <w:fldChar w:fldCharType="separate"/>
      </w:r>
      <w:r>
        <w:rPr>
          <w:noProof/>
        </w:rPr>
        <w:t>16</w:t>
      </w:r>
      <w:r>
        <w:rPr>
          <w:noProof/>
        </w:rPr>
        <w:fldChar w:fldCharType="end"/>
      </w:r>
    </w:p>
    <w:p w14:paraId="6F4C7F8D" w14:textId="20D06231" w:rsidR="00CB643E" w:rsidRDefault="00CB643E">
      <w:pPr>
        <w:pStyle w:val="TOC3"/>
        <w:tabs>
          <w:tab w:val="left" w:pos="1320"/>
          <w:tab w:val="right" w:leader="dot" w:pos="8290"/>
        </w:tabs>
        <w:rPr>
          <w:rFonts w:asciiTheme="minorHAnsi" w:hAnsiTheme="minorHAnsi" w:cstheme="minorBidi"/>
          <w:i w:val="0"/>
          <w:noProof/>
          <w:lang w:eastAsia="en-GB"/>
        </w:rPr>
      </w:pPr>
      <w:r>
        <w:rPr>
          <w:noProof/>
        </w:rPr>
        <w:t>2.2.1.</w:t>
      </w:r>
      <w:r>
        <w:rPr>
          <w:rFonts w:asciiTheme="minorHAnsi" w:hAnsiTheme="minorHAnsi" w:cstheme="minorBidi"/>
          <w:i w:val="0"/>
          <w:noProof/>
          <w:lang w:eastAsia="en-GB"/>
        </w:rPr>
        <w:tab/>
      </w:r>
      <w:r>
        <w:rPr>
          <w:noProof/>
        </w:rPr>
        <w:t>Even More Detail</w:t>
      </w:r>
      <w:r>
        <w:rPr>
          <w:noProof/>
        </w:rPr>
        <w:tab/>
      </w:r>
      <w:r>
        <w:rPr>
          <w:noProof/>
        </w:rPr>
        <w:fldChar w:fldCharType="begin"/>
      </w:r>
      <w:r>
        <w:rPr>
          <w:noProof/>
        </w:rPr>
        <w:instrText xml:space="preserve"> PAGEREF _Toc480907122 \h </w:instrText>
      </w:r>
      <w:r>
        <w:rPr>
          <w:noProof/>
        </w:rPr>
      </w:r>
      <w:r>
        <w:rPr>
          <w:noProof/>
        </w:rPr>
        <w:fldChar w:fldCharType="separate"/>
      </w:r>
      <w:r>
        <w:rPr>
          <w:noProof/>
        </w:rPr>
        <w:t>16</w:t>
      </w:r>
      <w:r>
        <w:rPr>
          <w:noProof/>
        </w:rPr>
        <w:fldChar w:fldCharType="end"/>
      </w:r>
    </w:p>
    <w:p w14:paraId="64C63570" w14:textId="033F52B3" w:rsidR="00CB643E" w:rsidRDefault="00CB643E">
      <w:pPr>
        <w:pStyle w:val="TOC2"/>
        <w:tabs>
          <w:tab w:val="left" w:pos="880"/>
          <w:tab w:val="right" w:leader="dot" w:pos="8290"/>
        </w:tabs>
        <w:rPr>
          <w:rFonts w:asciiTheme="minorHAnsi" w:hAnsiTheme="minorHAnsi" w:cstheme="minorBidi"/>
          <w:smallCaps w:val="0"/>
          <w:noProof/>
          <w:lang w:eastAsia="en-GB"/>
        </w:rPr>
      </w:pPr>
      <w:r>
        <w:rPr>
          <w:noProof/>
        </w:rPr>
        <w:t>2.3.</w:t>
      </w:r>
      <w:r>
        <w:rPr>
          <w:rFonts w:asciiTheme="minorHAnsi" w:hAnsiTheme="minorHAnsi" w:cstheme="minorBidi"/>
          <w:smallCaps w:val="0"/>
          <w:noProof/>
          <w:lang w:eastAsia="en-GB"/>
        </w:rPr>
        <w:tab/>
      </w:r>
      <w:r>
        <w:rPr>
          <w:noProof/>
        </w:rPr>
        <w:t>User Interface Design</w:t>
      </w:r>
      <w:r>
        <w:rPr>
          <w:noProof/>
        </w:rPr>
        <w:tab/>
      </w:r>
      <w:r>
        <w:rPr>
          <w:noProof/>
        </w:rPr>
        <w:fldChar w:fldCharType="begin"/>
      </w:r>
      <w:r>
        <w:rPr>
          <w:noProof/>
        </w:rPr>
        <w:instrText xml:space="preserve"> PAGEREF _Toc480907123 \h </w:instrText>
      </w:r>
      <w:r>
        <w:rPr>
          <w:noProof/>
        </w:rPr>
      </w:r>
      <w:r>
        <w:rPr>
          <w:noProof/>
        </w:rPr>
        <w:fldChar w:fldCharType="separate"/>
      </w:r>
      <w:r>
        <w:rPr>
          <w:noProof/>
        </w:rPr>
        <w:t>16</w:t>
      </w:r>
      <w:r>
        <w:rPr>
          <w:noProof/>
        </w:rPr>
        <w:fldChar w:fldCharType="end"/>
      </w:r>
    </w:p>
    <w:p w14:paraId="22FCF536" w14:textId="71173EDE" w:rsidR="00CB643E" w:rsidRDefault="00CB643E">
      <w:pPr>
        <w:pStyle w:val="TOC2"/>
        <w:tabs>
          <w:tab w:val="left" w:pos="880"/>
          <w:tab w:val="right" w:leader="dot" w:pos="8290"/>
        </w:tabs>
        <w:rPr>
          <w:rFonts w:asciiTheme="minorHAnsi" w:hAnsiTheme="minorHAnsi" w:cstheme="minorBidi"/>
          <w:smallCaps w:val="0"/>
          <w:noProof/>
          <w:lang w:eastAsia="en-GB"/>
        </w:rPr>
      </w:pPr>
      <w:r>
        <w:rPr>
          <w:noProof/>
        </w:rPr>
        <w:t>2.4.</w:t>
      </w:r>
      <w:r>
        <w:rPr>
          <w:rFonts w:asciiTheme="minorHAnsi" w:hAnsiTheme="minorHAnsi" w:cstheme="minorBidi"/>
          <w:smallCaps w:val="0"/>
          <w:noProof/>
          <w:lang w:eastAsia="en-GB"/>
        </w:rPr>
        <w:tab/>
      </w:r>
      <w:r>
        <w:rPr>
          <w:noProof/>
        </w:rPr>
        <w:t>Other Relevant Sections</w:t>
      </w:r>
      <w:r>
        <w:rPr>
          <w:noProof/>
        </w:rPr>
        <w:tab/>
      </w:r>
      <w:r>
        <w:rPr>
          <w:noProof/>
        </w:rPr>
        <w:fldChar w:fldCharType="begin"/>
      </w:r>
      <w:r>
        <w:rPr>
          <w:noProof/>
        </w:rPr>
        <w:instrText xml:space="preserve"> PAGEREF _Toc480907124 \h </w:instrText>
      </w:r>
      <w:r>
        <w:rPr>
          <w:noProof/>
        </w:rPr>
      </w:r>
      <w:r>
        <w:rPr>
          <w:noProof/>
        </w:rPr>
        <w:fldChar w:fldCharType="separate"/>
      </w:r>
      <w:r>
        <w:rPr>
          <w:noProof/>
        </w:rPr>
        <w:t>16</w:t>
      </w:r>
      <w:r>
        <w:rPr>
          <w:noProof/>
        </w:rPr>
        <w:fldChar w:fldCharType="end"/>
      </w:r>
    </w:p>
    <w:p w14:paraId="5D57E531" w14:textId="10AF9DBB" w:rsidR="00CB643E" w:rsidRDefault="00CB643E">
      <w:pPr>
        <w:pStyle w:val="TOC1"/>
        <w:tabs>
          <w:tab w:val="left" w:pos="440"/>
          <w:tab w:val="right" w:leader="dot" w:pos="8290"/>
        </w:tabs>
        <w:rPr>
          <w:rFonts w:asciiTheme="minorHAnsi" w:hAnsiTheme="minorHAnsi" w:cstheme="minorBidi"/>
          <w:b w:val="0"/>
          <w:caps w:val="0"/>
          <w:noProof/>
          <w:lang w:eastAsia="en-GB"/>
        </w:rPr>
      </w:pPr>
      <w:r>
        <w:rPr>
          <w:noProof/>
        </w:rPr>
        <w:t>3.</w:t>
      </w:r>
      <w:r>
        <w:rPr>
          <w:rFonts w:asciiTheme="minorHAnsi" w:hAnsiTheme="minorHAnsi" w:cstheme="minorBidi"/>
          <w:b w:val="0"/>
          <w:caps w:val="0"/>
          <w:noProof/>
          <w:lang w:eastAsia="en-GB"/>
        </w:rPr>
        <w:tab/>
      </w:r>
      <w:r>
        <w:rPr>
          <w:noProof/>
        </w:rPr>
        <w:t>Implementation</w:t>
      </w:r>
      <w:r>
        <w:rPr>
          <w:noProof/>
        </w:rPr>
        <w:tab/>
      </w:r>
      <w:r>
        <w:rPr>
          <w:noProof/>
        </w:rPr>
        <w:fldChar w:fldCharType="begin"/>
      </w:r>
      <w:r>
        <w:rPr>
          <w:noProof/>
        </w:rPr>
        <w:instrText xml:space="preserve"> PAGEREF _Toc480907125 \h </w:instrText>
      </w:r>
      <w:r>
        <w:rPr>
          <w:noProof/>
        </w:rPr>
      </w:r>
      <w:r>
        <w:rPr>
          <w:noProof/>
        </w:rPr>
        <w:fldChar w:fldCharType="separate"/>
      </w:r>
      <w:r>
        <w:rPr>
          <w:noProof/>
        </w:rPr>
        <w:t>17</w:t>
      </w:r>
      <w:r>
        <w:rPr>
          <w:noProof/>
        </w:rPr>
        <w:fldChar w:fldCharType="end"/>
      </w:r>
    </w:p>
    <w:p w14:paraId="10007B12" w14:textId="2291F9CA" w:rsidR="00CB643E" w:rsidRDefault="00CB643E">
      <w:pPr>
        <w:pStyle w:val="TOC1"/>
        <w:tabs>
          <w:tab w:val="left" w:pos="440"/>
          <w:tab w:val="right" w:leader="dot" w:pos="8290"/>
        </w:tabs>
        <w:rPr>
          <w:rFonts w:asciiTheme="minorHAnsi" w:hAnsiTheme="minorHAnsi" w:cstheme="minorBidi"/>
          <w:b w:val="0"/>
          <w:caps w:val="0"/>
          <w:noProof/>
          <w:lang w:eastAsia="en-GB"/>
        </w:rPr>
      </w:pPr>
      <w:r>
        <w:rPr>
          <w:noProof/>
        </w:rPr>
        <w:t>4.</w:t>
      </w:r>
      <w:r>
        <w:rPr>
          <w:rFonts w:asciiTheme="minorHAnsi" w:hAnsiTheme="minorHAnsi" w:cstheme="minorBidi"/>
          <w:b w:val="0"/>
          <w:caps w:val="0"/>
          <w:noProof/>
          <w:lang w:eastAsia="en-GB"/>
        </w:rPr>
        <w:tab/>
      </w:r>
      <w:r>
        <w:rPr>
          <w:noProof/>
        </w:rPr>
        <w:t>Testing</w:t>
      </w:r>
      <w:r>
        <w:rPr>
          <w:noProof/>
        </w:rPr>
        <w:tab/>
      </w:r>
      <w:r>
        <w:rPr>
          <w:noProof/>
        </w:rPr>
        <w:fldChar w:fldCharType="begin"/>
      </w:r>
      <w:r>
        <w:rPr>
          <w:noProof/>
        </w:rPr>
        <w:instrText xml:space="preserve"> PAGEREF _Toc480907126 \h </w:instrText>
      </w:r>
      <w:r>
        <w:rPr>
          <w:noProof/>
        </w:rPr>
      </w:r>
      <w:r>
        <w:rPr>
          <w:noProof/>
        </w:rPr>
        <w:fldChar w:fldCharType="separate"/>
      </w:r>
      <w:r>
        <w:rPr>
          <w:noProof/>
        </w:rPr>
        <w:t>18</w:t>
      </w:r>
      <w:r>
        <w:rPr>
          <w:noProof/>
        </w:rPr>
        <w:fldChar w:fldCharType="end"/>
      </w:r>
    </w:p>
    <w:p w14:paraId="7D7E1516" w14:textId="09756EEB" w:rsidR="00CB643E" w:rsidRDefault="00CB643E">
      <w:pPr>
        <w:pStyle w:val="TOC2"/>
        <w:tabs>
          <w:tab w:val="left" w:pos="880"/>
          <w:tab w:val="right" w:leader="dot" w:pos="8290"/>
        </w:tabs>
        <w:rPr>
          <w:rFonts w:asciiTheme="minorHAnsi" w:hAnsiTheme="minorHAnsi" w:cstheme="minorBidi"/>
          <w:smallCaps w:val="0"/>
          <w:noProof/>
          <w:lang w:eastAsia="en-GB"/>
        </w:rPr>
      </w:pPr>
      <w:r w:rsidRPr="00BD122C">
        <w:rPr>
          <w:noProof/>
          <w:lang w:val="en-US"/>
        </w:rPr>
        <w:t>4.1.</w:t>
      </w:r>
      <w:r>
        <w:rPr>
          <w:rFonts w:asciiTheme="minorHAnsi" w:hAnsiTheme="minorHAnsi" w:cstheme="minorBidi"/>
          <w:smallCaps w:val="0"/>
          <w:noProof/>
          <w:lang w:eastAsia="en-GB"/>
        </w:rPr>
        <w:tab/>
      </w:r>
      <w:r w:rsidRPr="00BD122C">
        <w:rPr>
          <w:noProof/>
          <w:lang w:val="en-US"/>
        </w:rPr>
        <w:t>Overall Approach to Testing</w:t>
      </w:r>
      <w:r>
        <w:rPr>
          <w:noProof/>
        </w:rPr>
        <w:tab/>
      </w:r>
      <w:r>
        <w:rPr>
          <w:noProof/>
        </w:rPr>
        <w:fldChar w:fldCharType="begin"/>
      </w:r>
      <w:r>
        <w:rPr>
          <w:noProof/>
        </w:rPr>
        <w:instrText xml:space="preserve"> PAGEREF _Toc480907127 \h </w:instrText>
      </w:r>
      <w:r>
        <w:rPr>
          <w:noProof/>
        </w:rPr>
      </w:r>
      <w:r>
        <w:rPr>
          <w:noProof/>
        </w:rPr>
        <w:fldChar w:fldCharType="separate"/>
      </w:r>
      <w:r>
        <w:rPr>
          <w:noProof/>
        </w:rPr>
        <w:t>18</w:t>
      </w:r>
      <w:r>
        <w:rPr>
          <w:noProof/>
        </w:rPr>
        <w:fldChar w:fldCharType="end"/>
      </w:r>
    </w:p>
    <w:p w14:paraId="68FBEBFE" w14:textId="61DEA4D7" w:rsidR="00CB643E" w:rsidRDefault="00CB643E">
      <w:pPr>
        <w:pStyle w:val="TOC2"/>
        <w:tabs>
          <w:tab w:val="left" w:pos="880"/>
          <w:tab w:val="right" w:leader="dot" w:pos="8290"/>
        </w:tabs>
        <w:rPr>
          <w:rFonts w:asciiTheme="minorHAnsi" w:hAnsiTheme="minorHAnsi" w:cstheme="minorBidi"/>
          <w:smallCaps w:val="0"/>
          <w:noProof/>
          <w:lang w:eastAsia="en-GB"/>
        </w:rPr>
      </w:pPr>
      <w:r w:rsidRPr="00BD122C">
        <w:rPr>
          <w:noProof/>
          <w:lang w:val="en-US"/>
        </w:rPr>
        <w:t>4.2.</w:t>
      </w:r>
      <w:r>
        <w:rPr>
          <w:rFonts w:asciiTheme="minorHAnsi" w:hAnsiTheme="minorHAnsi" w:cstheme="minorBidi"/>
          <w:smallCaps w:val="0"/>
          <w:noProof/>
          <w:lang w:eastAsia="en-GB"/>
        </w:rPr>
        <w:tab/>
      </w:r>
      <w:r w:rsidRPr="00BD122C">
        <w:rPr>
          <w:noProof/>
          <w:lang w:val="en-US"/>
        </w:rPr>
        <w:t>Automated Testing</w:t>
      </w:r>
      <w:r>
        <w:rPr>
          <w:noProof/>
        </w:rPr>
        <w:tab/>
      </w:r>
      <w:r>
        <w:rPr>
          <w:noProof/>
        </w:rPr>
        <w:fldChar w:fldCharType="begin"/>
      </w:r>
      <w:r>
        <w:rPr>
          <w:noProof/>
        </w:rPr>
        <w:instrText xml:space="preserve"> PAGEREF _Toc480907128 \h </w:instrText>
      </w:r>
      <w:r>
        <w:rPr>
          <w:noProof/>
        </w:rPr>
      </w:r>
      <w:r>
        <w:rPr>
          <w:noProof/>
        </w:rPr>
        <w:fldChar w:fldCharType="separate"/>
      </w:r>
      <w:r>
        <w:rPr>
          <w:noProof/>
        </w:rPr>
        <w:t>18</w:t>
      </w:r>
      <w:r>
        <w:rPr>
          <w:noProof/>
        </w:rPr>
        <w:fldChar w:fldCharType="end"/>
      </w:r>
    </w:p>
    <w:p w14:paraId="23996AFB" w14:textId="52850EAE" w:rsidR="00CB643E" w:rsidRDefault="00CB643E">
      <w:pPr>
        <w:pStyle w:val="TOC3"/>
        <w:tabs>
          <w:tab w:val="left" w:pos="1320"/>
          <w:tab w:val="right" w:leader="dot" w:pos="8290"/>
        </w:tabs>
        <w:rPr>
          <w:rFonts w:asciiTheme="minorHAnsi" w:hAnsiTheme="minorHAnsi" w:cstheme="minorBidi"/>
          <w:i w:val="0"/>
          <w:noProof/>
          <w:lang w:eastAsia="en-GB"/>
        </w:rPr>
      </w:pPr>
      <w:r w:rsidRPr="00BD122C">
        <w:rPr>
          <w:noProof/>
          <w:lang w:val="en-US"/>
        </w:rPr>
        <w:t>4.2.1.</w:t>
      </w:r>
      <w:r>
        <w:rPr>
          <w:rFonts w:asciiTheme="minorHAnsi" w:hAnsiTheme="minorHAnsi" w:cstheme="minorBidi"/>
          <w:i w:val="0"/>
          <w:noProof/>
          <w:lang w:eastAsia="en-GB"/>
        </w:rPr>
        <w:tab/>
      </w:r>
      <w:r w:rsidRPr="00BD122C">
        <w:rPr>
          <w:noProof/>
          <w:lang w:val="en-US"/>
        </w:rPr>
        <w:t>Unit Tests</w:t>
      </w:r>
      <w:r>
        <w:rPr>
          <w:noProof/>
        </w:rPr>
        <w:tab/>
      </w:r>
      <w:r>
        <w:rPr>
          <w:noProof/>
        </w:rPr>
        <w:fldChar w:fldCharType="begin"/>
      </w:r>
      <w:r>
        <w:rPr>
          <w:noProof/>
        </w:rPr>
        <w:instrText xml:space="preserve"> PAGEREF _Toc480907129 \h </w:instrText>
      </w:r>
      <w:r>
        <w:rPr>
          <w:noProof/>
        </w:rPr>
      </w:r>
      <w:r>
        <w:rPr>
          <w:noProof/>
        </w:rPr>
        <w:fldChar w:fldCharType="separate"/>
      </w:r>
      <w:r>
        <w:rPr>
          <w:noProof/>
        </w:rPr>
        <w:t>18</w:t>
      </w:r>
      <w:r>
        <w:rPr>
          <w:noProof/>
        </w:rPr>
        <w:fldChar w:fldCharType="end"/>
      </w:r>
    </w:p>
    <w:p w14:paraId="4FA9F4C0" w14:textId="08222E05" w:rsidR="00CB643E" w:rsidRDefault="00CB643E">
      <w:pPr>
        <w:pStyle w:val="TOC3"/>
        <w:tabs>
          <w:tab w:val="left" w:pos="1320"/>
          <w:tab w:val="right" w:leader="dot" w:pos="8290"/>
        </w:tabs>
        <w:rPr>
          <w:rFonts w:asciiTheme="minorHAnsi" w:hAnsiTheme="minorHAnsi" w:cstheme="minorBidi"/>
          <w:i w:val="0"/>
          <w:noProof/>
          <w:lang w:eastAsia="en-GB"/>
        </w:rPr>
      </w:pPr>
      <w:r w:rsidRPr="00BD122C">
        <w:rPr>
          <w:noProof/>
          <w:lang w:val="en-US"/>
        </w:rPr>
        <w:t>4.2.2.</w:t>
      </w:r>
      <w:r>
        <w:rPr>
          <w:rFonts w:asciiTheme="minorHAnsi" w:hAnsiTheme="minorHAnsi" w:cstheme="minorBidi"/>
          <w:i w:val="0"/>
          <w:noProof/>
          <w:lang w:eastAsia="en-GB"/>
        </w:rPr>
        <w:tab/>
      </w:r>
      <w:r w:rsidRPr="00BD122C">
        <w:rPr>
          <w:noProof/>
          <w:lang w:val="en-US"/>
        </w:rPr>
        <w:t>User Interface Testing</w:t>
      </w:r>
      <w:r>
        <w:rPr>
          <w:noProof/>
        </w:rPr>
        <w:tab/>
      </w:r>
      <w:r>
        <w:rPr>
          <w:noProof/>
        </w:rPr>
        <w:fldChar w:fldCharType="begin"/>
      </w:r>
      <w:r>
        <w:rPr>
          <w:noProof/>
        </w:rPr>
        <w:instrText xml:space="preserve"> PAGEREF _Toc480907130 \h </w:instrText>
      </w:r>
      <w:r>
        <w:rPr>
          <w:noProof/>
        </w:rPr>
      </w:r>
      <w:r>
        <w:rPr>
          <w:noProof/>
        </w:rPr>
        <w:fldChar w:fldCharType="separate"/>
      </w:r>
      <w:r>
        <w:rPr>
          <w:noProof/>
        </w:rPr>
        <w:t>18</w:t>
      </w:r>
      <w:r>
        <w:rPr>
          <w:noProof/>
        </w:rPr>
        <w:fldChar w:fldCharType="end"/>
      </w:r>
    </w:p>
    <w:p w14:paraId="461F5439" w14:textId="2ABD3166" w:rsidR="00CB643E" w:rsidRDefault="00CB643E">
      <w:pPr>
        <w:pStyle w:val="TOC3"/>
        <w:tabs>
          <w:tab w:val="left" w:pos="1320"/>
          <w:tab w:val="right" w:leader="dot" w:pos="8290"/>
        </w:tabs>
        <w:rPr>
          <w:rFonts w:asciiTheme="minorHAnsi" w:hAnsiTheme="minorHAnsi" w:cstheme="minorBidi"/>
          <w:i w:val="0"/>
          <w:noProof/>
          <w:lang w:eastAsia="en-GB"/>
        </w:rPr>
      </w:pPr>
      <w:r w:rsidRPr="00BD122C">
        <w:rPr>
          <w:noProof/>
          <w:lang w:val="en-US"/>
        </w:rPr>
        <w:t>4.2.3.</w:t>
      </w:r>
      <w:r>
        <w:rPr>
          <w:rFonts w:asciiTheme="minorHAnsi" w:hAnsiTheme="minorHAnsi" w:cstheme="minorBidi"/>
          <w:i w:val="0"/>
          <w:noProof/>
          <w:lang w:eastAsia="en-GB"/>
        </w:rPr>
        <w:tab/>
      </w:r>
      <w:r w:rsidRPr="00BD122C">
        <w:rPr>
          <w:noProof/>
          <w:lang w:val="en-US"/>
        </w:rPr>
        <w:t>Stress Testing</w:t>
      </w:r>
      <w:r>
        <w:rPr>
          <w:noProof/>
        </w:rPr>
        <w:tab/>
      </w:r>
      <w:r>
        <w:rPr>
          <w:noProof/>
        </w:rPr>
        <w:fldChar w:fldCharType="begin"/>
      </w:r>
      <w:r>
        <w:rPr>
          <w:noProof/>
        </w:rPr>
        <w:instrText xml:space="preserve"> PAGEREF _Toc480907131 \h </w:instrText>
      </w:r>
      <w:r>
        <w:rPr>
          <w:noProof/>
        </w:rPr>
      </w:r>
      <w:r>
        <w:rPr>
          <w:noProof/>
        </w:rPr>
        <w:fldChar w:fldCharType="separate"/>
      </w:r>
      <w:r>
        <w:rPr>
          <w:noProof/>
        </w:rPr>
        <w:t>18</w:t>
      </w:r>
      <w:r>
        <w:rPr>
          <w:noProof/>
        </w:rPr>
        <w:fldChar w:fldCharType="end"/>
      </w:r>
    </w:p>
    <w:p w14:paraId="3AEEECD1" w14:textId="370BE3D1" w:rsidR="00CB643E" w:rsidRDefault="00CB643E">
      <w:pPr>
        <w:pStyle w:val="TOC3"/>
        <w:tabs>
          <w:tab w:val="left" w:pos="1320"/>
          <w:tab w:val="right" w:leader="dot" w:pos="8290"/>
        </w:tabs>
        <w:rPr>
          <w:rFonts w:asciiTheme="minorHAnsi" w:hAnsiTheme="minorHAnsi" w:cstheme="minorBidi"/>
          <w:i w:val="0"/>
          <w:noProof/>
          <w:lang w:eastAsia="en-GB"/>
        </w:rPr>
      </w:pPr>
      <w:r w:rsidRPr="00BD122C">
        <w:rPr>
          <w:noProof/>
          <w:lang w:val="en-US"/>
        </w:rPr>
        <w:t>4.2.4.</w:t>
      </w:r>
      <w:r>
        <w:rPr>
          <w:rFonts w:asciiTheme="minorHAnsi" w:hAnsiTheme="minorHAnsi" w:cstheme="minorBidi"/>
          <w:i w:val="0"/>
          <w:noProof/>
          <w:lang w:eastAsia="en-GB"/>
        </w:rPr>
        <w:tab/>
      </w:r>
      <w:r w:rsidRPr="00BD122C">
        <w:rPr>
          <w:noProof/>
          <w:lang w:val="en-US"/>
        </w:rPr>
        <w:t>Other Types of Testing</w:t>
      </w:r>
      <w:r>
        <w:rPr>
          <w:noProof/>
        </w:rPr>
        <w:tab/>
      </w:r>
      <w:r>
        <w:rPr>
          <w:noProof/>
        </w:rPr>
        <w:fldChar w:fldCharType="begin"/>
      </w:r>
      <w:r>
        <w:rPr>
          <w:noProof/>
        </w:rPr>
        <w:instrText xml:space="preserve"> PAGEREF _Toc480907132 \h </w:instrText>
      </w:r>
      <w:r>
        <w:rPr>
          <w:noProof/>
        </w:rPr>
      </w:r>
      <w:r>
        <w:rPr>
          <w:noProof/>
        </w:rPr>
        <w:fldChar w:fldCharType="separate"/>
      </w:r>
      <w:r>
        <w:rPr>
          <w:noProof/>
        </w:rPr>
        <w:t>18</w:t>
      </w:r>
      <w:r>
        <w:rPr>
          <w:noProof/>
        </w:rPr>
        <w:fldChar w:fldCharType="end"/>
      </w:r>
    </w:p>
    <w:p w14:paraId="7AFFED28" w14:textId="16F6A781" w:rsidR="00CB643E" w:rsidRDefault="00CB643E">
      <w:pPr>
        <w:pStyle w:val="TOC2"/>
        <w:tabs>
          <w:tab w:val="left" w:pos="880"/>
          <w:tab w:val="right" w:leader="dot" w:pos="8290"/>
        </w:tabs>
        <w:rPr>
          <w:rFonts w:asciiTheme="minorHAnsi" w:hAnsiTheme="minorHAnsi" w:cstheme="minorBidi"/>
          <w:smallCaps w:val="0"/>
          <w:noProof/>
          <w:lang w:eastAsia="en-GB"/>
        </w:rPr>
      </w:pPr>
      <w:r w:rsidRPr="00BD122C">
        <w:rPr>
          <w:noProof/>
          <w:lang w:val="en-US"/>
        </w:rPr>
        <w:t>4.3.</w:t>
      </w:r>
      <w:r>
        <w:rPr>
          <w:rFonts w:asciiTheme="minorHAnsi" w:hAnsiTheme="minorHAnsi" w:cstheme="minorBidi"/>
          <w:smallCaps w:val="0"/>
          <w:noProof/>
          <w:lang w:eastAsia="en-GB"/>
        </w:rPr>
        <w:tab/>
      </w:r>
      <w:r w:rsidRPr="00BD122C">
        <w:rPr>
          <w:noProof/>
          <w:lang w:val="en-US"/>
        </w:rPr>
        <w:t>Integration Testing</w:t>
      </w:r>
      <w:r>
        <w:rPr>
          <w:noProof/>
        </w:rPr>
        <w:tab/>
      </w:r>
      <w:r>
        <w:rPr>
          <w:noProof/>
        </w:rPr>
        <w:fldChar w:fldCharType="begin"/>
      </w:r>
      <w:r>
        <w:rPr>
          <w:noProof/>
        </w:rPr>
        <w:instrText xml:space="preserve"> PAGEREF _Toc480907133 \h </w:instrText>
      </w:r>
      <w:r>
        <w:rPr>
          <w:noProof/>
        </w:rPr>
      </w:r>
      <w:r>
        <w:rPr>
          <w:noProof/>
        </w:rPr>
        <w:fldChar w:fldCharType="separate"/>
      </w:r>
      <w:r>
        <w:rPr>
          <w:noProof/>
        </w:rPr>
        <w:t>18</w:t>
      </w:r>
      <w:r>
        <w:rPr>
          <w:noProof/>
        </w:rPr>
        <w:fldChar w:fldCharType="end"/>
      </w:r>
    </w:p>
    <w:p w14:paraId="473A1290" w14:textId="115A7FD3" w:rsidR="00CB643E" w:rsidRDefault="00CB643E">
      <w:pPr>
        <w:pStyle w:val="TOC2"/>
        <w:tabs>
          <w:tab w:val="left" w:pos="880"/>
          <w:tab w:val="right" w:leader="dot" w:pos="8290"/>
        </w:tabs>
        <w:rPr>
          <w:rFonts w:asciiTheme="minorHAnsi" w:hAnsiTheme="minorHAnsi" w:cstheme="minorBidi"/>
          <w:smallCaps w:val="0"/>
          <w:noProof/>
          <w:lang w:eastAsia="en-GB"/>
        </w:rPr>
      </w:pPr>
      <w:r w:rsidRPr="00BD122C">
        <w:rPr>
          <w:noProof/>
          <w:lang w:val="en-US"/>
        </w:rPr>
        <w:t>4.4.</w:t>
      </w:r>
      <w:r>
        <w:rPr>
          <w:rFonts w:asciiTheme="minorHAnsi" w:hAnsiTheme="minorHAnsi" w:cstheme="minorBidi"/>
          <w:smallCaps w:val="0"/>
          <w:noProof/>
          <w:lang w:eastAsia="en-GB"/>
        </w:rPr>
        <w:tab/>
      </w:r>
      <w:r w:rsidRPr="00BD122C">
        <w:rPr>
          <w:noProof/>
          <w:lang w:val="en-US"/>
        </w:rPr>
        <w:t>User Testing</w:t>
      </w:r>
      <w:r>
        <w:rPr>
          <w:noProof/>
        </w:rPr>
        <w:tab/>
      </w:r>
      <w:r>
        <w:rPr>
          <w:noProof/>
        </w:rPr>
        <w:fldChar w:fldCharType="begin"/>
      </w:r>
      <w:r>
        <w:rPr>
          <w:noProof/>
        </w:rPr>
        <w:instrText xml:space="preserve"> PAGEREF _Toc480907134 \h </w:instrText>
      </w:r>
      <w:r>
        <w:rPr>
          <w:noProof/>
        </w:rPr>
      </w:r>
      <w:r>
        <w:rPr>
          <w:noProof/>
        </w:rPr>
        <w:fldChar w:fldCharType="separate"/>
      </w:r>
      <w:r>
        <w:rPr>
          <w:noProof/>
        </w:rPr>
        <w:t>18</w:t>
      </w:r>
      <w:r>
        <w:rPr>
          <w:noProof/>
        </w:rPr>
        <w:fldChar w:fldCharType="end"/>
      </w:r>
    </w:p>
    <w:p w14:paraId="19E7020B" w14:textId="692060C1" w:rsidR="00CB643E" w:rsidRDefault="00CB643E">
      <w:pPr>
        <w:pStyle w:val="TOC1"/>
        <w:tabs>
          <w:tab w:val="left" w:pos="440"/>
          <w:tab w:val="right" w:leader="dot" w:pos="8290"/>
        </w:tabs>
        <w:rPr>
          <w:rFonts w:asciiTheme="minorHAnsi" w:hAnsiTheme="minorHAnsi" w:cstheme="minorBidi"/>
          <w:b w:val="0"/>
          <w:caps w:val="0"/>
          <w:noProof/>
          <w:lang w:eastAsia="en-GB"/>
        </w:rPr>
      </w:pPr>
      <w:r>
        <w:rPr>
          <w:noProof/>
        </w:rPr>
        <w:t>5.</w:t>
      </w:r>
      <w:r>
        <w:rPr>
          <w:rFonts w:asciiTheme="minorHAnsi" w:hAnsiTheme="minorHAnsi" w:cstheme="minorBidi"/>
          <w:b w:val="0"/>
          <w:caps w:val="0"/>
          <w:noProof/>
          <w:lang w:eastAsia="en-GB"/>
        </w:rPr>
        <w:tab/>
      </w:r>
      <w:r>
        <w:rPr>
          <w:noProof/>
        </w:rPr>
        <w:t>Critical Evaluation</w:t>
      </w:r>
      <w:r>
        <w:rPr>
          <w:noProof/>
        </w:rPr>
        <w:tab/>
      </w:r>
      <w:r>
        <w:rPr>
          <w:noProof/>
        </w:rPr>
        <w:fldChar w:fldCharType="begin"/>
      </w:r>
      <w:r>
        <w:rPr>
          <w:noProof/>
        </w:rPr>
        <w:instrText xml:space="preserve"> PAGEREF _Toc480907135 \h </w:instrText>
      </w:r>
      <w:r>
        <w:rPr>
          <w:noProof/>
        </w:rPr>
      </w:r>
      <w:r>
        <w:rPr>
          <w:noProof/>
        </w:rPr>
        <w:fldChar w:fldCharType="separate"/>
      </w:r>
      <w:r>
        <w:rPr>
          <w:noProof/>
        </w:rPr>
        <w:t>19</w:t>
      </w:r>
      <w:r>
        <w:rPr>
          <w:noProof/>
        </w:rPr>
        <w:fldChar w:fldCharType="end"/>
      </w:r>
    </w:p>
    <w:p w14:paraId="4E4630C5" w14:textId="15196044" w:rsidR="00CB643E" w:rsidRDefault="00CB643E">
      <w:pPr>
        <w:pStyle w:val="TOC1"/>
        <w:tabs>
          <w:tab w:val="left" w:pos="440"/>
          <w:tab w:val="right" w:leader="dot" w:pos="8290"/>
        </w:tabs>
        <w:rPr>
          <w:rFonts w:asciiTheme="minorHAnsi" w:hAnsiTheme="minorHAnsi" w:cstheme="minorBidi"/>
          <w:b w:val="0"/>
          <w:caps w:val="0"/>
          <w:noProof/>
          <w:lang w:eastAsia="en-GB"/>
        </w:rPr>
      </w:pPr>
      <w:r>
        <w:rPr>
          <w:noProof/>
        </w:rPr>
        <w:t>6.</w:t>
      </w:r>
      <w:r>
        <w:rPr>
          <w:rFonts w:asciiTheme="minorHAnsi" w:hAnsiTheme="minorHAnsi" w:cstheme="minorBidi"/>
          <w:b w:val="0"/>
          <w:caps w:val="0"/>
          <w:noProof/>
          <w:lang w:eastAsia="en-GB"/>
        </w:rPr>
        <w:tab/>
      </w:r>
      <w:r>
        <w:rPr>
          <w:noProof/>
        </w:rPr>
        <w:t>Appendices</w:t>
      </w:r>
      <w:r>
        <w:rPr>
          <w:noProof/>
        </w:rPr>
        <w:tab/>
      </w:r>
      <w:r>
        <w:rPr>
          <w:noProof/>
        </w:rPr>
        <w:fldChar w:fldCharType="begin"/>
      </w:r>
      <w:r>
        <w:rPr>
          <w:noProof/>
        </w:rPr>
        <w:instrText xml:space="preserve"> PAGEREF _Toc480907136 \h </w:instrText>
      </w:r>
      <w:r>
        <w:rPr>
          <w:noProof/>
        </w:rPr>
      </w:r>
      <w:r>
        <w:rPr>
          <w:noProof/>
        </w:rPr>
        <w:fldChar w:fldCharType="separate"/>
      </w:r>
      <w:r>
        <w:rPr>
          <w:noProof/>
        </w:rPr>
        <w:t>20</w:t>
      </w:r>
      <w:r>
        <w:rPr>
          <w:noProof/>
        </w:rPr>
        <w:fldChar w:fldCharType="end"/>
      </w:r>
    </w:p>
    <w:p w14:paraId="75C9C80F" w14:textId="583203F0" w:rsidR="00CB643E" w:rsidRDefault="00CB643E">
      <w:pPr>
        <w:pStyle w:val="TOC2"/>
        <w:tabs>
          <w:tab w:val="left" w:pos="660"/>
          <w:tab w:val="right" w:leader="dot" w:pos="8290"/>
        </w:tabs>
        <w:rPr>
          <w:rFonts w:asciiTheme="minorHAnsi" w:hAnsiTheme="minorHAnsi" w:cstheme="minorBidi"/>
          <w:smallCaps w:val="0"/>
          <w:noProof/>
          <w:lang w:eastAsia="en-GB"/>
        </w:rPr>
      </w:pPr>
      <w:r>
        <w:rPr>
          <w:noProof/>
        </w:rPr>
        <w:t>A.</w:t>
      </w:r>
      <w:r>
        <w:rPr>
          <w:rFonts w:asciiTheme="minorHAnsi" w:hAnsiTheme="minorHAnsi" w:cstheme="minorBidi"/>
          <w:smallCaps w:val="0"/>
          <w:noProof/>
          <w:lang w:eastAsia="en-GB"/>
        </w:rPr>
        <w:tab/>
      </w:r>
      <w:r>
        <w:rPr>
          <w:noProof/>
        </w:rPr>
        <w:t>Third-Party Code and Libraries</w:t>
      </w:r>
      <w:r>
        <w:rPr>
          <w:noProof/>
        </w:rPr>
        <w:tab/>
      </w:r>
      <w:r>
        <w:rPr>
          <w:noProof/>
        </w:rPr>
        <w:fldChar w:fldCharType="begin"/>
      </w:r>
      <w:r>
        <w:rPr>
          <w:noProof/>
        </w:rPr>
        <w:instrText xml:space="preserve"> PAGEREF _Toc480907137 \h </w:instrText>
      </w:r>
      <w:r>
        <w:rPr>
          <w:noProof/>
        </w:rPr>
      </w:r>
      <w:r>
        <w:rPr>
          <w:noProof/>
        </w:rPr>
        <w:fldChar w:fldCharType="separate"/>
      </w:r>
      <w:r>
        <w:rPr>
          <w:noProof/>
        </w:rPr>
        <w:t>20</w:t>
      </w:r>
      <w:r>
        <w:rPr>
          <w:noProof/>
        </w:rPr>
        <w:fldChar w:fldCharType="end"/>
      </w:r>
    </w:p>
    <w:p w14:paraId="590CE720" w14:textId="654F9505" w:rsidR="00CB643E" w:rsidRDefault="00CB643E">
      <w:pPr>
        <w:pStyle w:val="TOC2"/>
        <w:tabs>
          <w:tab w:val="left" w:pos="660"/>
          <w:tab w:val="right" w:leader="dot" w:pos="8290"/>
        </w:tabs>
        <w:rPr>
          <w:rFonts w:asciiTheme="minorHAnsi" w:hAnsiTheme="minorHAnsi" w:cstheme="minorBidi"/>
          <w:smallCaps w:val="0"/>
          <w:noProof/>
          <w:lang w:eastAsia="en-GB"/>
        </w:rPr>
      </w:pPr>
      <w:r>
        <w:rPr>
          <w:noProof/>
        </w:rPr>
        <w:t>B.</w:t>
      </w:r>
      <w:r>
        <w:rPr>
          <w:rFonts w:asciiTheme="minorHAnsi" w:hAnsiTheme="minorHAnsi" w:cstheme="minorBidi"/>
          <w:smallCaps w:val="0"/>
          <w:noProof/>
          <w:lang w:eastAsia="en-GB"/>
        </w:rPr>
        <w:tab/>
      </w:r>
      <w:r>
        <w:rPr>
          <w:noProof/>
        </w:rPr>
        <w:t>Ethics Submission</w:t>
      </w:r>
      <w:r>
        <w:rPr>
          <w:noProof/>
        </w:rPr>
        <w:tab/>
      </w:r>
      <w:r>
        <w:rPr>
          <w:noProof/>
        </w:rPr>
        <w:fldChar w:fldCharType="begin"/>
      </w:r>
      <w:r>
        <w:rPr>
          <w:noProof/>
        </w:rPr>
        <w:instrText xml:space="preserve"> PAGEREF _Toc480907138 \h </w:instrText>
      </w:r>
      <w:r>
        <w:rPr>
          <w:noProof/>
        </w:rPr>
      </w:r>
      <w:r>
        <w:rPr>
          <w:noProof/>
        </w:rPr>
        <w:fldChar w:fldCharType="separate"/>
      </w:r>
      <w:r>
        <w:rPr>
          <w:noProof/>
        </w:rPr>
        <w:t>21</w:t>
      </w:r>
      <w:r>
        <w:rPr>
          <w:noProof/>
        </w:rPr>
        <w:fldChar w:fldCharType="end"/>
      </w:r>
    </w:p>
    <w:p w14:paraId="5F0BA43E" w14:textId="3367E3F0" w:rsidR="00CB643E" w:rsidRDefault="00CB643E">
      <w:pPr>
        <w:pStyle w:val="TOC2"/>
        <w:tabs>
          <w:tab w:val="left" w:pos="880"/>
          <w:tab w:val="right" w:leader="dot" w:pos="8290"/>
        </w:tabs>
        <w:rPr>
          <w:rFonts w:asciiTheme="minorHAnsi" w:hAnsiTheme="minorHAnsi" w:cstheme="minorBidi"/>
          <w:smallCaps w:val="0"/>
          <w:noProof/>
          <w:lang w:eastAsia="en-GB"/>
        </w:rPr>
      </w:pPr>
      <w:r>
        <w:rPr>
          <w:noProof/>
        </w:rPr>
        <w:t>C.</w:t>
      </w:r>
      <w:r>
        <w:rPr>
          <w:rFonts w:asciiTheme="minorHAnsi" w:hAnsiTheme="minorHAnsi" w:cstheme="minorBidi"/>
          <w:smallCaps w:val="0"/>
          <w:noProof/>
          <w:lang w:eastAsia="en-GB"/>
        </w:rPr>
        <w:tab/>
      </w:r>
      <w:r>
        <w:rPr>
          <w:noProof/>
        </w:rPr>
        <w:t>Code Samples</w:t>
      </w:r>
      <w:r>
        <w:rPr>
          <w:noProof/>
        </w:rPr>
        <w:tab/>
      </w:r>
      <w:r>
        <w:rPr>
          <w:noProof/>
        </w:rPr>
        <w:fldChar w:fldCharType="begin"/>
      </w:r>
      <w:r>
        <w:rPr>
          <w:noProof/>
        </w:rPr>
        <w:instrText xml:space="preserve"> PAGEREF _Toc480907139 \h </w:instrText>
      </w:r>
      <w:r>
        <w:rPr>
          <w:noProof/>
        </w:rPr>
      </w:r>
      <w:r>
        <w:rPr>
          <w:noProof/>
        </w:rPr>
        <w:fldChar w:fldCharType="separate"/>
      </w:r>
      <w:r>
        <w:rPr>
          <w:noProof/>
        </w:rPr>
        <w:t>22</w:t>
      </w:r>
      <w:r>
        <w:rPr>
          <w:noProof/>
        </w:rPr>
        <w:fldChar w:fldCharType="end"/>
      </w:r>
    </w:p>
    <w:p w14:paraId="5CA8D4C2" w14:textId="3D7957FF" w:rsidR="00CB643E" w:rsidRDefault="00CB643E">
      <w:pPr>
        <w:pStyle w:val="TOC1"/>
        <w:tabs>
          <w:tab w:val="right" w:leader="dot" w:pos="8290"/>
        </w:tabs>
        <w:rPr>
          <w:rFonts w:asciiTheme="minorHAnsi" w:hAnsiTheme="minorHAnsi" w:cstheme="minorBidi"/>
          <w:b w:val="0"/>
          <w:caps w:val="0"/>
          <w:noProof/>
          <w:lang w:eastAsia="en-GB"/>
        </w:rPr>
      </w:pPr>
      <w:r>
        <w:rPr>
          <w:noProof/>
        </w:rPr>
        <w:t>Annotated Bibliography</w:t>
      </w:r>
      <w:r>
        <w:rPr>
          <w:noProof/>
        </w:rPr>
        <w:tab/>
      </w:r>
      <w:r>
        <w:rPr>
          <w:noProof/>
        </w:rPr>
        <w:fldChar w:fldCharType="begin"/>
      </w:r>
      <w:r>
        <w:rPr>
          <w:noProof/>
        </w:rPr>
        <w:instrText xml:space="preserve"> PAGEREF _Toc480907140 \h </w:instrText>
      </w:r>
      <w:r>
        <w:rPr>
          <w:noProof/>
        </w:rPr>
      </w:r>
      <w:r>
        <w:rPr>
          <w:noProof/>
        </w:rPr>
        <w:fldChar w:fldCharType="separate"/>
      </w:r>
      <w:r>
        <w:rPr>
          <w:noProof/>
        </w:rPr>
        <w:t>23</w:t>
      </w:r>
      <w:r>
        <w:rPr>
          <w:noProof/>
        </w:rPr>
        <w:fldChar w:fldCharType="end"/>
      </w:r>
    </w:p>
    <w:p w14:paraId="7654D148" w14:textId="65EA683D" w:rsidR="007A3E41" w:rsidRDefault="004C12FA" w:rsidP="004C12FA">
      <w:r>
        <w:fldChar w:fldCharType="end"/>
      </w:r>
    </w:p>
    <w:p w14:paraId="2EEDB3EA" w14:textId="77777777" w:rsidR="00740C6B" w:rsidRDefault="00740C6B" w:rsidP="004C12FA">
      <w:r>
        <w:br w:type="page"/>
      </w:r>
    </w:p>
    <w:p w14:paraId="18A5371A" w14:textId="3F9FD149" w:rsidR="00313C29" w:rsidRPr="00313C29" w:rsidRDefault="004C12FA" w:rsidP="00313C29">
      <w:pPr>
        <w:pStyle w:val="Heading1"/>
      </w:pPr>
      <w:bookmarkStart w:id="6" w:name="_Toc192777705"/>
      <w:bookmarkStart w:id="7" w:name="_Toc222978592"/>
      <w:bookmarkStart w:id="8" w:name="_Toc480907102"/>
      <w:r>
        <w:lastRenderedPageBreak/>
        <w:t xml:space="preserve">Background, Analysis </w:t>
      </w:r>
      <w:r w:rsidR="00711DBE">
        <w:t xml:space="preserve">&amp; </w:t>
      </w:r>
      <w:bookmarkEnd w:id="6"/>
      <w:bookmarkEnd w:id="7"/>
      <w:r>
        <w:t>Process</w:t>
      </w:r>
      <w:bookmarkEnd w:id="8"/>
    </w:p>
    <w:p w14:paraId="75D043DA" w14:textId="507D4EBC" w:rsidR="001B536A" w:rsidRPr="001540AA" w:rsidRDefault="004C12FA" w:rsidP="001B536A">
      <w:pPr>
        <w:pStyle w:val="Heading2"/>
        <w:jc w:val="both"/>
      </w:pPr>
      <w:bookmarkStart w:id="9" w:name="_Toc192777706"/>
      <w:bookmarkStart w:id="10" w:name="_Toc480907103"/>
      <w:r>
        <w:t>Background</w:t>
      </w:r>
      <w:bookmarkEnd w:id="10"/>
      <w:r w:rsidR="008A08A1">
        <w:t xml:space="preserve"> </w:t>
      </w:r>
    </w:p>
    <w:p w14:paraId="19793905" w14:textId="44F465D4" w:rsidR="001B536A" w:rsidRDefault="002714D5" w:rsidP="00EA37A2">
      <w:pPr>
        <w:pStyle w:val="Heading3"/>
      </w:pPr>
      <w:bookmarkStart w:id="11" w:name="_Toc480907104"/>
      <w:r>
        <w:t xml:space="preserve">Security and </w:t>
      </w:r>
      <w:r w:rsidR="00CD68AA">
        <w:t>Automation</w:t>
      </w:r>
      <w:bookmarkEnd w:id="11"/>
    </w:p>
    <w:p w14:paraId="1E3E963B" w14:textId="77777777" w:rsidR="001540AA" w:rsidRPr="001540AA" w:rsidRDefault="001540AA" w:rsidP="001540AA"/>
    <w:p w14:paraId="59436B73" w14:textId="2426DCC9" w:rsidR="000E37FD" w:rsidRDefault="000E37FD" w:rsidP="001540AA">
      <w:pPr>
        <w:rPr>
          <w:color w:val="000000"/>
          <w:szCs w:val="22"/>
        </w:rPr>
      </w:pPr>
      <w:r>
        <w:rPr>
          <w:color w:val="000000"/>
          <w:szCs w:val="22"/>
        </w:rPr>
        <w:t xml:space="preserve">As an interdisciplinary field, computer vision has provided many solutions to security. From facial recognition for matching perpetrators to crowd analysis for tackling gang culture and </w:t>
      </w:r>
      <w:commentRangeStart w:id="12"/>
      <w:r>
        <w:rPr>
          <w:color w:val="000000"/>
          <w:szCs w:val="22"/>
        </w:rPr>
        <w:t>hooliganism</w:t>
      </w:r>
      <w:commentRangeEnd w:id="12"/>
      <w:r>
        <w:rPr>
          <w:rStyle w:val="CommentReference"/>
        </w:rPr>
        <w:commentReference w:id="12"/>
      </w:r>
      <w:r>
        <w:rPr>
          <w:color w:val="000000"/>
          <w:szCs w:val="22"/>
        </w:rPr>
        <w:t xml:space="preserve">, it </w:t>
      </w:r>
      <w:r w:rsidR="000210D7">
        <w:rPr>
          <w:color w:val="000000"/>
          <w:szCs w:val="22"/>
        </w:rPr>
        <w:t>synergises well</w:t>
      </w:r>
      <w:r>
        <w:rPr>
          <w:color w:val="000000"/>
          <w:szCs w:val="22"/>
        </w:rPr>
        <w:t xml:space="preserve"> with high risk environments.</w:t>
      </w:r>
      <w:r w:rsidR="005C07E9">
        <w:rPr>
          <w:color w:val="000000"/>
          <w:szCs w:val="22"/>
        </w:rPr>
        <w:t xml:space="preserve"> </w:t>
      </w:r>
      <w:r w:rsidR="00CB1F74">
        <w:rPr>
          <w:color w:val="000000"/>
          <w:szCs w:val="22"/>
        </w:rPr>
        <w:t>Originating in academic environments, computer vision made its way into t</w:t>
      </w:r>
      <w:r w:rsidR="00E51CB8">
        <w:rPr>
          <w:color w:val="000000"/>
          <w:szCs w:val="22"/>
        </w:rPr>
        <w:t xml:space="preserve">he world of security as early </w:t>
      </w:r>
      <w:r w:rsidR="009C0C83">
        <w:rPr>
          <w:color w:val="000000"/>
          <w:szCs w:val="22"/>
        </w:rPr>
        <w:t xml:space="preserve">as </w:t>
      </w:r>
      <w:r w:rsidR="00067AB6">
        <w:rPr>
          <w:color w:val="000000"/>
          <w:szCs w:val="22"/>
        </w:rPr>
        <w:t>2001. Police in Tampa, Florida used facial recognition software during the Super Bowl XXXV in January 2001</w:t>
      </w:r>
      <w:r w:rsidR="006337F3">
        <w:rPr>
          <w:color w:val="000000"/>
          <w:szCs w:val="22"/>
        </w:rPr>
        <w:t xml:space="preserve"> to detect known criminals and terrorists attempting to atten</w:t>
      </w:r>
      <w:r w:rsidR="007E446B">
        <w:rPr>
          <w:color w:val="000000"/>
          <w:szCs w:val="22"/>
        </w:rPr>
        <w:t>d</w:t>
      </w:r>
      <w:r w:rsidR="006337F3">
        <w:rPr>
          <w:color w:val="000000"/>
          <w:szCs w:val="22"/>
        </w:rPr>
        <w:t xml:space="preserve"> the event.</w:t>
      </w:r>
      <w:r w:rsidR="00F43783">
        <w:rPr>
          <w:color w:val="000000"/>
          <w:szCs w:val="22"/>
        </w:rPr>
        <w:t xml:space="preserve"> The software, known as “</w:t>
      </w:r>
      <w:proofErr w:type="spellStart"/>
      <w:r w:rsidR="00F43783">
        <w:rPr>
          <w:color w:val="000000"/>
          <w:szCs w:val="22"/>
        </w:rPr>
        <w:t>FaceIt</w:t>
      </w:r>
      <w:proofErr w:type="spellEnd"/>
      <w:r w:rsidR="00F43783">
        <w:rPr>
          <w:color w:val="000000"/>
          <w:szCs w:val="22"/>
        </w:rPr>
        <w:t xml:space="preserve">” was </w:t>
      </w:r>
      <w:r w:rsidR="00E062D9">
        <w:rPr>
          <w:color w:val="000000"/>
          <w:szCs w:val="22"/>
        </w:rPr>
        <w:t xml:space="preserve">developed by </w:t>
      </w:r>
      <w:proofErr w:type="spellStart"/>
      <w:r w:rsidR="00E062D9">
        <w:rPr>
          <w:color w:val="000000"/>
          <w:szCs w:val="22"/>
        </w:rPr>
        <w:t>Identix</w:t>
      </w:r>
      <w:proofErr w:type="spellEnd"/>
      <w:r w:rsidR="00E062D9">
        <w:rPr>
          <w:color w:val="000000"/>
          <w:szCs w:val="22"/>
        </w:rPr>
        <w:t xml:space="preserve"> </w:t>
      </w:r>
      <w:r w:rsidR="00BC0227">
        <w:rPr>
          <w:color w:val="000000"/>
          <w:szCs w:val="22"/>
        </w:rPr>
        <w:t xml:space="preserve">and </w:t>
      </w:r>
      <w:r w:rsidR="00E062D9">
        <w:rPr>
          <w:color w:val="000000"/>
          <w:szCs w:val="22"/>
        </w:rPr>
        <w:t xml:space="preserve">managed to find 19 people with pending arrest </w:t>
      </w:r>
      <w:r w:rsidR="00AD586F">
        <w:rPr>
          <w:color w:val="000000"/>
          <w:szCs w:val="22"/>
        </w:rPr>
        <w:t>warrants</w:t>
      </w:r>
      <w:r w:rsidR="002F4017">
        <w:rPr>
          <w:color w:val="000000"/>
          <w:szCs w:val="22"/>
        </w:rPr>
        <w:t xml:space="preserve"> [1</w:t>
      </w:r>
      <w:r w:rsidR="00FD7117">
        <w:rPr>
          <w:color w:val="000000"/>
          <w:szCs w:val="22"/>
        </w:rPr>
        <w:t>]</w:t>
      </w:r>
      <w:r w:rsidR="00E062D9">
        <w:rPr>
          <w:color w:val="000000"/>
          <w:szCs w:val="22"/>
        </w:rPr>
        <w:t>.</w:t>
      </w:r>
      <w:r w:rsidR="00DF1712">
        <w:rPr>
          <w:color w:val="000000"/>
          <w:szCs w:val="22"/>
        </w:rPr>
        <w:t xml:space="preserve"> </w:t>
      </w:r>
    </w:p>
    <w:p w14:paraId="50E68AE1" w14:textId="77777777" w:rsidR="000E37FD" w:rsidRDefault="000E37FD" w:rsidP="001540AA">
      <w:pPr>
        <w:rPr>
          <w:color w:val="000000"/>
          <w:szCs w:val="22"/>
        </w:rPr>
      </w:pPr>
    </w:p>
    <w:p w14:paraId="5C1A9317" w14:textId="164CD7DC" w:rsidR="001540AA" w:rsidRDefault="001540AA" w:rsidP="001540AA">
      <w:pPr>
        <w:rPr>
          <w:color w:val="000000"/>
          <w:szCs w:val="22"/>
        </w:rPr>
      </w:pPr>
      <w:r w:rsidRPr="00EC0249">
        <w:rPr>
          <w:color w:val="000000"/>
          <w:szCs w:val="22"/>
        </w:rPr>
        <w:t>Computer Vision is an abstract topic, the idea of getting a system to understand what is being depicted in an image is particularly useful for security. Many institutions have researched this field as it can provide solutions to some of the challenges faced by the industry. For example, in 2015 the Ministry of Defence (MoD) cooperated with QinetiQ to develop middleware software architecture that would be used alongside sophisticated sensing equipment to perform detection and behaviour class</w:t>
      </w:r>
      <w:r w:rsidR="002F4017">
        <w:rPr>
          <w:color w:val="000000"/>
          <w:szCs w:val="22"/>
        </w:rPr>
        <w:t>ification in a specified area [2</w:t>
      </w:r>
      <w:r w:rsidRPr="00EC0249">
        <w:rPr>
          <w:color w:val="000000"/>
          <w:szCs w:val="22"/>
        </w:rPr>
        <w:t>].</w:t>
      </w:r>
    </w:p>
    <w:p w14:paraId="1916C51B" w14:textId="73CAD5CD" w:rsidR="0088674B" w:rsidRDefault="0088674B" w:rsidP="001540AA">
      <w:pPr>
        <w:rPr>
          <w:color w:val="000000"/>
          <w:szCs w:val="22"/>
        </w:rPr>
      </w:pPr>
    </w:p>
    <w:p w14:paraId="11CFFFAD" w14:textId="586D162F" w:rsidR="00583A56" w:rsidRDefault="00CA6617" w:rsidP="001540AA">
      <w:pPr>
        <w:rPr>
          <w:color w:val="000000"/>
          <w:szCs w:val="22"/>
        </w:rPr>
      </w:pPr>
      <w:r>
        <w:rPr>
          <w:color w:val="000000"/>
          <w:szCs w:val="22"/>
        </w:rPr>
        <w:t xml:space="preserve">A typical surveillance setup would involve </w:t>
      </w:r>
      <w:r w:rsidR="00BD62DA">
        <w:rPr>
          <w:color w:val="000000"/>
          <w:szCs w:val="22"/>
        </w:rPr>
        <w:t xml:space="preserve">a security guard or member of law enforcement observing several cameras. These cameras are usually static, where a single camera will maintain the same viewing angle for </w:t>
      </w:r>
      <w:r w:rsidR="00D40731">
        <w:rPr>
          <w:color w:val="000000"/>
          <w:szCs w:val="22"/>
        </w:rPr>
        <w:t>its</w:t>
      </w:r>
      <w:r w:rsidR="00BD62DA">
        <w:rPr>
          <w:color w:val="000000"/>
          <w:szCs w:val="22"/>
        </w:rPr>
        <w:t xml:space="preserve"> duration.</w:t>
      </w:r>
      <w:r w:rsidR="00847DD9">
        <w:rPr>
          <w:color w:val="000000"/>
          <w:szCs w:val="22"/>
        </w:rPr>
        <w:t xml:space="preserve"> This results in </w:t>
      </w:r>
      <w:r w:rsidR="004B3598">
        <w:rPr>
          <w:color w:val="000000"/>
          <w:szCs w:val="22"/>
        </w:rPr>
        <w:t>institutions</w:t>
      </w:r>
      <w:r w:rsidR="00FF25C5">
        <w:rPr>
          <w:color w:val="000000"/>
          <w:szCs w:val="22"/>
        </w:rPr>
        <w:t xml:space="preserve"> inv</w:t>
      </w:r>
      <w:r w:rsidR="004B3598">
        <w:rPr>
          <w:color w:val="000000"/>
          <w:szCs w:val="22"/>
        </w:rPr>
        <w:t>esting</w:t>
      </w:r>
      <w:r w:rsidR="00D40731">
        <w:rPr>
          <w:color w:val="000000"/>
          <w:szCs w:val="22"/>
        </w:rPr>
        <w:t xml:space="preserve"> </w:t>
      </w:r>
      <w:r w:rsidR="004B5805">
        <w:rPr>
          <w:color w:val="000000"/>
          <w:szCs w:val="22"/>
        </w:rPr>
        <w:t xml:space="preserve">in </w:t>
      </w:r>
      <w:r w:rsidR="00750F5B">
        <w:rPr>
          <w:color w:val="000000"/>
          <w:szCs w:val="22"/>
        </w:rPr>
        <w:t>many</w:t>
      </w:r>
      <w:r w:rsidR="000A2052">
        <w:rPr>
          <w:color w:val="000000"/>
          <w:szCs w:val="22"/>
        </w:rPr>
        <w:t xml:space="preserve"> cameras </w:t>
      </w:r>
      <w:r w:rsidR="00750F5B">
        <w:rPr>
          <w:color w:val="000000"/>
          <w:szCs w:val="22"/>
        </w:rPr>
        <w:t>to</w:t>
      </w:r>
      <w:r w:rsidR="000A2052">
        <w:rPr>
          <w:color w:val="000000"/>
          <w:szCs w:val="22"/>
        </w:rPr>
        <w:t xml:space="preserve"> cover all angles of a </w:t>
      </w:r>
      <w:r w:rsidR="00AF6436">
        <w:rPr>
          <w:color w:val="000000"/>
          <w:szCs w:val="22"/>
        </w:rPr>
        <w:t>premises</w:t>
      </w:r>
      <w:r w:rsidR="007D5621">
        <w:rPr>
          <w:color w:val="000000"/>
          <w:szCs w:val="22"/>
        </w:rPr>
        <w:t>, and can be straining on the employee tasked to observe them all</w:t>
      </w:r>
      <w:r w:rsidR="00367C54">
        <w:rPr>
          <w:color w:val="000000"/>
          <w:szCs w:val="22"/>
        </w:rPr>
        <w:t xml:space="preserve">. </w:t>
      </w:r>
      <w:r w:rsidR="00A23FEF">
        <w:rPr>
          <w:color w:val="000000"/>
          <w:szCs w:val="22"/>
        </w:rPr>
        <w:t xml:space="preserve">This </w:t>
      </w:r>
      <w:r w:rsidR="004329A6">
        <w:rPr>
          <w:color w:val="000000"/>
          <w:szCs w:val="22"/>
        </w:rPr>
        <w:t xml:space="preserve">is </w:t>
      </w:r>
      <w:r w:rsidR="00A23FEF">
        <w:rPr>
          <w:color w:val="000000"/>
          <w:szCs w:val="22"/>
        </w:rPr>
        <w:t xml:space="preserve">amplified in isolated or rural environments, where cameras may </w:t>
      </w:r>
      <w:r w:rsidR="00AF3606">
        <w:rPr>
          <w:color w:val="000000"/>
          <w:szCs w:val="22"/>
        </w:rPr>
        <w:t>only observe a small number of p</w:t>
      </w:r>
      <w:r w:rsidR="00A23FEF">
        <w:rPr>
          <w:color w:val="000000"/>
          <w:szCs w:val="22"/>
        </w:rPr>
        <w:t>edestrians every hour</w:t>
      </w:r>
      <w:r w:rsidR="0087291C">
        <w:rPr>
          <w:color w:val="000000"/>
          <w:szCs w:val="22"/>
        </w:rPr>
        <w:t xml:space="preserve"> leading to fatigue and thus an increase in human error.</w:t>
      </w:r>
      <w:r w:rsidR="00574C54">
        <w:rPr>
          <w:color w:val="000000"/>
          <w:szCs w:val="22"/>
        </w:rPr>
        <w:t xml:space="preserve"> Previous studies have coined the term ‘boredom factor’, where an </w:t>
      </w:r>
      <w:r w:rsidR="00D852D9">
        <w:rPr>
          <w:color w:val="000000"/>
          <w:szCs w:val="22"/>
        </w:rPr>
        <w:t>observer’s</w:t>
      </w:r>
      <w:r w:rsidR="00574C54">
        <w:rPr>
          <w:color w:val="000000"/>
          <w:szCs w:val="22"/>
        </w:rPr>
        <w:t xml:space="preserve"> levels of concentration degrade over time from viewing the same monotonous </w:t>
      </w:r>
      <w:r w:rsidR="002A2964">
        <w:rPr>
          <w:color w:val="000000"/>
          <w:szCs w:val="22"/>
        </w:rPr>
        <w:t>feeds for long</w:t>
      </w:r>
      <w:r w:rsidR="001248FA">
        <w:rPr>
          <w:color w:val="000000"/>
          <w:szCs w:val="22"/>
        </w:rPr>
        <w:t xml:space="preserve"> hour </w:t>
      </w:r>
      <w:r w:rsidR="00574C54">
        <w:rPr>
          <w:color w:val="000000"/>
          <w:szCs w:val="22"/>
        </w:rPr>
        <w:t>shifts [3].</w:t>
      </w:r>
    </w:p>
    <w:p w14:paraId="6BF8E1C9" w14:textId="36A33937" w:rsidR="005D426A" w:rsidRDefault="005D426A" w:rsidP="001540AA">
      <w:pPr>
        <w:rPr>
          <w:color w:val="000000"/>
          <w:szCs w:val="22"/>
        </w:rPr>
      </w:pPr>
    </w:p>
    <w:p w14:paraId="40ACB4DF" w14:textId="2B6B3984" w:rsidR="00084B05" w:rsidRDefault="00A81ED7" w:rsidP="001540AA">
      <w:pPr>
        <w:rPr>
          <w:color w:val="000000"/>
          <w:szCs w:val="22"/>
        </w:rPr>
      </w:pPr>
      <w:r>
        <w:rPr>
          <w:color w:val="000000"/>
          <w:szCs w:val="22"/>
        </w:rPr>
        <w:t xml:space="preserve">Part of the job for police officers is to </w:t>
      </w:r>
      <w:r w:rsidR="00F921C7">
        <w:rPr>
          <w:color w:val="000000"/>
          <w:szCs w:val="22"/>
        </w:rPr>
        <w:t>review pre-recorded CCTV footage recorded for potential evidence</w:t>
      </w:r>
      <w:r w:rsidR="00604E83">
        <w:rPr>
          <w:color w:val="000000"/>
          <w:szCs w:val="22"/>
        </w:rPr>
        <w:t>,</w:t>
      </w:r>
      <w:r w:rsidR="00DE1183">
        <w:rPr>
          <w:color w:val="000000"/>
          <w:szCs w:val="22"/>
        </w:rPr>
        <w:t xml:space="preserve"> with footage lengths ranging from minutes to days.</w:t>
      </w:r>
      <w:r w:rsidR="00755906">
        <w:rPr>
          <w:color w:val="000000"/>
          <w:szCs w:val="22"/>
        </w:rPr>
        <w:t xml:space="preserve"> </w:t>
      </w:r>
      <w:r w:rsidR="00567226">
        <w:rPr>
          <w:color w:val="000000"/>
          <w:szCs w:val="22"/>
        </w:rPr>
        <w:t>In 2016 CCTV operators from the Suffolk Constabulary and the Metropolitan Police observed more than 1100 hours CCTV footage in the search for a missing person</w:t>
      </w:r>
      <w:r w:rsidR="007F4FC5">
        <w:rPr>
          <w:color w:val="000000"/>
          <w:szCs w:val="22"/>
        </w:rPr>
        <w:t xml:space="preserve"> [4]</w:t>
      </w:r>
      <w:r w:rsidR="00DB75EE">
        <w:rPr>
          <w:color w:val="000000"/>
          <w:szCs w:val="22"/>
        </w:rPr>
        <w:t xml:space="preserve">. </w:t>
      </w:r>
      <w:r w:rsidR="002C6334">
        <w:rPr>
          <w:color w:val="000000"/>
          <w:szCs w:val="22"/>
        </w:rPr>
        <w:t xml:space="preserve">The hours spent on this particular case involved detection rather than recognition, as they do not include identifying the individuals found. </w:t>
      </w:r>
      <w:r w:rsidR="00715767">
        <w:rPr>
          <w:color w:val="000000"/>
          <w:szCs w:val="22"/>
        </w:rPr>
        <w:t>The ability to automate this process would save time, resources and manpower</w:t>
      </w:r>
      <w:r w:rsidR="00BD3089">
        <w:rPr>
          <w:color w:val="000000"/>
          <w:szCs w:val="22"/>
        </w:rPr>
        <w:t xml:space="preserve"> that could be better spent in agencies such as these.</w:t>
      </w:r>
      <w:r w:rsidR="0018100E">
        <w:rPr>
          <w:color w:val="000000"/>
          <w:szCs w:val="22"/>
        </w:rPr>
        <w:t xml:space="preserve"> It is vital that our law enforcement </w:t>
      </w:r>
      <w:r w:rsidR="000A46F1">
        <w:rPr>
          <w:color w:val="000000"/>
          <w:szCs w:val="22"/>
        </w:rPr>
        <w:t>adapts and becomes more efficient at retrieving and storing information for the sake of the victims and our privacy.</w:t>
      </w:r>
      <w:r w:rsidR="00535CD2">
        <w:rPr>
          <w:color w:val="000000"/>
          <w:szCs w:val="22"/>
        </w:rPr>
        <w:t xml:space="preserve"> </w:t>
      </w:r>
      <w:r w:rsidR="00A0708B">
        <w:rPr>
          <w:color w:val="000000"/>
          <w:szCs w:val="22"/>
        </w:rPr>
        <w:t>To aut</w:t>
      </w:r>
      <w:r w:rsidR="001B63E4">
        <w:rPr>
          <w:color w:val="000000"/>
          <w:szCs w:val="22"/>
        </w:rPr>
        <w:t>omate the process of collecting timestamps of people appearing in videos, we can look no further than the field</w:t>
      </w:r>
      <w:r w:rsidR="00535CD2">
        <w:rPr>
          <w:color w:val="000000"/>
          <w:szCs w:val="22"/>
        </w:rPr>
        <w:t xml:space="preserve"> </w:t>
      </w:r>
      <w:r w:rsidR="001B63E4">
        <w:rPr>
          <w:color w:val="000000"/>
          <w:szCs w:val="22"/>
        </w:rPr>
        <w:t>of pedestrian detection.</w:t>
      </w:r>
    </w:p>
    <w:p w14:paraId="0A119E81" w14:textId="47D6CD36" w:rsidR="00084B05" w:rsidRDefault="003B79AA" w:rsidP="00084B05">
      <w:pPr>
        <w:pStyle w:val="Heading3"/>
      </w:pPr>
      <w:bookmarkStart w:id="13" w:name="_Toc480907105"/>
      <w:r>
        <w:t>Detection through Vision</w:t>
      </w:r>
      <w:bookmarkEnd w:id="13"/>
    </w:p>
    <w:p w14:paraId="168B6CDB" w14:textId="77777777" w:rsidR="00C667F5" w:rsidRPr="00C667F5" w:rsidRDefault="00C667F5" w:rsidP="00C667F5"/>
    <w:p w14:paraId="2BB50690" w14:textId="618259F4" w:rsidR="00150F9D" w:rsidRDefault="00EC099F" w:rsidP="001540AA">
      <w:pPr>
        <w:rPr>
          <w:color w:val="000000"/>
          <w:szCs w:val="22"/>
        </w:rPr>
      </w:pPr>
      <w:r>
        <w:rPr>
          <w:color w:val="000000"/>
          <w:szCs w:val="22"/>
        </w:rPr>
        <w:t xml:space="preserve">Pedestrian detection is </w:t>
      </w:r>
      <w:r w:rsidR="008959FB">
        <w:rPr>
          <w:color w:val="000000"/>
          <w:szCs w:val="22"/>
        </w:rPr>
        <w:t xml:space="preserve">a sub topic of object detection, </w:t>
      </w:r>
      <w:r w:rsidR="00373D09">
        <w:rPr>
          <w:color w:val="000000"/>
          <w:szCs w:val="22"/>
        </w:rPr>
        <w:t>and has become a fundame</w:t>
      </w:r>
      <w:r w:rsidR="00C25AD7">
        <w:rPr>
          <w:color w:val="000000"/>
          <w:szCs w:val="22"/>
        </w:rPr>
        <w:t>ntal task in video surveillance. T</w:t>
      </w:r>
      <w:r w:rsidR="00373D09">
        <w:rPr>
          <w:color w:val="000000"/>
          <w:szCs w:val="22"/>
        </w:rPr>
        <w:t>he ability to detect and track a human provides great support for reducing trespassers in restricted areas</w:t>
      </w:r>
      <w:r>
        <w:rPr>
          <w:color w:val="000000"/>
          <w:szCs w:val="22"/>
        </w:rPr>
        <w:t>.</w:t>
      </w:r>
      <w:r w:rsidR="00B70A5D">
        <w:rPr>
          <w:color w:val="000000"/>
          <w:szCs w:val="22"/>
        </w:rPr>
        <w:t xml:space="preserve"> </w:t>
      </w:r>
      <w:r w:rsidR="009438C3">
        <w:rPr>
          <w:color w:val="000000"/>
          <w:szCs w:val="22"/>
        </w:rPr>
        <w:t xml:space="preserve">Typical detection applications </w:t>
      </w:r>
      <w:r w:rsidR="00CF7CD4">
        <w:rPr>
          <w:color w:val="000000"/>
          <w:szCs w:val="22"/>
        </w:rPr>
        <w:t xml:space="preserve">in computer vision </w:t>
      </w:r>
      <w:r w:rsidR="009438C3">
        <w:rPr>
          <w:color w:val="000000"/>
          <w:szCs w:val="22"/>
        </w:rPr>
        <w:t>re</w:t>
      </w:r>
      <w:r w:rsidR="00AB23BB">
        <w:rPr>
          <w:color w:val="000000"/>
          <w:szCs w:val="22"/>
        </w:rPr>
        <w:t xml:space="preserve">ly on </w:t>
      </w:r>
      <w:r w:rsidR="00325BCE">
        <w:rPr>
          <w:color w:val="000000"/>
          <w:szCs w:val="22"/>
        </w:rPr>
        <w:t xml:space="preserve">a classifying algorithm, </w:t>
      </w:r>
      <w:r w:rsidR="00B068C6">
        <w:rPr>
          <w:color w:val="000000"/>
          <w:szCs w:val="22"/>
        </w:rPr>
        <w:t>and some form of machine learning with training/testing phases</w:t>
      </w:r>
      <w:r w:rsidR="00325BCE">
        <w:rPr>
          <w:color w:val="000000"/>
          <w:szCs w:val="22"/>
        </w:rPr>
        <w:t>.</w:t>
      </w:r>
      <w:r w:rsidR="002042C3">
        <w:rPr>
          <w:color w:val="000000"/>
          <w:szCs w:val="22"/>
        </w:rPr>
        <w:t xml:space="preserve"> </w:t>
      </w:r>
    </w:p>
    <w:p w14:paraId="5DFAA8EF" w14:textId="77777777" w:rsidR="00150F9D" w:rsidRDefault="00150F9D" w:rsidP="001540AA">
      <w:pPr>
        <w:rPr>
          <w:color w:val="000000"/>
          <w:szCs w:val="22"/>
        </w:rPr>
      </w:pPr>
    </w:p>
    <w:p w14:paraId="77577B70" w14:textId="3C916BBD" w:rsidR="0088674B" w:rsidRDefault="002042C3" w:rsidP="001540AA">
      <w:pPr>
        <w:rPr>
          <w:color w:val="000000"/>
          <w:szCs w:val="22"/>
        </w:rPr>
      </w:pPr>
      <w:r>
        <w:rPr>
          <w:color w:val="000000"/>
          <w:szCs w:val="22"/>
        </w:rPr>
        <w:lastRenderedPageBreak/>
        <w:t xml:space="preserve">The training phase </w:t>
      </w:r>
      <w:r w:rsidR="00720185">
        <w:rPr>
          <w:color w:val="000000"/>
          <w:szCs w:val="22"/>
        </w:rPr>
        <w:t xml:space="preserve">provides the program with examples of how the object it’s looking for may </w:t>
      </w:r>
      <w:r w:rsidR="004A01ED">
        <w:rPr>
          <w:color w:val="000000"/>
          <w:szCs w:val="22"/>
        </w:rPr>
        <w:t>appear (a person in our case</w:t>
      </w:r>
      <w:r w:rsidR="00720185">
        <w:rPr>
          <w:color w:val="000000"/>
          <w:szCs w:val="22"/>
        </w:rPr>
        <w:t>).</w:t>
      </w:r>
      <w:r w:rsidR="00D40737">
        <w:rPr>
          <w:color w:val="000000"/>
          <w:szCs w:val="22"/>
        </w:rPr>
        <w:t xml:space="preserve"> These examples come in the form of a dataset, a collection of images representing the </w:t>
      </w:r>
      <w:r w:rsidR="00CC35E4">
        <w:rPr>
          <w:color w:val="000000"/>
          <w:szCs w:val="22"/>
        </w:rPr>
        <w:t>object to detect</w:t>
      </w:r>
      <w:r w:rsidR="00150F9D">
        <w:rPr>
          <w:color w:val="000000"/>
          <w:szCs w:val="22"/>
        </w:rPr>
        <w:t xml:space="preserve">. Some datasets include what is known as negative examples, images which either represent something different or don’t include the object altogether. This opens up the classifier to different categories </w:t>
      </w:r>
      <w:r w:rsidR="0027339F">
        <w:rPr>
          <w:color w:val="000000"/>
          <w:szCs w:val="22"/>
        </w:rPr>
        <w:t>so it can</w:t>
      </w:r>
      <w:r w:rsidR="00150F9D">
        <w:rPr>
          <w:color w:val="000000"/>
          <w:szCs w:val="22"/>
        </w:rPr>
        <w:t xml:space="preserve"> overcome common appearances that interfere</w:t>
      </w:r>
      <w:r w:rsidR="00333034">
        <w:rPr>
          <w:color w:val="000000"/>
          <w:szCs w:val="22"/>
        </w:rPr>
        <w:t xml:space="preserve"> with its </w:t>
      </w:r>
      <w:r w:rsidR="007022F1">
        <w:rPr>
          <w:color w:val="000000"/>
          <w:szCs w:val="22"/>
        </w:rPr>
        <w:t>decision</w:t>
      </w:r>
      <w:r w:rsidR="00333034">
        <w:rPr>
          <w:color w:val="000000"/>
          <w:szCs w:val="22"/>
        </w:rPr>
        <w:t xml:space="preserve"> making.</w:t>
      </w:r>
      <w:r w:rsidR="00150F9D">
        <w:rPr>
          <w:color w:val="000000"/>
          <w:szCs w:val="22"/>
        </w:rPr>
        <w:t xml:space="preserve"> </w:t>
      </w:r>
      <w:r w:rsidR="00690623">
        <w:rPr>
          <w:color w:val="000000"/>
          <w:szCs w:val="22"/>
        </w:rPr>
        <w:t>For example, including images of cars or animals wo</w:t>
      </w:r>
      <w:r w:rsidR="00CA355D">
        <w:rPr>
          <w:color w:val="000000"/>
          <w:szCs w:val="22"/>
        </w:rPr>
        <w:t xml:space="preserve">uld help the </w:t>
      </w:r>
      <w:r w:rsidR="00A80AD8">
        <w:rPr>
          <w:color w:val="000000"/>
          <w:szCs w:val="22"/>
        </w:rPr>
        <w:t>program differentiate</w:t>
      </w:r>
      <w:r w:rsidR="00FC35A5">
        <w:rPr>
          <w:color w:val="000000"/>
          <w:szCs w:val="22"/>
        </w:rPr>
        <w:t xml:space="preserve"> pedestrians from other objects relevant to the environment</w:t>
      </w:r>
      <w:r w:rsidR="00CA355D">
        <w:rPr>
          <w:color w:val="000000"/>
          <w:szCs w:val="22"/>
        </w:rPr>
        <w:t>.</w:t>
      </w:r>
    </w:p>
    <w:p w14:paraId="3450553B" w14:textId="0DB9AF08" w:rsidR="007336D9" w:rsidRDefault="007336D9" w:rsidP="001540AA">
      <w:pPr>
        <w:rPr>
          <w:color w:val="000000"/>
          <w:szCs w:val="22"/>
        </w:rPr>
      </w:pPr>
    </w:p>
    <w:p w14:paraId="39C83E4F" w14:textId="04BBDE29" w:rsidR="00715517" w:rsidRDefault="00DD085B" w:rsidP="001540AA">
      <w:pPr>
        <w:rPr>
          <w:color w:val="000000"/>
          <w:szCs w:val="22"/>
        </w:rPr>
      </w:pPr>
      <w:r>
        <w:rPr>
          <w:color w:val="000000"/>
          <w:szCs w:val="22"/>
        </w:rPr>
        <w:t xml:space="preserve">There are a wide range of methods for detecting and classifying objects, </w:t>
      </w:r>
      <w:r w:rsidR="00201C6C">
        <w:rPr>
          <w:color w:val="000000"/>
          <w:szCs w:val="22"/>
        </w:rPr>
        <w:t>many of which are based on the Viola-Jones object detection framework</w:t>
      </w:r>
      <w:r>
        <w:rPr>
          <w:color w:val="000000"/>
          <w:szCs w:val="22"/>
        </w:rPr>
        <w:t>.</w:t>
      </w:r>
      <w:r w:rsidR="00147285">
        <w:rPr>
          <w:color w:val="000000"/>
          <w:szCs w:val="22"/>
        </w:rPr>
        <w:t xml:space="preserve"> Although the framework was initially intended for face detection, there have been adaptations to suit pedestrian detection.</w:t>
      </w:r>
      <w:r w:rsidR="00E11F63">
        <w:rPr>
          <w:color w:val="000000"/>
          <w:szCs w:val="22"/>
        </w:rPr>
        <w:t xml:space="preserve"> Viola-Jones </w:t>
      </w:r>
      <w:r w:rsidR="007B37AD">
        <w:rPr>
          <w:color w:val="000000"/>
          <w:szCs w:val="22"/>
        </w:rPr>
        <w:t>is also referred to as a ‘</w:t>
      </w:r>
      <w:proofErr w:type="spellStart"/>
      <w:r w:rsidR="007B37AD">
        <w:rPr>
          <w:color w:val="000000"/>
          <w:szCs w:val="22"/>
        </w:rPr>
        <w:t>Haar</w:t>
      </w:r>
      <w:proofErr w:type="spellEnd"/>
      <w:r w:rsidR="007B37AD">
        <w:rPr>
          <w:color w:val="000000"/>
          <w:szCs w:val="22"/>
        </w:rPr>
        <w:t xml:space="preserve"> Cascade Algorithm’ since the framework relies on </w:t>
      </w:r>
      <w:proofErr w:type="spellStart"/>
      <w:r w:rsidR="007B37AD">
        <w:rPr>
          <w:color w:val="000000"/>
          <w:szCs w:val="22"/>
        </w:rPr>
        <w:t>Haar</w:t>
      </w:r>
      <w:proofErr w:type="spellEnd"/>
      <w:r w:rsidR="007B37AD">
        <w:rPr>
          <w:color w:val="000000"/>
          <w:szCs w:val="22"/>
        </w:rPr>
        <w:t>-like feature selection and cascade architecture for classification.</w:t>
      </w:r>
    </w:p>
    <w:p w14:paraId="36467228" w14:textId="51E96F02" w:rsidR="008E2D36" w:rsidRDefault="008E2D36" w:rsidP="001540AA">
      <w:pPr>
        <w:rPr>
          <w:color w:val="000000"/>
          <w:szCs w:val="22"/>
        </w:rPr>
      </w:pPr>
    </w:p>
    <w:p w14:paraId="03547945" w14:textId="5E00BAF8" w:rsidR="008E2D36" w:rsidRDefault="009E0531" w:rsidP="001540AA">
      <w:pPr>
        <w:rPr>
          <w:color w:val="000000"/>
          <w:szCs w:val="22"/>
        </w:rPr>
      </w:pPr>
      <w:proofErr w:type="spellStart"/>
      <w:r>
        <w:rPr>
          <w:color w:val="000000"/>
          <w:szCs w:val="22"/>
        </w:rPr>
        <w:t>Haar</w:t>
      </w:r>
      <w:proofErr w:type="spellEnd"/>
      <w:r>
        <w:rPr>
          <w:color w:val="000000"/>
          <w:szCs w:val="22"/>
        </w:rPr>
        <w:t xml:space="preserve">-like feature works by looking at the difference in the sum of </w:t>
      </w:r>
      <w:r w:rsidR="00B42C3C">
        <w:rPr>
          <w:color w:val="000000"/>
          <w:szCs w:val="22"/>
        </w:rPr>
        <w:t xml:space="preserve">the </w:t>
      </w:r>
      <w:r w:rsidR="00FF1160">
        <w:rPr>
          <w:color w:val="000000"/>
          <w:szCs w:val="22"/>
        </w:rPr>
        <w:t>pixel</w:t>
      </w:r>
      <w:r>
        <w:rPr>
          <w:color w:val="000000"/>
          <w:szCs w:val="22"/>
        </w:rPr>
        <w:t xml:space="preserve"> </w:t>
      </w:r>
      <w:r w:rsidR="00F72FD6">
        <w:rPr>
          <w:color w:val="000000"/>
          <w:szCs w:val="22"/>
        </w:rPr>
        <w:t xml:space="preserve">intensities </w:t>
      </w:r>
      <w:r>
        <w:rPr>
          <w:color w:val="000000"/>
          <w:szCs w:val="22"/>
        </w:rPr>
        <w:t xml:space="preserve">in </w:t>
      </w:r>
      <w:r w:rsidR="00B42C3C">
        <w:rPr>
          <w:color w:val="000000"/>
          <w:szCs w:val="22"/>
        </w:rPr>
        <w:t>specific regions of the image</w:t>
      </w:r>
      <w:r w:rsidR="00D552A6">
        <w:rPr>
          <w:color w:val="000000"/>
          <w:szCs w:val="22"/>
        </w:rPr>
        <w:t>.</w:t>
      </w:r>
      <w:r w:rsidR="004823EF">
        <w:rPr>
          <w:color w:val="000000"/>
          <w:szCs w:val="22"/>
        </w:rPr>
        <w:t xml:space="preserve"> </w:t>
      </w:r>
      <w:r w:rsidR="00E376DB">
        <w:rPr>
          <w:color w:val="000000"/>
          <w:szCs w:val="22"/>
        </w:rPr>
        <w:t xml:space="preserve"> </w:t>
      </w:r>
      <w:r w:rsidR="001045D0">
        <w:rPr>
          <w:color w:val="000000"/>
          <w:szCs w:val="22"/>
        </w:rPr>
        <w:t>These rectangular regions are positioned</w:t>
      </w:r>
      <w:r w:rsidR="001C2E32">
        <w:rPr>
          <w:color w:val="000000"/>
          <w:szCs w:val="22"/>
        </w:rPr>
        <w:t xml:space="preserve"> relative to</w:t>
      </w:r>
      <w:r w:rsidR="00E84CE6">
        <w:rPr>
          <w:color w:val="000000"/>
          <w:szCs w:val="22"/>
        </w:rPr>
        <w:t xml:space="preserve"> a boundary box, this window</w:t>
      </w:r>
      <w:r w:rsidR="001045D0">
        <w:rPr>
          <w:color w:val="000000"/>
          <w:szCs w:val="22"/>
        </w:rPr>
        <w:t xml:space="preserve"> is scanned across the image </w:t>
      </w:r>
      <w:r w:rsidR="00933860">
        <w:rPr>
          <w:color w:val="000000"/>
          <w:szCs w:val="22"/>
        </w:rPr>
        <w:t>to</w:t>
      </w:r>
      <w:r w:rsidR="00917A98">
        <w:rPr>
          <w:color w:val="000000"/>
          <w:szCs w:val="22"/>
        </w:rPr>
        <w:t xml:space="preserve"> find intensity changes t</w:t>
      </w:r>
      <w:r w:rsidR="00933860">
        <w:rPr>
          <w:color w:val="000000"/>
          <w:szCs w:val="22"/>
        </w:rPr>
        <w:t>hat appear within the regions</w:t>
      </w:r>
      <w:r w:rsidR="00917A98">
        <w:rPr>
          <w:color w:val="000000"/>
          <w:szCs w:val="22"/>
        </w:rPr>
        <w:t>.</w:t>
      </w:r>
      <w:r w:rsidR="00933860">
        <w:rPr>
          <w:color w:val="000000"/>
          <w:szCs w:val="22"/>
        </w:rPr>
        <w:t xml:space="preserve"> Since faces</w:t>
      </w:r>
      <w:r w:rsidR="0082672E">
        <w:rPr>
          <w:color w:val="000000"/>
          <w:szCs w:val="22"/>
        </w:rPr>
        <w:t xml:space="preserve"> share common appearances such as changes in colour between the eyes and cheek, it is worth positioning the rectangles in the upper areas of the bounding box.</w:t>
      </w:r>
      <w:r w:rsidR="00FE2D34">
        <w:rPr>
          <w:color w:val="000000"/>
          <w:szCs w:val="22"/>
        </w:rPr>
        <w:t xml:space="preserve"> In the Fig 1, the rectangle in the middle </w:t>
      </w:r>
      <w:r w:rsidR="005E64D2">
        <w:rPr>
          <w:color w:val="000000"/>
          <w:szCs w:val="22"/>
        </w:rPr>
        <w:t>compares the difference in colour between the eyes/eye brows and the nose/cheeks.</w:t>
      </w:r>
      <w:r w:rsidR="009226B4">
        <w:rPr>
          <w:color w:val="000000"/>
          <w:szCs w:val="22"/>
        </w:rPr>
        <w:t xml:space="preserve"> The rectangle on the right compares the changes in colour for either side of the </w:t>
      </w:r>
      <w:r w:rsidR="00E567B2">
        <w:rPr>
          <w:color w:val="000000"/>
          <w:szCs w:val="22"/>
        </w:rPr>
        <w:t>nose bridge, assuming that these areas will appear darker.</w:t>
      </w:r>
      <w:r w:rsidR="009226B4">
        <w:rPr>
          <w:color w:val="000000"/>
          <w:szCs w:val="22"/>
        </w:rPr>
        <w:t xml:space="preserve"> </w:t>
      </w:r>
    </w:p>
    <w:p w14:paraId="30BE6A2E" w14:textId="2E53BAF2" w:rsidR="00E50ADF" w:rsidRDefault="00E50ADF" w:rsidP="001540AA">
      <w:pPr>
        <w:rPr>
          <w:color w:val="000000"/>
          <w:szCs w:val="22"/>
        </w:rPr>
      </w:pPr>
    </w:p>
    <w:p w14:paraId="5D37ACAE" w14:textId="00C34ED1" w:rsidR="00E50ADF" w:rsidRDefault="00D222EC" w:rsidP="00D222EC">
      <w:pPr>
        <w:jc w:val="center"/>
        <w:rPr>
          <w:color w:val="000000"/>
          <w:szCs w:val="22"/>
        </w:rPr>
      </w:pPr>
      <w:r>
        <w:rPr>
          <w:noProof/>
          <w:color w:val="000000"/>
          <w:szCs w:val="22"/>
          <w:lang w:eastAsia="en-GB"/>
        </w:rPr>
        <w:drawing>
          <wp:inline distT="0" distB="0" distL="0" distR="0" wp14:anchorId="52D583E1" wp14:editId="0992E5CE">
            <wp:extent cx="2466975" cy="1499389"/>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aar example.png"/>
                    <pic:cNvPicPr/>
                  </pic:nvPicPr>
                  <pic:blipFill>
                    <a:blip r:embed="rId12"/>
                    <a:stretch>
                      <a:fillRect/>
                    </a:stretch>
                  </pic:blipFill>
                  <pic:spPr>
                    <a:xfrm>
                      <a:off x="0" y="0"/>
                      <a:ext cx="2472487" cy="1502739"/>
                    </a:xfrm>
                    <a:prstGeom prst="rect">
                      <a:avLst/>
                    </a:prstGeom>
                  </pic:spPr>
                </pic:pic>
              </a:graphicData>
            </a:graphic>
          </wp:inline>
        </w:drawing>
      </w:r>
    </w:p>
    <w:p w14:paraId="5FB34B37" w14:textId="333203A0" w:rsidR="00D222EC" w:rsidRPr="001B54A9" w:rsidRDefault="00D222EC" w:rsidP="003D1CF7">
      <w:pPr>
        <w:jc w:val="center"/>
        <w:rPr>
          <w:color w:val="000000"/>
          <w:sz w:val="18"/>
          <w:szCs w:val="18"/>
        </w:rPr>
      </w:pPr>
      <w:r w:rsidRPr="001B54A9">
        <w:rPr>
          <w:color w:val="000000"/>
          <w:sz w:val="18"/>
          <w:szCs w:val="18"/>
        </w:rPr>
        <w:t xml:space="preserve">Fig 1. </w:t>
      </w:r>
      <w:r w:rsidR="00BF1939">
        <w:rPr>
          <w:color w:val="000000"/>
          <w:sz w:val="18"/>
          <w:szCs w:val="18"/>
        </w:rPr>
        <w:t>Rectangular regions</w:t>
      </w:r>
      <w:r w:rsidR="00A07065" w:rsidRPr="001B54A9">
        <w:rPr>
          <w:color w:val="000000"/>
          <w:sz w:val="18"/>
          <w:szCs w:val="18"/>
        </w:rPr>
        <w:t xml:space="preserve"> used for detec</w:t>
      </w:r>
      <w:r w:rsidR="00972BD0" w:rsidRPr="001B54A9">
        <w:rPr>
          <w:color w:val="000000"/>
          <w:sz w:val="18"/>
          <w:szCs w:val="18"/>
        </w:rPr>
        <w:t xml:space="preserve">ting eyes during face detection. </w:t>
      </w:r>
      <w:r w:rsidR="00CD29F4" w:rsidRPr="001B54A9">
        <w:rPr>
          <w:color w:val="000000"/>
          <w:sz w:val="18"/>
          <w:szCs w:val="18"/>
        </w:rPr>
        <w:t xml:space="preserve">(Source: </w:t>
      </w:r>
      <w:hyperlink r:id="rId13" w:history="1">
        <w:r w:rsidR="003D1CF7" w:rsidRPr="001B54A9">
          <w:rPr>
            <w:rStyle w:val="Hyperlink"/>
            <w:sz w:val="18"/>
            <w:szCs w:val="18"/>
          </w:rPr>
          <w:t>http://docs.opencv.org/trunk/d7/d8b/tutorial_py_face_detection.html</w:t>
        </w:r>
      </w:hyperlink>
      <w:r w:rsidR="003D1CF7" w:rsidRPr="001B54A9">
        <w:rPr>
          <w:color w:val="000000"/>
          <w:sz w:val="18"/>
          <w:szCs w:val="18"/>
        </w:rPr>
        <w:t xml:space="preserve"> </w:t>
      </w:r>
      <w:r w:rsidR="00CD29F4" w:rsidRPr="001B54A9">
        <w:rPr>
          <w:color w:val="000000"/>
          <w:sz w:val="18"/>
          <w:szCs w:val="18"/>
        </w:rPr>
        <w:t>)</w:t>
      </w:r>
    </w:p>
    <w:p w14:paraId="6825115E" w14:textId="77777777" w:rsidR="00715517" w:rsidRDefault="00715517" w:rsidP="001540AA">
      <w:pPr>
        <w:rPr>
          <w:color w:val="000000"/>
          <w:szCs w:val="22"/>
        </w:rPr>
      </w:pPr>
    </w:p>
    <w:p w14:paraId="2999940C" w14:textId="1B1AFE14" w:rsidR="00D160F2" w:rsidRDefault="00AA53AF" w:rsidP="001540AA">
      <w:pPr>
        <w:rPr>
          <w:color w:val="000000"/>
          <w:szCs w:val="22"/>
        </w:rPr>
      </w:pPr>
      <w:r>
        <w:rPr>
          <w:color w:val="000000"/>
          <w:szCs w:val="22"/>
        </w:rPr>
        <w:t xml:space="preserve">By applying </w:t>
      </w:r>
      <w:r w:rsidR="00B95340">
        <w:rPr>
          <w:color w:val="000000"/>
          <w:szCs w:val="22"/>
        </w:rPr>
        <w:t>f</w:t>
      </w:r>
      <w:r>
        <w:rPr>
          <w:color w:val="000000"/>
          <w:szCs w:val="22"/>
        </w:rPr>
        <w:t xml:space="preserve">eature finding techniques to a training set, the program can get a better idea of how faces may appear, as well as a threshold for distinguishing faces from </w:t>
      </w:r>
      <w:r w:rsidR="00CD33A1">
        <w:rPr>
          <w:color w:val="000000"/>
          <w:szCs w:val="22"/>
        </w:rPr>
        <w:t>non-faces</w:t>
      </w:r>
      <w:r>
        <w:rPr>
          <w:color w:val="000000"/>
          <w:szCs w:val="22"/>
        </w:rPr>
        <w:t>.</w:t>
      </w:r>
      <w:r w:rsidR="002C5B73">
        <w:rPr>
          <w:color w:val="000000"/>
          <w:szCs w:val="22"/>
        </w:rPr>
        <w:t xml:space="preserve"> There will always be a false positive risk with detection algorithms, for example </w:t>
      </w:r>
      <w:r w:rsidR="009C03B6">
        <w:rPr>
          <w:color w:val="000000"/>
          <w:szCs w:val="22"/>
        </w:rPr>
        <w:t xml:space="preserve">pareidolic </w:t>
      </w:r>
      <w:r w:rsidR="002C5B73">
        <w:rPr>
          <w:color w:val="000000"/>
          <w:szCs w:val="22"/>
        </w:rPr>
        <w:t xml:space="preserve">images without a face, that happen to have darker regions where the eyes would be could still possibly be classified as a face. </w:t>
      </w:r>
      <w:r w:rsidR="00780AA7">
        <w:rPr>
          <w:color w:val="000000"/>
          <w:szCs w:val="22"/>
        </w:rPr>
        <w:t>W</w:t>
      </w:r>
      <w:r w:rsidR="005808DE">
        <w:rPr>
          <w:color w:val="000000"/>
          <w:szCs w:val="22"/>
        </w:rPr>
        <w:t xml:space="preserve">hich is why many classifiers take in a </w:t>
      </w:r>
      <w:r w:rsidR="00C82D04">
        <w:rPr>
          <w:color w:val="000000"/>
          <w:szCs w:val="22"/>
        </w:rPr>
        <w:t>threshold or</w:t>
      </w:r>
      <w:r w:rsidR="005808DE">
        <w:rPr>
          <w:color w:val="000000"/>
          <w:szCs w:val="22"/>
        </w:rPr>
        <w:t xml:space="preserve"> a Gaussian of intensity values to differentiate faces from </w:t>
      </w:r>
      <w:r w:rsidR="00E751FB">
        <w:rPr>
          <w:color w:val="000000"/>
          <w:szCs w:val="22"/>
        </w:rPr>
        <w:t>noisy</w:t>
      </w:r>
      <w:r w:rsidR="005808DE">
        <w:rPr>
          <w:color w:val="000000"/>
          <w:szCs w:val="22"/>
        </w:rPr>
        <w:t xml:space="preserve"> images.</w:t>
      </w:r>
    </w:p>
    <w:p w14:paraId="7591FA89" w14:textId="4A732909" w:rsidR="00AF5354" w:rsidRDefault="00AF5354" w:rsidP="001540AA">
      <w:pPr>
        <w:rPr>
          <w:color w:val="000000"/>
          <w:szCs w:val="22"/>
        </w:rPr>
      </w:pPr>
    </w:p>
    <w:p w14:paraId="5DFBC727" w14:textId="40D95656" w:rsidR="00D160F2" w:rsidRDefault="00965F68" w:rsidP="001540AA">
      <w:pPr>
        <w:rPr>
          <w:color w:val="000000"/>
          <w:szCs w:val="22"/>
        </w:rPr>
      </w:pPr>
      <w:r>
        <w:rPr>
          <w:color w:val="000000"/>
          <w:szCs w:val="22"/>
        </w:rPr>
        <w:t>Viola-Jones relies on cascade</w:t>
      </w:r>
      <w:r w:rsidR="0007797F">
        <w:rPr>
          <w:color w:val="000000"/>
          <w:szCs w:val="22"/>
        </w:rPr>
        <w:t xml:space="preserve"> classification, a combination of many classifiers </w:t>
      </w:r>
      <w:r w:rsidR="00AA5CAE">
        <w:rPr>
          <w:color w:val="000000"/>
          <w:szCs w:val="22"/>
        </w:rPr>
        <w:t>in order of complexity. Each classifier is trained on the same sample, if one classifier rejects the image tha</w:t>
      </w:r>
      <w:r w:rsidR="007219AE">
        <w:rPr>
          <w:color w:val="000000"/>
          <w:szCs w:val="22"/>
        </w:rPr>
        <w:t>n the classification breaks out,</w:t>
      </w:r>
      <w:r w:rsidR="00AA5CAE">
        <w:rPr>
          <w:color w:val="000000"/>
          <w:szCs w:val="22"/>
        </w:rPr>
        <w:t xml:space="preserve"> reducing the processing time</w:t>
      </w:r>
      <w:r w:rsidR="005427DB">
        <w:rPr>
          <w:color w:val="000000"/>
          <w:szCs w:val="22"/>
        </w:rPr>
        <w:t xml:space="preserve"> so it can search the next sample</w:t>
      </w:r>
      <w:r w:rsidR="00AA5CAE">
        <w:rPr>
          <w:color w:val="000000"/>
          <w:szCs w:val="22"/>
        </w:rPr>
        <w:t>.</w:t>
      </w:r>
      <w:r w:rsidR="007219AE">
        <w:rPr>
          <w:color w:val="000000"/>
          <w:szCs w:val="22"/>
        </w:rPr>
        <w:t xml:space="preserve"> </w:t>
      </w:r>
      <w:r w:rsidR="00E97C51">
        <w:rPr>
          <w:color w:val="000000"/>
          <w:szCs w:val="22"/>
        </w:rPr>
        <w:t>This also enables the cascade to focus on more promising regions in the image that are more likely to contain the features, increasing the detection rates as the search space is reduced</w:t>
      </w:r>
      <w:r w:rsidR="00E801C8">
        <w:rPr>
          <w:color w:val="000000"/>
          <w:szCs w:val="22"/>
        </w:rPr>
        <w:t xml:space="preserve"> [5]</w:t>
      </w:r>
      <w:r w:rsidR="00E97C51">
        <w:rPr>
          <w:color w:val="000000"/>
          <w:szCs w:val="22"/>
        </w:rPr>
        <w:t>.</w:t>
      </w:r>
      <w:r w:rsidR="0057247E">
        <w:rPr>
          <w:color w:val="000000"/>
          <w:szCs w:val="22"/>
        </w:rPr>
        <w:t xml:space="preserve"> </w:t>
      </w:r>
    </w:p>
    <w:p w14:paraId="1309E335" w14:textId="41A4E2EE" w:rsidR="00474AB4" w:rsidRDefault="00474AB4" w:rsidP="00474AB4">
      <w:pPr>
        <w:pStyle w:val="Heading3"/>
      </w:pPr>
      <w:bookmarkStart w:id="14" w:name="_Toc480907106"/>
      <w:r>
        <w:t>Pedestrian Detection</w:t>
      </w:r>
      <w:bookmarkEnd w:id="14"/>
    </w:p>
    <w:p w14:paraId="6DA28E43" w14:textId="77777777" w:rsidR="00E20DB4" w:rsidRPr="00E20DB4" w:rsidRDefault="00E20DB4" w:rsidP="00E20DB4"/>
    <w:p w14:paraId="3C9A58D9" w14:textId="4FB846FB" w:rsidR="00474AB4" w:rsidRDefault="00474AB4" w:rsidP="001540AA">
      <w:pPr>
        <w:rPr>
          <w:color w:val="000000"/>
          <w:szCs w:val="22"/>
        </w:rPr>
      </w:pPr>
      <w:r>
        <w:rPr>
          <w:color w:val="000000"/>
          <w:szCs w:val="22"/>
        </w:rPr>
        <w:lastRenderedPageBreak/>
        <w:t xml:space="preserve">Pedestrian detection </w:t>
      </w:r>
      <w:r w:rsidR="0026503F">
        <w:rPr>
          <w:color w:val="000000"/>
          <w:szCs w:val="22"/>
        </w:rPr>
        <w:t xml:space="preserve">can be achieved using </w:t>
      </w:r>
      <w:proofErr w:type="spellStart"/>
      <w:r w:rsidR="0026503F">
        <w:rPr>
          <w:color w:val="000000"/>
          <w:szCs w:val="22"/>
        </w:rPr>
        <w:t>H</w:t>
      </w:r>
      <w:r w:rsidR="00E15B0E">
        <w:rPr>
          <w:color w:val="000000"/>
          <w:szCs w:val="22"/>
        </w:rPr>
        <w:t>aar</w:t>
      </w:r>
      <w:proofErr w:type="spellEnd"/>
      <w:r w:rsidR="0026503F">
        <w:rPr>
          <w:color w:val="000000"/>
          <w:szCs w:val="22"/>
        </w:rPr>
        <w:t>-like features, changes in pixel intensity in simple environments can be seen on people as well as faces.</w:t>
      </w:r>
      <w:r w:rsidR="00CD39B2">
        <w:rPr>
          <w:color w:val="000000"/>
          <w:szCs w:val="22"/>
        </w:rPr>
        <w:t xml:space="preserve"> </w:t>
      </w:r>
      <w:r w:rsidR="00236F4D">
        <w:rPr>
          <w:color w:val="000000"/>
          <w:szCs w:val="22"/>
        </w:rPr>
        <w:t>The rectangles can be rearranged within the search window, looking for intensity changes around th</w:t>
      </w:r>
      <w:r w:rsidR="003C1454">
        <w:rPr>
          <w:color w:val="000000"/>
          <w:szCs w:val="22"/>
        </w:rPr>
        <w:t>e head, hands and feet. This assumes</w:t>
      </w:r>
      <w:r w:rsidR="00236F4D">
        <w:rPr>
          <w:color w:val="000000"/>
          <w:szCs w:val="22"/>
        </w:rPr>
        <w:t xml:space="preserve"> the </w:t>
      </w:r>
      <w:r w:rsidR="003C1454">
        <w:rPr>
          <w:color w:val="000000"/>
          <w:szCs w:val="22"/>
        </w:rPr>
        <w:t xml:space="preserve">appearance of the person stands out from the environment or that an </w:t>
      </w:r>
      <w:r w:rsidR="00485DDD">
        <w:rPr>
          <w:color w:val="000000"/>
          <w:szCs w:val="22"/>
        </w:rPr>
        <w:t>appropriate</w:t>
      </w:r>
      <w:r w:rsidR="003C1454">
        <w:rPr>
          <w:color w:val="000000"/>
          <w:szCs w:val="22"/>
        </w:rPr>
        <w:t xml:space="preserve"> threshold is used.</w:t>
      </w:r>
    </w:p>
    <w:p w14:paraId="6B87EE16" w14:textId="26417B87" w:rsidR="00EB4F03" w:rsidRDefault="00EB4F03" w:rsidP="001540AA">
      <w:pPr>
        <w:rPr>
          <w:color w:val="000000"/>
          <w:szCs w:val="22"/>
        </w:rPr>
      </w:pPr>
    </w:p>
    <w:p w14:paraId="164F993A" w14:textId="5474C03E" w:rsidR="00213E53" w:rsidRDefault="00EB4F03" w:rsidP="001540AA">
      <w:pPr>
        <w:rPr>
          <w:color w:val="000000"/>
          <w:szCs w:val="22"/>
        </w:rPr>
      </w:pPr>
      <w:r>
        <w:rPr>
          <w:color w:val="000000"/>
          <w:szCs w:val="22"/>
        </w:rPr>
        <w:t xml:space="preserve">Local </w:t>
      </w:r>
      <w:proofErr w:type="spellStart"/>
      <w:r>
        <w:rPr>
          <w:color w:val="000000"/>
          <w:szCs w:val="22"/>
        </w:rPr>
        <w:t>Haar</w:t>
      </w:r>
      <w:proofErr w:type="spellEnd"/>
      <w:r>
        <w:rPr>
          <w:color w:val="000000"/>
          <w:szCs w:val="22"/>
        </w:rPr>
        <w:t xml:space="preserve"> features can be combined to build a </w:t>
      </w:r>
      <w:r w:rsidR="00450B08">
        <w:rPr>
          <w:color w:val="000000"/>
          <w:szCs w:val="22"/>
        </w:rPr>
        <w:t>pedestrian model.</w:t>
      </w:r>
      <w:r w:rsidR="0062685A">
        <w:rPr>
          <w:color w:val="000000"/>
          <w:szCs w:val="22"/>
        </w:rPr>
        <w:t xml:space="preserve"> </w:t>
      </w:r>
      <w:r w:rsidR="00895741">
        <w:rPr>
          <w:color w:val="000000"/>
          <w:szCs w:val="22"/>
        </w:rPr>
        <w:t>Recently, pedestrian detection was achieved</w:t>
      </w:r>
      <w:r w:rsidR="0041074D">
        <w:rPr>
          <w:color w:val="000000"/>
          <w:szCs w:val="22"/>
        </w:rPr>
        <w:t xml:space="preserve"> by constructing square body shape models from gradient magnitudes</w:t>
      </w:r>
      <w:r w:rsidR="000D280C">
        <w:rPr>
          <w:color w:val="000000"/>
          <w:szCs w:val="22"/>
        </w:rPr>
        <w:t xml:space="preserve"> </w:t>
      </w:r>
      <w:r w:rsidR="00342E1A">
        <w:rPr>
          <w:color w:val="000000"/>
          <w:szCs w:val="22"/>
        </w:rPr>
        <w:t xml:space="preserve">and colour </w:t>
      </w:r>
      <w:r w:rsidR="001743A2">
        <w:rPr>
          <w:color w:val="000000"/>
          <w:szCs w:val="22"/>
        </w:rPr>
        <w:t>channels (</w:t>
      </w:r>
      <w:r w:rsidR="000D280C">
        <w:rPr>
          <w:color w:val="000000"/>
          <w:szCs w:val="22"/>
        </w:rPr>
        <w:t>Zhang et al, 2014) [6]</w:t>
      </w:r>
      <w:r w:rsidR="0041074D">
        <w:rPr>
          <w:color w:val="000000"/>
          <w:szCs w:val="22"/>
        </w:rPr>
        <w:t>.</w:t>
      </w:r>
      <w:r w:rsidR="000D280C">
        <w:rPr>
          <w:color w:val="000000"/>
          <w:szCs w:val="22"/>
        </w:rPr>
        <w:t xml:space="preserve"> </w:t>
      </w:r>
      <w:r w:rsidR="00B01DB6">
        <w:rPr>
          <w:color w:val="000000"/>
          <w:szCs w:val="22"/>
        </w:rPr>
        <w:t>Their statistical model takes in images</w:t>
      </w:r>
      <w:r w:rsidR="00900CEB">
        <w:rPr>
          <w:color w:val="000000"/>
          <w:szCs w:val="22"/>
        </w:rPr>
        <w:t xml:space="preserve"> and computes an average edge map</w:t>
      </w:r>
      <w:r w:rsidR="00445782">
        <w:rPr>
          <w:color w:val="000000"/>
          <w:szCs w:val="22"/>
        </w:rPr>
        <w:t xml:space="preserve"> of the sample.</w:t>
      </w:r>
      <w:r w:rsidR="00FB126A">
        <w:rPr>
          <w:color w:val="000000"/>
          <w:szCs w:val="22"/>
        </w:rPr>
        <w:t xml:space="preserve"> The resulting edge map is divided into cells, which construct the square </w:t>
      </w:r>
      <w:r w:rsidR="00966FA4">
        <w:rPr>
          <w:color w:val="000000"/>
          <w:szCs w:val="22"/>
        </w:rPr>
        <w:t xml:space="preserve">regions </w:t>
      </w:r>
      <w:r w:rsidR="00FB126A">
        <w:rPr>
          <w:color w:val="000000"/>
          <w:szCs w:val="22"/>
        </w:rPr>
        <w:t>that make up the body.</w:t>
      </w:r>
      <w:r w:rsidR="005859EE">
        <w:rPr>
          <w:color w:val="000000"/>
          <w:szCs w:val="22"/>
        </w:rPr>
        <w:t xml:space="preserve"> </w:t>
      </w:r>
      <w:r w:rsidR="00D87F6C">
        <w:rPr>
          <w:color w:val="000000"/>
          <w:szCs w:val="22"/>
        </w:rPr>
        <w:t>Their bo</w:t>
      </w:r>
      <w:r w:rsidR="00E5502D">
        <w:rPr>
          <w:color w:val="000000"/>
          <w:szCs w:val="22"/>
        </w:rPr>
        <w:t>dy model is divided into three sections</w:t>
      </w:r>
      <w:r w:rsidR="00D87F6C">
        <w:rPr>
          <w:color w:val="000000"/>
          <w:szCs w:val="22"/>
        </w:rPr>
        <w:t>, the head, torso and legs.</w:t>
      </w:r>
      <w:r w:rsidR="00E5502D">
        <w:rPr>
          <w:color w:val="000000"/>
          <w:szCs w:val="22"/>
        </w:rPr>
        <w:t xml:space="preserve"> This is useful as it reduces the search space for features, since </w:t>
      </w:r>
      <w:r w:rsidR="00427BA5">
        <w:rPr>
          <w:color w:val="000000"/>
          <w:szCs w:val="22"/>
        </w:rPr>
        <w:t xml:space="preserve">it would be safe to assume the </w:t>
      </w:r>
      <w:r w:rsidR="00E5502D">
        <w:rPr>
          <w:color w:val="000000"/>
          <w:szCs w:val="22"/>
        </w:rPr>
        <w:t xml:space="preserve">feet features </w:t>
      </w:r>
      <w:r w:rsidR="005E7DBC">
        <w:rPr>
          <w:color w:val="000000"/>
          <w:szCs w:val="22"/>
        </w:rPr>
        <w:t>always appear</w:t>
      </w:r>
      <w:r w:rsidR="00E5502D">
        <w:rPr>
          <w:color w:val="000000"/>
          <w:szCs w:val="22"/>
        </w:rPr>
        <w:t xml:space="preserve"> below the torso.</w:t>
      </w:r>
      <w:r w:rsidR="00710A9B">
        <w:rPr>
          <w:color w:val="000000"/>
          <w:szCs w:val="22"/>
        </w:rPr>
        <w:t xml:space="preserve"> The core of their </w:t>
      </w:r>
      <w:r w:rsidR="00B302E9">
        <w:rPr>
          <w:color w:val="000000"/>
          <w:szCs w:val="22"/>
        </w:rPr>
        <w:t>project uses multi-channel descriptors for the cells for mo</w:t>
      </w:r>
      <w:r w:rsidR="008E04B8">
        <w:rPr>
          <w:color w:val="000000"/>
          <w:szCs w:val="22"/>
        </w:rPr>
        <w:t xml:space="preserve">re information at a local level, and </w:t>
      </w:r>
      <w:proofErr w:type="spellStart"/>
      <w:r w:rsidR="008E04B8">
        <w:rPr>
          <w:color w:val="000000"/>
          <w:szCs w:val="22"/>
        </w:rPr>
        <w:t>AdaBoost</w:t>
      </w:r>
      <w:proofErr w:type="spellEnd"/>
      <w:r w:rsidR="008E04B8">
        <w:rPr>
          <w:color w:val="000000"/>
          <w:szCs w:val="22"/>
        </w:rPr>
        <w:t xml:space="preserve"> classification, similar to that of Viola-Jones.</w:t>
      </w:r>
    </w:p>
    <w:p w14:paraId="7875CD05" w14:textId="77777777" w:rsidR="00474AB4" w:rsidRDefault="00474AB4" w:rsidP="001540AA">
      <w:pPr>
        <w:rPr>
          <w:color w:val="000000"/>
          <w:szCs w:val="22"/>
        </w:rPr>
      </w:pPr>
    </w:p>
    <w:p w14:paraId="277C6D18" w14:textId="5893894C" w:rsidR="007336D9" w:rsidRDefault="00B90746" w:rsidP="001540AA">
      <w:pPr>
        <w:rPr>
          <w:color w:val="000000"/>
          <w:szCs w:val="22"/>
        </w:rPr>
      </w:pPr>
      <w:r>
        <w:rPr>
          <w:color w:val="000000"/>
          <w:szCs w:val="22"/>
        </w:rPr>
        <w:t xml:space="preserve">Pedestrian detection has seen progress </w:t>
      </w:r>
      <w:r w:rsidR="00A43E7C">
        <w:rPr>
          <w:color w:val="000000"/>
          <w:szCs w:val="22"/>
        </w:rPr>
        <w:t xml:space="preserve">outside of </w:t>
      </w:r>
      <w:proofErr w:type="spellStart"/>
      <w:r w:rsidR="00A43E7C">
        <w:rPr>
          <w:color w:val="000000"/>
          <w:szCs w:val="22"/>
        </w:rPr>
        <w:t>Haar</w:t>
      </w:r>
      <w:proofErr w:type="spellEnd"/>
      <w:r w:rsidR="00A43E7C">
        <w:rPr>
          <w:color w:val="000000"/>
          <w:szCs w:val="22"/>
        </w:rPr>
        <w:t xml:space="preserve"> Cascade </w:t>
      </w:r>
      <w:r>
        <w:rPr>
          <w:color w:val="000000"/>
          <w:szCs w:val="22"/>
        </w:rPr>
        <w:t>in recent decades</w:t>
      </w:r>
      <w:r w:rsidR="00CA3B55">
        <w:rPr>
          <w:color w:val="000000"/>
          <w:szCs w:val="22"/>
        </w:rPr>
        <w:t>,</w:t>
      </w:r>
      <w:r>
        <w:rPr>
          <w:color w:val="000000"/>
          <w:szCs w:val="22"/>
        </w:rPr>
        <w:t xml:space="preserve"> </w:t>
      </w:r>
      <w:r w:rsidR="00D90635">
        <w:rPr>
          <w:color w:val="000000"/>
          <w:szCs w:val="22"/>
        </w:rPr>
        <w:t xml:space="preserve">the increase in publicly </w:t>
      </w:r>
      <w:r w:rsidR="001A7BA3">
        <w:rPr>
          <w:color w:val="000000"/>
          <w:szCs w:val="22"/>
        </w:rPr>
        <w:t>available datasets</w:t>
      </w:r>
      <w:r w:rsidR="00CA3B55">
        <w:rPr>
          <w:color w:val="000000"/>
          <w:szCs w:val="22"/>
        </w:rPr>
        <w:t xml:space="preserve"> and frameworks has made computer vision more accessible.</w:t>
      </w:r>
      <w:r w:rsidR="00883D65">
        <w:rPr>
          <w:color w:val="000000"/>
          <w:szCs w:val="22"/>
        </w:rPr>
        <w:t xml:space="preserve"> </w:t>
      </w:r>
      <w:r w:rsidR="005A1F9C">
        <w:rPr>
          <w:color w:val="000000"/>
          <w:szCs w:val="22"/>
        </w:rPr>
        <w:t xml:space="preserve">2005 saw </w:t>
      </w:r>
      <w:proofErr w:type="spellStart"/>
      <w:r w:rsidR="005A1F9C">
        <w:rPr>
          <w:color w:val="000000"/>
          <w:szCs w:val="22"/>
        </w:rPr>
        <w:t>Dalal</w:t>
      </w:r>
      <w:proofErr w:type="spellEnd"/>
      <w:r w:rsidR="005A1F9C">
        <w:rPr>
          <w:color w:val="000000"/>
          <w:szCs w:val="22"/>
        </w:rPr>
        <w:t xml:space="preserve"> &amp; </w:t>
      </w:r>
      <w:proofErr w:type="spellStart"/>
      <w:r w:rsidR="005A1F9C">
        <w:rPr>
          <w:color w:val="000000"/>
          <w:szCs w:val="22"/>
        </w:rPr>
        <w:t>Triggs</w:t>
      </w:r>
      <w:proofErr w:type="spellEnd"/>
      <w:r w:rsidR="005A1F9C">
        <w:rPr>
          <w:color w:val="000000"/>
          <w:szCs w:val="22"/>
        </w:rPr>
        <w:t xml:space="preserve"> </w:t>
      </w:r>
      <w:r w:rsidR="00480CCA">
        <w:rPr>
          <w:color w:val="000000"/>
          <w:szCs w:val="22"/>
        </w:rPr>
        <w:t>introduce the histogram of gradients (HOG) feature descriptor which became a landmark for human detection.</w:t>
      </w:r>
      <w:r w:rsidR="007F176A">
        <w:rPr>
          <w:color w:val="000000"/>
          <w:szCs w:val="22"/>
        </w:rPr>
        <w:t xml:space="preserve"> The descriptor </w:t>
      </w:r>
      <w:r w:rsidR="00317A0C">
        <w:rPr>
          <w:color w:val="000000"/>
          <w:szCs w:val="22"/>
        </w:rPr>
        <w:t xml:space="preserve">computes the </w:t>
      </w:r>
      <w:r w:rsidR="00803612">
        <w:rPr>
          <w:color w:val="000000"/>
          <w:szCs w:val="22"/>
        </w:rPr>
        <w:t xml:space="preserve">gradients </w:t>
      </w:r>
      <w:r w:rsidR="0067153F">
        <w:rPr>
          <w:color w:val="000000"/>
          <w:szCs w:val="22"/>
        </w:rPr>
        <w:t>of the input image, and then dividing it into cells.</w:t>
      </w:r>
      <w:r w:rsidR="00061719">
        <w:rPr>
          <w:color w:val="000000"/>
          <w:szCs w:val="22"/>
        </w:rPr>
        <w:t xml:space="preserve"> For each cell, a histogram is made of the edge orientations</w:t>
      </w:r>
      <w:r w:rsidR="00665943">
        <w:rPr>
          <w:color w:val="000000"/>
          <w:szCs w:val="22"/>
        </w:rPr>
        <w:t>, with the most common orientation representing the direction of the edge within that cell.</w:t>
      </w:r>
      <w:r w:rsidR="00B77A55">
        <w:rPr>
          <w:color w:val="000000"/>
          <w:szCs w:val="22"/>
        </w:rPr>
        <w:t xml:space="preserve"> Linking these ori</w:t>
      </w:r>
      <w:r w:rsidR="00A56870">
        <w:rPr>
          <w:color w:val="000000"/>
          <w:szCs w:val="22"/>
        </w:rPr>
        <w:t>entations together forms</w:t>
      </w:r>
      <w:r w:rsidR="00B77A55">
        <w:rPr>
          <w:color w:val="000000"/>
          <w:szCs w:val="22"/>
        </w:rPr>
        <w:t xml:space="preserve"> a representation of the shape</w:t>
      </w:r>
      <w:r w:rsidR="00A56870">
        <w:rPr>
          <w:color w:val="000000"/>
          <w:szCs w:val="22"/>
        </w:rPr>
        <w:t>, and exceeds at handling rotations and different human poses</w:t>
      </w:r>
      <w:r w:rsidR="00B00FA3">
        <w:rPr>
          <w:color w:val="000000"/>
          <w:szCs w:val="22"/>
        </w:rPr>
        <w:t xml:space="preserve"> [7]</w:t>
      </w:r>
      <w:r w:rsidR="00B77A55">
        <w:rPr>
          <w:color w:val="000000"/>
          <w:szCs w:val="22"/>
        </w:rPr>
        <w:t>.</w:t>
      </w:r>
    </w:p>
    <w:p w14:paraId="2F0720CC" w14:textId="420DD763" w:rsidR="009B1679" w:rsidRDefault="009B1679" w:rsidP="001540AA">
      <w:pPr>
        <w:rPr>
          <w:color w:val="000000"/>
          <w:szCs w:val="22"/>
        </w:rPr>
      </w:pPr>
    </w:p>
    <w:p w14:paraId="280CC6AF" w14:textId="18277028" w:rsidR="009B1679" w:rsidRDefault="009B1679" w:rsidP="009B1679">
      <w:pPr>
        <w:jc w:val="center"/>
        <w:rPr>
          <w:color w:val="000000"/>
          <w:szCs w:val="22"/>
        </w:rPr>
      </w:pPr>
      <w:r>
        <w:rPr>
          <w:noProof/>
          <w:color w:val="000000"/>
          <w:szCs w:val="22"/>
          <w:lang w:eastAsia="en-GB"/>
        </w:rPr>
        <w:drawing>
          <wp:inline distT="0" distB="0" distL="0" distR="0" wp14:anchorId="7D8862B7" wp14:editId="18A21833">
            <wp:extent cx="1104900" cy="2206177"/>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hog-visualization.png"/>
                    <pic:cNvPicPr/>
                  </pic:nvPicPr>
                  <pic:blipFill>
                    <a:blip r:embed="rId14"/>
                    <a:stretch>
                      <a:fillRect/>
                    </a:stretch>
                  </pic:blipFill>
                  <pic:spPr>
                    <a:xfrm>
                      <a:off x="0" y="0"/>
                      <a:ext cx="1118310" cy="2232952"/>
                    </a:xfrm>
                    <a:prstGeom prst="rect">
                      <a:avLst/>
                    </a:prstGeom>
                  </pic:spPr>
                </pic:pic>
              </a:graphicData>
            </a:graphic>
          </wp:inline>
        </w:drawing>
      </w:r>
    </w:p>
    <w:p w14:paraId="1E84815E" w14:textId="28B12044" w:rsidR="00770471" w:rsidRPr="0040569F" w:rsidRDefault="00C7449F" w:rsidP="00770471">
      <w:pPr>
        <w:jc w:val="center"/>
        <w:rPr>
          <w:color w:val="000000"/>
          <w:sz w:val="18"/>
          <w:szCs w:val="18"/>
        </w:rPr>
      </w:pPr>
      <w:r w:rsidRPr="0040569F">
        <w:rPr>
          <w:color w:val="000000"/>
          <w:sz w:val="18"/>
          <w:szCs w:val="18"/>
        </w:rPr>
        <w:t xml:space="preserve">Fig 2. </w:t>
      </w:r>
      <w:r w:rsidR="00B420CF" w:rsidRPr="0040569F">
        <w:rPr>
          <w:color w:val="000000"/>
          <w:sz w:val="18"/>
          <w:szCs w:val="18"/>
        </w:rPr>
        <w:t xml:space="preserve">Visual representation of </w:t>
      </w:r>
      <w:r w:rsidR="003075ED">
        <w:rPr>
          <w:color w:val="000000"/>
          <w:sz w:val="18"/>
          <w:szCs w:val="18"/>
        </w:rPr>
        <w:t xml:space="preserve">cell directions derived from </w:t>
      </w:r>
      <w:r w:rsidR="00B420CF" w:rsidRPr="0040569F">
        <w:rPr>
          <w:color w:val="000000"/>
          <w:sz w:val="18"/>
          <w:szCs w:val="18"/>
        </w:rPr>
        <w:t xml:space="preserve">the HOG feature descriptor. (Source: </w:t>
      </w:r>
      <w:hyperlink r:id="rId15" w:history="1">
        <w:r w:rsidR="002D4E3A" w:rsidRPr="0040569F">
          <w:rPr>
            <w:rStyle w:val="Hyperlink"/>
            <w:sz w:val="18"/>
            <w:szCs w:val="18"/>
          </w:rPr>
          <w:t>http://www.learnopencv.com/histogram-of-oriented-gradients/</w:t>
        </w:r>
      </w:hyperlink>
      <w:r w:rsidR="002D4E3A" w:rsidRPr="0040569F">
        <w:rPr>
          <w:color w:val="000000"/>
          <w:sz w:val="18"/>
          <w:szCs w:val="18"/>
        </w:rPr>
        <w:t xml:space="preserve"> </w:t>
      </w:r>
      <w:r w:rsidR="00B420CF" w:rsidRPr="0040569F">
        <w:rPr>
          <w:color w:val="000000"/>
          <w:sz w:val="18"/>
          <w:szCs w:val="18"/>
        </w:rPr>
        <w:t>)</w:t>
      </w:r>
    </w:p>
    <w:p w14:paraId="1F57BA5F" w14:textId="758D9261" w:rsidR="000E6793" w:rsidRDefault="000E6793" w:rsidP="001B536A">
      <w:pPr>
        <w:rPr>
          <w:szCs w:val="22"/>
        </w:rPr>
      </w:pPr>
    </w:p>
    <w:p w14:paraId="31F9E817" w14:textId="410DE6DD" w:rsidR="007D419B" w:rsidRDefault="007D28B9" w:rsidP="007D28B9">
      <w:pPr>
        <w:rPr>
          <w:color w:val="000000"/>
          <w:szCs w:val="22"/>
        </w:rPr>
      </w:pPr>
      <w:r>
        <w:rPr>
          <w:color w:val="000000"/>
          <w:szCs w:val="22"/>
        </w:rPr>
        <w:t>Detectors such as these begin to use more information from the given images to handle variation in clothing and lighting. These methods demonstrate how effect</w:t>
      </w:r>
      <w:r w:rsidR="00CD14F5">
        <w:rPr>
          <w:color w:val="000000"/>
          <w:szCs w:val="22"/>
        </w:rPr>
        <w:t>ive</w:t>
      </w:r>
      <w:r>
        <w:rPr>
          <w:color w:val="000000"/>
          <w:szCs w:val="22"/>
        </w:rPr>
        <w:t xml:space="preserve"> it is to reduce feature complexity by summarising them into simpler regions. Ultimately making pedestrian detection more adjusted to variations in a person’s appearance.</w:t>
      </w:r>
      <w:r w:rsidR="006E25AA">
        <w:rPr>
          <w:color w:val="000000"/>
          <w:szCs w:val="22"/>
        </w:rPr>
        <w:t xml:space="preserve"> These pedestrian detectors rely on deriving shapes from edges, colour and orientation,</w:t>
      </w:r>
      <w:r w:rsidR="005219FA">
        <w:rPr>
          <w:color w:val="000000"/>
          <w:szCs w:val="22"/>
        </w:rPr>
        <w:t xml:space="preserve"> we can also derive shape from motion.</w:t>
      </w:r>
    </w:p>
    <w:p w14:paraId="5C5EAFEA" w14:textId="5668D81D" w:rsidR="007D419B" w:rsidRDefault="007D419B" w:rsidP="007D419B">
      <w:pPr>
        <w:pStyle w:val="Heading3"/>
      </w:pPr>
      <w:bookmarkStart w:id="15" w:name="_Toc480907107"/>
      <w:r>
        <w:t>Motion Detection</w:t>
      </w:r>
      <w:bookmarkEnd w:id="15"/>
    </w:p>
    <w:p w14:paraId="0F37C431" w14:textId="77777777" w:rsidR="00653B24" w:rsidRPr="00653B24" w:rsidRDefault="00653B24" w:rsidP="00653B24"/>
    <w:p w14:paraId="53358FB1" w14:textId="300E585B" w:rsidR="00770471" w:rsidRDefault="00EA739B" w:rsidP="001B536A">
      <w:pPr>
        <w:rPr>
          <w:szCs w:val="22"/>
        </w:rPr>
      </w:pPr>
      <w:r>
        <w:rPr>
          <w:szCs w:val="22"/>
        </w:rPr>
        <w:t xml:space="preserve">Points of interest in an image or video are </w:t>
      </w:r>
      <w:r w:rsidR="00CF7F2B">
        <w:rPr>
          <w:szCs w:val="22"/>
        </w:rPr>
        <w:t xml:space="preserve">usually moving, with CCTV cameras for example interesting frames usually involve people entering and leaving the </w:t>
      </w:r>
      <w:r w:rsidR="00CF7F2B">
        <w:rPr>
          <w:szCs w:val="22"/>
        </w:rPr>
        <w:lastRenderedPageBreak/>
        <w:t>perspective.</w:t>
      </w:r>
      <w:r w:rsidR="00BE65D3">
        <w:rPr>
          <w:szCs w:val="22"/>
        </w:rPr>
        <w:t xml:space="preserve"> It worth considering the options that </w:t>
      </w:r>
      <w:r w:rsidR="003025E9">
        <w:rPr>
          <w:szCs w:val="22"/>
        </w:rPr>
        <w:t xml:space="preserve">motion detection algorithms provide </w:t>
      </w:r>
      <w:commentRangeStart w:id="16"/>
      <w:r w:rsidR="006F3F3A">
        <w:rPr>
          <w:szCs w:val="22"/>
        </w:rPr>
        <w:t>regarding</w:t>
      </w:r>
      <w:r w:rsidR="003025E9">
        <w:rPr>
          <w:szCs w:val="22"/>
        </w:rPr>
        <w:t xml:space="preserve"> </w:t>
      </w:r>
      <w:commentRangeEnd w:id="16"/>
      <w:r w:rsidR="003818F5">
        <w:rPr>
          <w:rStyle w:val="CommentReference"/>
        </w:rPr>
        <w:commentReference w:id="16"/>
      </w:r>
      <w:r w:rsidR="003025E9">
        <w:rPr>
          <w:szCs w:val="22"/>
        </w:rPr>
        <w:t xml:space="preserve">pedestrian detection. </w:t>
      </w:r>
      <w:r w:rsidR="00B920AB">
        <w:rPr>
          <w:szCs w:val="22"/>
        </w:rPr>
        <w:t xml:space="preserve">As </w:t>
      </w:r>
      <w:proofErr w:type="spellStart"/>
      <w:r w:rsidR="00432506">
        <w:rPr>
          <w:szCs w:val="22"/>
        </w:rPr>
        <w:t>Haar</w:t>
      </w:r>
      <w:proofErr w:type="spellEnd"/>
      <w:r w:rsidR="00432506">
        <w:rPr>
          <w:szCs w:val="22"/>
        </w:rPr>
        <w:t xml:space="preserve"> has shown, reducing the search space to regions of interest lead to more computationally efficient programs. Reducing the search space of our pedestrian detector to moving objects </w:t>
      </w:r>
      <w:r w:rsidR="001808A0">
        <w:rPr>
          <w:szCs w:val="22"/>
        </w:rPr>
        <w:t>could increase its optimisation, as well as reduce the amount of background interference.</w:t>
      </w:r>
    </w:p>
    <w:p w14:paraId="31607247" w14:textId="2E6AA4FA" w:rsidR="00A25432" w:rsidRDefault="00A25432" w:rsidP="001B536A">
      <w:pPr>
        <w:rPr>
          <w:szCs w:val="22"/>
        </w:rPr>
      </w:pPr>
    </w:p>
    <w:p w14:paraId="14787352" w14:textId="2F2B33FF" w:rsidR="00266B3A" w:rsidRDefault="00A26C55" w:rsidP="001B536A">
      <w:pPr>
        <w:rPr>
          <w:szCs w:val="22"/>
        </w:rPr>
      </w:pPr>
      <w:r>
        <w:rPr>
          <w:szCs w:val="22"/>
        </w:rPr>
        <w:t>One method for detecting motion is background subtraction</w:t>
      </w:r>
      <w:r w:rsidR="00BA7172">
        <w:rPr>
          <w:szCs w:val="22"/>
        </w:rPr>
        <w:t>(BGS)</w:t>
      </w:r>
      <w:r>
        <w:rPr>
          <w:szCs w:val="22"/>
        </w:rPr>
        <w:t xml:space="preserve">, </w:t>
      </w:r>
      <w:r w:rsidR="000D4D48">
        <w:rPr>
          <w:szCs w:val="22"/>
        </w:rPr>
        <w:t xml:space="preserve">which involves </w:t>
      </w:r>
      <w:r w:rsidR="000C0589">
        <w:rPr>
          <w:szCs w:val="22"/>
        </w:rPr>
        <w:t>taking the parts of a video that aren’t moving and ignoring them.</w:t>
      </w:r>
      <w:r w:rsidR="00383F06">
        <w:rPr>
          <w:szCs w:val="22"/>
        </w:rPr>
        <w:t xml:space="preserve"> The moving/non-moving parts in the video are separated, </w:t>
      </w:r>
      <w:r w:rsidR="001D67DF">
        <w:rPr>
          <w:szCs w:val="22"/>
        </w:rPr>
        <w:t>the moving parts are extracted to what is known as the foreground mask.</w:t>
      </w:r>
      <w:r w:rsidR="00AE56A3">
        <w:rPr>
          <w:szCs w:val="22"/>
        </w:rPr>
        <w:t xml:space="preserve"> </w:t>
      </w:r>
      <w:r w:rsidR="003E2741">
        <w:rPr>
          <w:szCs w:val="22"/>
        </w:rPr>
        <w:t>BGS</w:t>
      </w:r>
      <w:r w:rsidR="00AE56A3">
        <w:rPr>
          <w:szCs w:val="22"/>
        </w:rPr>
        <w:t xml:space="preserve"> requires a static camera</w:t>
      </w:r>
      <w:r w:rsidR="00E2468C">
        <w:rPr>
          <w:szCs w:val="22"/>
        </w:rPr>
        <w:t>, since it would fail to distinguish anything from a frame where everything is moving.</w:t>
      </w:r>
      <w:r w:rsidR="00BA7172">
        <w:rPr>
          <w:szCs w:val="22"/>
        </w:rPr>
        <w:t xml:space="preserve"> </w:t>
      </w:r>
      <w:r w:rsidR="003C246D">
        <w:rPr>
          <w:szCs w:val="22"/>
        </w:rPr>
        <w:t>Fortunately</w:t>
      </w:r>
      <w:r w:rsidR="0067792C">
        <w:rPr>
          <w:szCs w:val="22"/>
        </w:rPr>
        <w:t xml:space="preserve">, many surveillance </w:t>
      </w:r>
      <w:r w:rsidR="0015623A">
        <w:rPr>
          <w:szCs w:val="22"/>
        </w:rPr>
        <w:t>systems</w:t>
      </w:r>
      <w:r w:rsidR="003C246D">
        <w:rPr>
          <w:szCs w:val="22"/>
        </w:rPr>
        <w:t xml:space="preserve"> use on static cameras, and </w:t>
      </w:r>
      <w:r w:rsidR="007B2E34">
        <w:rPr>
          <w:szCs w:val="22"/>
        </w:rPr>
        <w:t xml:space="preserve">rely on </w:t>
      </w:r>
      <w:r w:rsidR="0015623A">
        <w:rPr>
          <w:szCs w:val="22"/>
        </w:rPr>
        <w:t xml:space="preserve">using </w:t>
      </w:r>
      <w:r w:rsidR="00DA1DFA">
        <w:rPr>
          <w:szCs w:val="22"/>
        </w:rPr>
        <w:t>many cameras to cover key areas of the perimeter.</w:t>
      </w:r>
      <w:r w:rsidR="00195F3E">
        <w:rPr>
          <w:szCs w:val="22"/>
        </w:rPr>
        <w:t xml:space="preserve"> A simple BGS formula would simply subtract </w:t>
      </w:r>
      <w:r w:rsidR="00A61764">
        <w:rPr>
          <w:szCs w:val="22"/>
        </w:rPr>
        <w:t>the change in pixel intensities between the current frame and the previous frame</w:t>
      </w:r>
      <w:r w:rsidR="00532268">
        <w:rPr>
          <w:szCs w:val="22"/>
        </w:rPr>
        <w:t>.</w:t>
      </w:r>
    </w:p>
    <w:p w14:paraId="54F90984" w14:textId="451E640B" w:rsidR="00A06F63" w:rsidRDefault="00A06F63" w:rsidP="001B536A">
      <w:pPr>
        <w:rPr>
          <w:szCs w:val="22"/>
        </w:rPr>
      </w:pPr>
    </w:p>
    <w:p w14:paraId="39F0E3B8" w14:textId="0D8D2785" w:rsidR="00A06F63" w:rsidRDefault="00327055" w:rsidP="00327055">
      <w:pPr>
        <w:jc w:val="center"/>
        <w:rPr>
          <w:szCs w:val="22"/>
        </w:rPr>
      </w:pPr>
      <w:r>
        <w:rPr>
          <w:noProof/>
          <w:szCs w:val="22"/>
          <w:lang w:eastAsia="en-GB"/>
        </w:rPr>
        <w:drawing>
          <wp:inline distT="0" distB="0" distL="0" distR="0" wp14:anchorId="64CA543A" wp14:editId="7BCDEE90">
            <wp:extent cx="4600575" cy="170221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gsmog1.png"/>
                    <pic:cNvPicPr/>
                  </pic:nvPicPr>
                  <pic:blipFill>
                    <a:blip r:embed="rId16"/>
                    <a:stretch>
                      <a:fillRect/>
                    </a:stretch>
                  </pic:blipFill>
                  <pic:spPr>
                    <a:xfrm>
                      <a:off x="0" y="0"/>
                      <a:ext cx="4618666" cy="1708907"/>
                    </a:xfrm>
                    <a:prstGeom prst="rect">
                      <a:avLst/>
                    </a:prstGeom>
                  </pic:spPr>
                </pic:pic>
              </a:graphicData>
            </a:graphic>
          </wp:inline>
        </w:drawing>
      </w:r>
    </w:p>
    <w:p w14:paraId="7B31C0E0" w14:textId="2625F207" w:rsidR="00327055" w:rsidRPr="007B1257" w:rsidRDefault="00AA51E8" w:rsidP="00327055">
      <w:pPr>
        <w:jc w:val="center"/>
        <w:rPr>
          <w:sz w:val="18"/>
          <w:szCs w:val="18"/>
        </w:rPr>
      </w:pPr>
      <w:r>
        <w:rPr>
          <w:sz w:val="18"/>
          <w:szCs w:val="18"/>
        </w:rPr>
        <w:t>Fig 3</w:t>
      </w:r>
      <w:r w:rsidR="00F149C5" w:rsidRPr="007B1257">
        <w:rPr>
          <w:sz w:val="18"/>
          <w:szCs w:val="18"/>
        </w:rPr>
        <w:t>. BGS being run on the CAVIAR dataset.</w:t>
      </w:r>
    </w:p>
    <w:p w14:paraId="2B3A1BD7" w14:textId="77777777" w:rsidR="00266B3A" w:rsidRDefault="00266B3A" w:rsidP="001B536A">
      <w:pPr>
        <w:rPr>
          <w:szCs w:val="22"/>
        </w:rPr>
      </w:pPr>
    </w:p>
    <w:p w14:paraId="6A6E3568" w14:textId="72FF8554" w:rsidR="006C4A6A" w:rsidRDefault="001941BC" w:rsidP="001B536A">
      <w:pPr>
        <w:rPr>
          <w:szCs w:val="22"/>
        </w:rPr>
      </w:pPr>
      <w:r>
        <w:rPr>
          <w:szCs w:val="22"/>
        </w:rPr>
        <w:t>You also need to consider lighting and animated background features.</w:t>
      </w:r>
      <w:r w:rsidR="002551EE">
        <w:rPr>
          <w:szCs w:val="22"/>
        </w:rPr>
        <w:t xml:space="preserve"> </w:t>
      </w:r>
      <w:r w:rsidR="00B1052B">
        <w:rPr>
          <w:szCs w:val="22"/>
        </w:rPr>
        <w:t xml:space="preserve">An environment that has a constant shift in lighting effects may return </w:t>
      </w:r>
      <w:r w:rsidR="006164E0">
        <w:rPr>
          <w:szCs w:val="22"/>
        </w:rPr>
        <w:t>a poor</w:t>
      </w:r>
      <w:r w:rsidR="00B1052B">
        <w:rPr>
          <w:szCs w:val="22"/>
        </w:rPr>
        <w:t xml:space="preserve"> foreground mask.</w:t>
      </w:r>
      <w:r w:rsidR="000F065A">
        <w:rPr>
          <w:szCs w:val="22"/>
        </w:rPr>
        <w:t xml:space="preserve"> A </w:t>
      </w:r>
      <w:r w:rsidR="00725796">
        <w:rPr>
          <w:szCs w:val="22"/>
        </w:rPr>
        <w:t xml:space="preserve">BGS </w:t>
      </w:r>
      <w:r w:rsidR="000F065A">
        <w:rPr>
          <w:szCs w:val="22"/>
        </w:rPr>
        <w:t xml:space="preserve">camera setup of a road with </w:t>
      </w:r>
      <w:r w:rsidR="005907E1">
        <w:rPr>
          <w:szCs w:val="22"/>
        </w:rPr>
        <w:t>street lamps</w:t>
      </w:r>
      <w:r w:rsidR="000F065A">
        <w:rPr>
          <w:szCs w:val="22"/>
        </w:rPr>
        <w:t xml:space="preserve"> would struggle with lighting changes as well as shadows emanating from objects at certain angles. </w:t>
      </w:r>
      <w:r w:rsidR="00725796">
        <w:rPr>
          <w:szCs w:val="22"/>
        </w:rPr>
        <w:t>Meanwhile a coastal area would have light reflecting of the waves</w:t>
      </w:r>
      <w:r w:rsidR="00763A2F">
        <w:rPr>
          <w:szCs w:val="22"/>
        </w:rPr>
        <w:t xml:space="preserve"> further distorting the mask</w:t>
      </w:r>
      <w:r w:rsidR="00CA0550">
        <w:rPr>
          <w:szCs w:val="22"/>
        </w:rPr>
        <w:t>.</w:t>
      </w:r>
      <w:r w:rsidR="00BF3566">
        <w:rPr>
          <w:szCs w:val="22"/>
        </w:rPr>
        <w:t xml:space="preserve"> Considering not all moving feature of an image are of interest, animated </w:t>
      </w:r>
      <w:r w:rsidR="009532BF">
        <w:rPr>
          <w:szCs w:val="22"/>
        </w:rPr>
        <w:t xml:space="preserve">background areas may cause issues. </w:t>
      </w:r>
      <w:r w:rsidR="001A52F2">
        <w:rPr>
          <w:szCs w:val="22"/>
        </w:rPr>
        <w:t>Things such as waves, flags, vehicles and small animals would all appear on the foreground mask if no filtering process was present.</w:t>
      </w:r>
      <w:r w:rsidR="00D9367E">
        <w:rPr>
          <w:szCs w:val="22"/>
        </w:rPr>
        <w:t xml:space="preserve"> Many of these issues can be filtered or reduced through parameters and noise cancelling.</w:t>
      </w:r>
    </w:p>
    <w:p w14:paraId="29B9E15C" w14:textId="77777777" w:rsidR="006C4A6A" w:rsidRDefault="006C4A6A" w:rsidP="001B536A">
      <w:pPr>
        <w:rPr>
          <w:szCs w:val="22"/>
        </w:rPr>
      </w:pPr>
    </w:p>
    <w:p w14:paraId="4C47E8B4" w14:textId="4AE48501" w:rsidR="00A25432" w:rsidRDefault="00BA7092" w:rsidP="001B536A">
      <w:pPr>
        <w:rPr>
          <w:szCs w:val="22"/>
        </w:rPr>
      </w:pPr>
      <w:r>
        <w:rPr>
          <w:szCs w:val="22"/>
        </w:rPr>
        <w:t xml:space="preserve">To determine whether a pixel is counted as moving, </w:t>
      </w:r>
      <w:r w:rsidR="00327D84">
        <w:rPr>
          <w:szCs w:val="22"/>
        </w:rPr>
        <w:t>more advanced methods rely</w:t>
      </w:r>
      <w:r>
        <w:rPr>
          <w:szCs w:val="22"/>
        </w:rPr>
        <w:t xml:space="preserve"> on a ‘history’ parameter</w:t>
      </w:r>
      <w:r w:rsidR="00FF7237">
        <w:rPr>
          <w:szCs w:val="22"/>
        </w:rPr>
        <w:t>. This</w:t>
      </w:r>
      <w:r w:rsidR="004C13B9">
        <w:rPr>
          <w:szCs w:val="22"/>
        </w:rPr>
        <w:t xml:space="preserve"> parameter is usually arbitrary, </w:t>
      </w:r>
      <w:r w:rsidR="000053CD">
        <w:rPr>
          <w:szCs w:val="22"/>
        </w:rPr>
        <w:t xml:space="preserve">if </w:t>
      </w:r>
      <w:r w:rsidR="00E63EE6">
        <w:rPr>
          <w:szCs w:val="22"/>
        </w:rPr>
        <w:t xml:space="preserve">something moves in that pixel, the history </w:t>
      </w:r>
      <w:r w:rsidR="004C13B9">
        <w:rPr>
          <w:szCs w:val="22"/>
        </w:rPr>
        <w:t xml:space="preserve">represents the </w:t>
      </w:r>
      <w:r w:rsidR="00554AF6">
        <w:rPr>
          <w:szCs w:val="22"/>
        </w:rPr>
        <w:t>number</w:t>
      </w:r>
      <w:r w:rsidR="004C13B9">
        <w:rPr>
          <w:szCs w:val="22"/>
        </w:rPr>
        <w:t xml:space="preserve"> of time/frames that pass before the pixel is counted as static.</w:t>
      </w:r>
      <w:r w:rsidR="003271F2">
        <w:rPr>
          <w:szCs w:val="22"/>
        </w:rPr>
        <w:t xml:space="preserve"> Reducing the history </w:t>
      </w:r>
      <w:r w:rsidR="00E20C7D">
        <w:rPr>
          <w:szCs w:val="22"/>
        </w:rPr>
        <w:t>value could tackle the lighting issue, depending how</w:t>
      </w:r>
      <w:r w:rsidR="00145C07">
        <w:rPr>
          <w:szCs w:val="22"/>
        </w:rPr>
        <w:t xml:space="preserve"> slow the change in lighting is.</w:t>
      </w:r>
      <w:r w:rsidR="00AE70D3">
        <w:rPr>
          <w:szCs w:val="22"/>
        </w:rPr>
        <w:t xml:space="preserve"> If the foreground mask is only registering quicker movements, than slower changes in lighting could be ignored.</w:t>
      </w:r>
    </w:p>
    <w:p w14:paraId="3BCF4FC7" w14:textId="5F11A3C7" w:rsidR="006840F3" w:rsidRDefault="006840F3" w:rsidP="001B536A">
      <w:pPr>
        <w:rPr>
          <w:szCs w:val="22"/>
        </w:rPr>
      </w:pPr>
    </w:p>
    <w:p w14:paraId="42C4F3B1" w14:textId="3851BF12" w:rsidR="006840F3" w:rsidRDefault="006840F3" w:rsidP="001B536A">
      <w:pPr>
        <w:rPr>
          <w:szCs w:val="22"/>
        </w:rPr>
      </w:pPr>
      <w:r>
        <w:rPr>
          <w:szCs w:val="22"/>
        </w:rPr>
        <w:t xml:space="preserve">For the non-interest animated </w:t>
      </w:r>
      <w:r w:rsidR="006447C7">
        <w:rPr>
          <w:szCs w:val="22"/>
        </w:rPr>
        <w:t xml:space="preserve">background features, a threshold can be introduced. This threshold would define how much the pixel intensity </w:t>
      </w:r>
      <w:r w:rsidR="001B7F57">
        <w:rPr>
          <w:szCs w:val="22"/>
        </w:rPr>
        <w:t xml:space="preserve">needs to change </w:t>
      </w:r>
      <w:r w:rsidR="00A90BEE">
        <w:rPr>
          <w:szCs w:val="22"/>
        </w:rPr>
        <w:t xml:space="preserve">between frames </w:t>
      </w:r>
      <w:r w:rsidR="00426597">
        <w:rPr>
          <w:szCs w:val="22"/>
        </w:rPr>
        <w:t>before the</w:t>
      </w:r>
      <w:r w:rsidR="001B7F57">
        <w:rPr>
          <w:szCs w:val="22"/>
        </w:rPr>
        <w:t xml:space="preserve"> pixel can be </w:t>
      </w:r>
      <w:r w:rsidR="00A74A84">
        <w:rPr>
          <w:szCs w:val="22"/>
        </w:rPr>
        <w:t>seen as ‘moving’.</w:t>
      </w:r>
      <w:r w:rsidR="004237C4">
        <w:rPr>
          <w:szCs w:val="22"/>
        </w:rPr>
        <w:t xml:space="preserve"> Through thresholding the foreground mask, </w:t>
      </w:r>
      <w:r w:rsidR="00C67AFD">
        <w:rPr>
          <w:szCs w:val="22"/>
        </w:rPr>
        <w:t>smaller movements within the picture such as shadows can be ignored</w:t>
      </w:r>
      <w:r w:rsidR="00AB5277">
        <w:rPr>
          <w:szCs w:val="22"/>
        </w:rPr>
        <w:t>.</w:t>
      </w:r>
      <w:r w:rsidR="00154E57">
        <w:rPr>
          <w:szCs w:val="22"/>
        </w:rPr>
        <w:t xml:space="preserve"> Modern BGS functions </w:t>
      </w:r>
      <w:r w:rsidR="007C3D5D">
        <w:rPr>
          <w:szCs w:val="22"/>
        </w:rPr>
        <w:t>can adapt this threshold to deal with long term changes within the background, such as objects being placed in the scene and day/night cycles.</w:t>
      </w:r>
    </w:p>
    <w:p w14:paraId="7DD3C95F" w14:textId="27ED3911" w:rsidR="008C3BB3" w:rsidRDefault="008C3BB3" w:rsidP="001B536A">
      <w:pPr>
        <w:rPr>
          <w:szCs w:val="22"/>
        </w:rPr>
      </w:pPr>
    </w:p>
    <w:p w14:paraId="664C62B0" w14:textId="62EAFDEF" w:rsidR="008C3BB3" w:rsidRDefault="008C3BB3" w:rsidP="001B536A">
      <w:pPr>
        <w:rPr>
          <w:szCs w:val="22"/>
        </w:rPr>
      </w:pPr>
      <w:r>
        <w:rPr>
          <w:szCs w:val="22"/>
        </w:rPr>
        <w:t>Another way of detecting motion is using optical flow.</w:t>
      </w:r>
      <w:r w:rsidR="00651A0C">
        <w:rPr>
          <w:szCs w:val="22"/>
        </w:rPr>
        <w:t xml:space="preserve"> Similar to the visualisation in Fig 2, regions within an image are said to have a direction.</w:t>
      </w:r>
      <w:r w:rsidR="004506A0">
        <w:rPr>
          <w:szCs w:val="22"/>
        </w:rPr>
        <w:t xml:space="preserve"> An optical flow method </w:t>
      </w:r>
      <w:r w:rsidR="004506A0">
        <w:rPr>
          <w:szCs w:val="22"/>
        </w:rPr>
        <w:lastRenderedPageBreak/>
        <w:t>works out the direction of travel for each cell of an image.</w:t>
      </w:r>
      <w:r w:rsidR="00ED11D9">
        <w:rPr>
          <w:szCs w:val="22"/>
        </w:rPr>
        <w:t xml:space="preserve"> Optical flow methods are useful as they can show the strength of the direction as well as it’s orientation, </w:t>
      </w:r>
      <w:r w:rsidR="00B40AA4">
        <w:rPr>
          <w:szCs w:val="22"/>
        </w:rPr>
        <w:t>which gives information on how fast the motion is.</w:t>
      </w:r>
      <w:r w:rsidR="000A375D">
        <w:rPr>
          <w:szCs w:val="22"/>
        </w:rPr>
        <w:t xml:space="preserve"> Optical flow is more suited to dynamic environments, since it can quickly adapt if the camera moves.</w:t>
      </w:r>
    </w:p>
    <w:p w14:paraId="41688993" w14:textId="27F50D35" w:rsidR="00D96E82" w:rsidRDefault="00D96E82" w:rsidP="001B536A">
      <w:pPr>
        <w:rPr>
          <w:szCs w:val="22"/>
        </w:rPr>
      </w:pPr>
    </w:p>
    <w:p w14:paraId="3D84FFFB" w14:textId="01406014" w:rsidR="00F2692E" w:rsidRDefault="00F2692E" w:rsidP="00F2692E">
      <w:pPr>
        <w:rPr>
          <w:szCs w:val="22"/>
        </w:rPr>
      </w:pPr>
      <w:r>
        <w:rPr>
          <w:szCs w:val="22"/>
        </w:rPr>
        <w:t>One of the biggest issues in computer vision is tackling noise. Image noise is unwanted side effects that occur when visualising a computer vision algorithm, and has a wide range of forms and causes. Examples of noise include speckles, film grain and static, which all add extraneous information.</w:t>
      </w:r>
      <w:r w:rsidR="00BB349B">
        <w:rPr>
          <w:szCs w:val="22"/>
        </w:rPr>
        <w:t xml:space="preserve"> The most common cause of noise is the use of low resolution cameras, a lower </w:t>
      </w:r>
      <w:r w:rsidR="001228FD">
        <w:rPr>
          <w:szCs w:val="22"/>
        </w:rPr>
        <w:t>number</w:t>
      </w:r>
      <w:r w:rsidR="00BB349B">
        <w:rPr>
          <w:szCs w:val="22"/>
        </w:rPr>
        <w:t xml:space="preserve"> of pixels means that noisy areas will have a greater effect on the overall image quality.</w:t>
      </w:r>
      <w:r w:rsidR="008F6B38">
        <w:rPr>
          <w:szCs w:val="22"/>
        </w:rPr>
        <w:t xml:space="preserve"> It is important to consider </w:t>
      </w:r>
      <w:r w:rsidR="00300C94">
        <w:rPr>
          <w:szCs w:val="22"/>
        </w:rPr>
        <w:t>noise reduction techniques as clearer images which produce more obvious features and shapes, making easier for algorithms to find them.</w:t>
      </w:r>
    </w:p>
    <w:p w14:paraId="1DB28A21" w14:textId="23CCA40B" w:rsidR="00B6598E" w:rsidRDefault="00B6598E" w:rsidP="00F2692E">
      <w:pPr>
        <w:rPr>
          <w:szCs w:val="22"/>
        </w:rPr>
      </w:pPr>
    </w:p>
    <w:p w14:paraId="7CBDFF74" w14:textId="3A168F08" w:rsidR="00B6598E" w:rsidRDefault="00D30CC0" w:rsidP="00F2692E">
      <w:pPr>
        <w:rPr>
          <w:szCs w:val="22"/>
        </w:rPr>
      </w:pPr>
      <w:r>
        <w:rPr>
          <w:szCs w:val="22"/>
        </w:rPr>
        <w:t>E</w:t>
      </w:r>
      <w:r w:rsidR="00B27479">
        <w:rPr>
          <w:szCs w:val="22"/>
        </w:rPr>
        <w:t xml:space="preserve">rosion </w:t>
      </w:r>
      <w:r w:rsidR="008A5373">
        <w:rPr>
          <w:szCs w:val="22"/>
        </w:rPr>
        <w:t xml:space="preserve">morphology can be used to reduce the amount of </w:t>
      </w:r>
      <w:r w:rsidR="002D312D">
        <w:rPr>
          <w:szCs w:val="22"/>
        </w:rPr>
        <w:t>speckle noise i</w:t>
      </w:r>
      <w:r>
        <w:rPr>
          <w:szCs w:val="22"/>
        </w:rPr>
        <w:t>n BGS</w:t>
      </w:r>
      <w:r w:rsidR="00B44811">
        <w:rPr>
          <w:szCs w:val="22"/>
        </w:rPr>
        <w:t>.</w:t>
      </w:r>
      <w:r w:rsidR="00AD7C49">
        <w:rPr>
          <w:szCs w:val="22"/>
        </w:rPr>
        <w:t xml:space="preserve"> </w:t>
      </w:r>
      <w:r>
        <w:rPr>
          <w:szCs w:val="22"/>
        </w:rPr>
        <w:t>As</w:t>
      </w:r>
      <w:r w:rsidR="008250D5">
        <w:rPr>
          <w:szCs w:val="22"/>
        </w:rPr>
        <w:t xml:space="preserve">sume it is being applied to </w:t>
      </w:r>
      <w:r w:rsidR="005048BA">
        <w:rPr>
          <w:szCs w:val="22"/>
        </w:rPr>
        <w:t>binary foreground mask</w:t>
      </w:r>
      <w:r w:rsidR="00961140">
        <w:rPr>
          <w:szCs w:val="22"/>
        </w:rPr>
        <w:t>,</w:t>
      </w:r>
      <w:r w:rsidR="00B92C7A">
        <w:rPr>
          <w:szCs w:val="22"/>
        </w:rPr>
        <w:t xml:space="preserve"> where pixel greyscale values are either 0 (non-moving) or 255 (moving).</w:t>
      </w:r>
      <w:r w:rsidR="00666A57">
        <w:rPr>
          <w:szCs w:val="22"/>
        </w:rPr>
        <w:t xml:space="preserve"> </w:t>
      </w:r>
      <w:r w:rsidR="001C570B">
        <w:rPr>
          <w:szCs w:val="22"/>
        </w:rPr>
        <w:t xml:space="preserve">Erosion uses a structuring element to determine </w:t>
      </w:r>
      <w:r w:rsidR="00F001AE">
        <w:rPr>
          <w:szCs w:val="22"/>
        </w:rPr>
        <w:t xml:space="preserve">which of the current pixel’s neighbours </w:t>
      </w:r>
      <w:r w:rsidR="00AC2FE8">
        <w:rPr>
          <w:szCs w:val="22"/>
        </w:rPr>
        <w:t xml:space="preserve">must be 255, </w:t>
      </w:r>
      <w:r w:rsidR="00141B89">
        <w:rPr>
          <w:szCs w:val="22"/>
        </w:rPr>
        <w:t>for its value to still be 255 after processing</w:t>
      </w:r>
      <w:r w:rsidR="001C570B">
        <w:rPr>
          <w:szCs w:val="22"/>
        </w:rPr>
        <w:t xml:space="preserve">. </w:t>
      </w:r>
      <w:r>
        <w:rPr>
          <w:szCs w:val="22"/>
        </w:rPr>
        <w:t xml:space="preserve">Erosion examines the neighbouring pixels of a selected pixel, </w:t>
      </w:r>
      <w:r w:rsidR="008250D5">
        <w:rPr>
          <w:szCs w:val="22"/>
        </w:rPr>
        <w:t xml:space="preserve">if the </w:t>
      </w:r>
      <w:r w:rsidR="00630792">
        <w:rPr>
          <w:szCs w:val="22"/>
        </w:rPr>
        <w:t xml:space="preserve">current pixel has </w:t>
      </w:r>
      <w:r w:rsidR="004204B2">
        <w:rPr>
          <w:szCs w:val="22"/>
        </w:rPr>
        <w:t xml:space="preserve">at least one neighbour with a value of 0, the </w:t>
      </w:r>
      <w:r w:rsidR="00322B3E">
        <w:rPr>
          <w:szCs w:val="22"/>
        </w:rPr>
        <w:t>pixel’s</w:t>
      </w:r>
      <w:r w:rsidR="004204B2">
        <w:rPr>
          <w:szCs w:val="22"/>
        </w:rPr>
        <w:t xml:space="preserve"> value becomes 0.</w:t>
      </w:r>
    </w:p>
    <w:p w14:paraId="355FA5B6" w14:textId="6F3B4127" w:rsidR="00822A20" w:rsidRDefault="00822A20" w:rsidP="00F2692E">
      <w:pPr>
        <w:rPr>
          <w:szCs w:val="22"/>
        </w:rPr>
      </w:pPr>
    </w:p>
    <w:p w14:paraId="4F3F66D5" w14:textId="1516E913" w:rsidR="00822A20" w:rsidRDefault="00AA51E8" w:rsidP="00F2692E">
      <w:pPr>
        <w:rPr>
          <w:szCs w:val="22"/>
        </w:rPr>
      </w:pPr>
      <w:r>
        <w:rPr>
          <w:noProof/>
          <w:szCs w:val="22"/>
          <w:lang w:eastAsia="en-GB"/>
        </w:rPr>
        <w:drawing>
          <wp:inline distT="0" distB="0" distL="0" distR="0" wp14:anchorId="29DB607F" wp14:editId="19E93DBD">
            <wp:extent cx="5270500" cy="1203325"/>
            <wp:effectExtent l="0" t="0" r="635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3x3 erosion kernel4.png"/>
                    <pic:cNvPicPr/>
                  </pic:nvPicPr>
                  <pic:blipFill>
                    <a:blip r:embed="rId17"/>
                    <a:stretch>
                      <a:fillRect/>
                    </a:stretch>
                  </pic:blipFill>
                  <pic:spPr>
                    <a:xfrm>
                      <a:off x="0" y="0"/>
                      <a:ext cx="5270500" cy="1203325"/>
                    </a:xfrm>
                    <a:prstGeom prst="rect">
                      <a:avLst/>
                    </a:prstGeom>
                  </pic:spPr>
                </pic:pic>
              </a:graphicData>
            </a:graphic>
          </wp:inline>
        </w:drawing>
      </w:r>
    </w:p>
    <w:p w14:paraId="26ED9CE3" w14:textId="7B63DC1C" w:rsidR="00770471" w:rsidRPr="00351C89" w:rsidRDefault="00F0241D" w:rsidP="00351C89">
      <w:pPr>
        <w:jc w:val="center"/>
        <w:rPr>
          <w:sz w:val="18"/>
          <w:szCs w:val="18"/>
        </w:rPr>
      </w:pPr>
      <w:r>
        <w:rPr>
          <w:sz w:val="18"/>
          <w:szCs w:val="18"/>
        </w:rPr>
        <w:t>Fig 4. Applying a 3x3 structuring element across an image, a 255 pixel (white) must have the pixels adjacent to it be 255 to survive erosion.</w:t>
      </w:r>
    </w:p>
    <w:p w14:paraId="0E47E783" w14:textId="5612BF75" w:rsidR="004C12FA" w:rsidRDefault="004C12FA" w:rsidP="00D61D84">
      <w:pPr>
        <w:pStyle w:val="Heading2"/>
        <w:jc w:val="both"/>
      </w:pPr>
      <w:bookmarkStart w:id="17" w:name="_Toc480907108"/>
      <w:r>
        <w:t>Analysis</w:t>
      </w:r>
      <w:bookmarkEnd w:id="17"/>
      <w:r>
        <w:t xml:space="preserve"> </w:t>
      </w:r>
    </w:p>
    <w:p w14:paraId="2847C8A4" w14:textId="071B0423" w:rsidR="00DA2334" w:rsidRDefault="00772010" w:rsidP="00F80F2C">
      <w:pPr>
        <w:pStyle w:val="Heading3"/>
      </w:pPr>
      <w:bookmarkStart w:id="18" w:name="_Toc480907109"/>
      <w:r>
        <w:t>Objectives</w:t>
      </w:r>
      <w:bookmarkEnd w:id="18"/>
    </w:p>
    <w:p w14:paraId="327A7614" w14:textId="77777777" w:rsidR="00DD480C" w:rsidRPr="00DD480C" w:rsidRDefault="00DD480C" w:rsidP="00DD480C"/>
    <w:p w14:paraId="18C085E3" w14:textId="73C34256" w:rsidR="000B2BFA" w:rsidRDefault="000B2BFA" w:rsidP="00C81AF3">
      <w:r>
        <w:t>The objectives for the project can be summarised as the following:</w:t>
      </w:r>
    </w:p>
    <w:p w14:paraId="24D4C16C" w14:textId="542542F2" w:rsidR="000B2BFA" w:rsidRDefault="000B2BFA" w:rsidP="00C81AF3"/>
    <w:p w14:paraId="34862551" w14:textId="4AB8716A" w:rsidR="000B2BFA" w:rsidRDefault="001814D2" w:rsidP="008A15C2">
      <w:pPr>
        <w:pStyle w:val="ListParagraph"/>
        <w:numPr>
          <w:ilvl w:val="0"/>
          <w:numId w:val="29"/>
        </w:numPr>
      </w:pPr>
      <w:r>
        <w:t xml:space="preserve">Create </w:t>
      </w:r>
      <w:r w:rsidR="00F81933">
        <w:t xml:space="preserve">a pedestrian detection system that can highlight pedestrians in </w:t>
      </w:r>
      <w:r w:rsidR="0096181A">
        <w:t>images</w:t>
      </w:r>
    </w:p>
    <w:p w14:paraId="422A9D35" w14:textId="05E3AE0D" w:rsidR="00921015" w:rsidRDefault="0096181A" w:rsidP="008A15C2">
      <w:pPr>
        <w:pStyle w:val="ListParagraph"/>
        <w:numPr>
          <w:ilvl w:val="0"/>
          <w:numId w:val="29"/>
        </w:numPr>
      </w:pPr>
      <w:r>
        <w:t>Run pedestrian detection on source videos</w:t>
      </w:r>
    </w:p>
    <w:p w14:paraId="0A98DE3A" w14:textId="4AB2C8F5" w:rsidR="005A4B2F" w:rsidRDefault="005A4B2F" w:rsidP="008A15C2">
      <w:pPr>
        <w:pStyle w:val="ListParagraph"/>
        <w:numPr>
          <w:ilvl w:val="0"/>
          <w:numId w:val="29"/>
        </w:numPr>
      </w:pPr>
      <w:r>
        <w:t>Locate localised features within shapes to build an overall skeleton model</w:t>
      </w:r>
    </w:p>
    <w:p w14:paraId="630DEC54" w14:textId="297194D2" w:rsidR="0096181A" w:rsidRDefault="005A4B2F" w:rsidP="008A15C2">
      <w:pPr>
        <w:pStyle w:val="ListParagraph"/>
        <w:numPr>
          <w:ilvl w:val="0"/>
          <w:numId w:val="29"/>
        </w:numPr>
      </w:pPr>
      <w:r>
        <w:t>Train the system on ground truth data</w:t>
      </w:r>
      <w:r w:rsidR="00C30F28">
        <w:t xml:space="preserve"> </w:t>
      </w:r>
    </w:p>
    <w:p w14:paraId="05670E0A" w14:textId="13B7672B" w:rsidR="00372925" w:rsidRDefault="00AD669B" w:rsidP="008A15C2">
      <w:pPr>
        <w:pStyle w:val="ListParagraph"/>
        <w:numPr>
          <w:ilvl w:val="0"/>
          <w:numId w:val="29"/>
        </w:numPr>
      </w:pPr>
      <w:r>
        <w:t>Have a system that can differentiate between pedestrians and noise</w:t>
      </w:r>
    </w:p>
    <w:p w14:paraId="7DFD8FCB" w14:textId="34E808D2" w:rsidR="00232571" w:rsidRDefault="00232571" w:rsidP="008A15C2">
      <w:pPr>
        <w:pStyle w:val="ListParagraph"/>
        <w:numPr>
          <w:ilvl w:val="0"/>
          <w:numId w:val="29"/>
        </w:numPr>
      </w:pPr>
      <w:r>
        <w:t>Record detected pedestrians in a log</w:t>
      </w:r>
    </w:p>
    <w:p w14:paraId="0FC405F0" w14:textId="77777777" w:rsidR="000B2BFA" w:rsidRDefault="000B2BFA" w:rsidP="00C81AF3"/>
    <w:p w14:paraId="267128B2" w14:textId="3B9D3329" w:rsidR="00756031" w:rsidRDefault="00240E39" w:rsidP="00C81AF3">
      <w:r>
        <w:t>The aim of this project was</w:t>
      </w:r>
      <w:r w:rsidR="00683B79">
        <w:t xml:space="preserve"> to automate the process of detecting and tracking </w:t>
      </w:r>
      <w:r w:rsidR="002E07CF">
        <w:t>pedestrians</w:t>
      </w:r>
      <w:r w:rsidR="00683B79">
        <w:t xml:space="preserve"> within a video.</w:t>
      </w:r>
      <w:r w:rsidR="00ED43DB">
        <w:t xml:space="preserve"> From loading the project, the user </w:t>
      </w:r>
      <w:r w:rsidR="00D01C64">
        <w:t xml:space="preserve">would be </w:t>
      </w:r>
      <w:r w:rsidR="00ED43DB">
        <w:t xml:space="preserve">able to select a video to analyse, </w:t>
      </w:r>
      <w:r w:rsidR="00A73CB6">
        <w:t>gaining live feedback of the programs interpretation of what is going on.</w:t>
      </w:r>
      <w:r w:rsidR="006E1AD3">
        <w:t xml:space="preserve"> </w:t>
      </w:r>
      <w:r w:rsidR="00137355">
        <w:t xml:space="preserve">An ideal project would have a menu or interface, where the user can input </w:t>
      </w:r>
      <w:r w:rsidR="008A271D">
        <w:t xml:space="preserve">threshold </w:t>
      </w:r>
      <w:r w:rsidR="00137355">
        <w:t xml:space="preserve">values </w:t>
      </w:r>
      <w:r w:rsidR="008A271D">
        <w:t>and see their effects in real time.</w:t>
      </w:r>
      <w:r w:rsidR="00CA5831">
        <w:t xml:space="preserve"> </w:t>
      </w:r>
      <w:r w:rsidR="0075792B">
        <w:t xml:space="preserve">To have pedestrian detection run on live footage would be beneficial, </w:t>
      </w:r>
      <w:r w:rsidR="00E47DBA">
        <w:t>where it could track a livestream through screen capture functionality.</w:t>
      </w:r>
      <w:r w:rsidR="005A53D7">
        <w:t xml:space="preserve"> </w:t>
      </w:r>
      <w:r w:rsidR="00DA0648">
        <w:t>However,</w:t>
      </w:r>
      <w:r w:rsidR="005A53D7">
        <w:t xml:space="preserve"> this</w:t>
      </w:r>
      <w:r w:rsidR="00E47DBA">
        <w:t xml:space="preserve"> </w:t>
      </w:r>
      <w:r w:rsidR="003504AC">
        <w:t>required</w:t>
      </w:r>
      <w:r w:rsidR="0075792B">
        <w:t xml:space="preserve"> extensive coding which may not be possible during the timeframe.</w:t>
      </w:r>
      <w:r w:rsidR="005C4E0D">
        <w:t xml:space="preserve"> Since the primary aim of this project is </w:t>
      </w:r>
      <w:r w:rsidR="00D83FC9">
        <w:t xml:space="preserve">successful </w:t>
      </w:r>
      <w:r w:rsidR="005C4E0D">
        <w:t>pedestrian detection</w:t>
      </w:r>
      <w:r w:rsidR="00837109">
        <w:t>, running it on pre-recorded videos may be suitable enough.</w:t>
      </w:r>
    </w:p>
    <w:p w14:paraId="0FA2F3B8" w14:textId="77777777" w:rsidR="00756031" w:rsidRDefault="00756031" w:rsidP="00C81AF3"/>
    <w:p w14:paraId="66626FFD" w14:textId="7CC166DE" w:rsidR="00CE709D" w:rsidRDefault="00073608" w:rsidP="00C81AF3">
      <w:r>
        <w:t xml:space="preserve">The program </w:t>
      </w:r>
      <w:r w:rsidR="00CB08BB">
        <w:t>needed</w:t>
      </w:r>
      <w:r>
        <w:t xml:space="preserve"> some live feedback, whatever the pedestrian detector is reading should be displayed alongside the source video. This would make the project more engaging </w:t>
      </w:r>
      <w:r w:rsidR="003F6B5F">
        <w:t>if</w:t>
      </w:r>
      <w:r>
        <w:t xml:space="preserve"> the user could at least visualise</w:t>
      </w:r>
      <w:r w:rsidR="003F6B5F">
        <w:t xml:space="preserve"> the readings while the videos are being played.</w:t>
      </w:r>
      <w:r>
        <w:t xml:space="preserve"> </w:t>
      </w:r>
    </w:p>
    <w:p w14:paraId="188F4B50" w14:textId="77777777" w:rsidR="00073608" w:rsidRDefault="00073608" w:rsidP="00C81AF3"/>
    <w:p w14:paraId="5C4C9200" w14:textId="25F8B6BC" w:rsidR="00A76996" w:rsidRDefault="005B1C20" w:rsidP="00C81AF3">
      <w:r>
        <w:t xml:space="preserve">It </w:t>
      </w:r>
      <w:r w:rsidR="0031340F">
        <w:t>needed some</w:t>
      </w:r>
      <w:r>
        <w:t xml:space="preserve"> interpretation or knowledge of what it’s looking at, </w:t>
      </w:r>
      <w:r w:rsidR="00DC6D3C">
        <w:t>so it can distinguish pedestrians from noise</w:t>
      </w:r>
      <w:r w:rsidR="00C11391">
        <w:t>.</w:t>
      </w:r>
      <w:r w:rsidR="00AE074A">
        <w:t xml:space="preserve"> This would require the code to implement </w:t>
      </w:r>
      <w:r w:rsidR="00F87F67">
        <w:t xml:space="preserve">a </w:t>
      </w:r>
      <w:r w:rsidR="00AE074A">
        <w:t>basic training stage so it can construct its own idea of what a pedestrian looks like.</w:t>
      </w:r>
      <w:r w:rsidR="00FF1EAF">
        <w:t xml:space="preserve"> It should return accurate cut outs of pedestrians that appear in the video, rather than printing out every single entire frame as this would show it has poor reliability.</w:t>
      </w:r>
    </w:p>
    <w:p w14:paraId="78E73F74" w14:textId="3F230080" w:rsidR="00EC30E4" w:rsidRDefault="00EC30E4" w:rsidP="00C81AF3"/>
    <w:p w14:paraId="3CD705CB" w14:textId="12524FCE" w:rsidR="00EC30E4" w:rsidRDefault="00EC30E4" w:rsidP="00C81AF3">
      <w:r>
        <w:t>The program must be able to somehow document the pedestrians/features it has witnessed throughout the video. Rather than having security officers go through hours and hours of footage looking for people, the program will have a full list of the pedestrians that appeared with timestamps.</w:t>
      </w:r>
      <w:r w:rsidR="00DF57B8">
        <w:t xml:space="preserve"> The record log will contain information such as the time in the video,</w:t>
      </w:r>
      <w:r w:rsidR="00210857">
        <w:t xml:space="preserve"> cut outs of the pedestrian alongside the programs interpretation of their shape</w:t>
      </w:r>
      <w:r w:rsidR="00B71D53">
        <w:t>, and a verdict on whether the program belie</w:t>
      </w:r>
      <w:r w:rsidR="004D27E4">
        <w:t>ves it was a pedestrian or something else</w:t>
      </w:r>
      <w:r w:rsidR="00B71D53">
        <w:t>.</w:t>
      </w:r>
      <w:r w:rsidR="00EE61CD">
        <w:t xml:space="preserve"> This log wouldn’t need to be too complex, as long as it is clear which pedestrians appeared at what time.</w:t>
      </w:r>
    </w:p>
    <w:p w14:paraId="628F505F" w14:textId="190C22F7" w:rsidR="00A77C24" w:rsidRDefault="00A77C24" w:rsidP="00C81AF3"/>
    <w:p w14:paraId="6F14A3ED" w14:textId="07D6734E" w:rsidR="00544AB2" w:rsidRPr="00722659" w:rsidRDefault="00BF0D8B" w:rsidP="00C81AF3">
      <w:r>
        <w:t>The project was</w:t>
      </w:r>
      <w:r w:rsidR="00B872BD">
        <w:t xml:space="preserve"> done in </w:t>
      </w:r>
      <w:r w:rsidR="0047655C">
        <w:t>C++,</w:t>
      </w:r>
      <w:r w:rsidR="00B872BD">
        <w:t xml:space="preserve"> m</w:t>
      </w:r>
      <w:r w:rsidR="00BA3DF0">
        <w:t>y industrial year gave me experience with C, however there are computer vision related frameworks available in C++</w:t>
      </w:r>
      <w:r w:rsidR="003B386D">
        <w:t xml:space="preserve">. </w:t>
      </w:r>
      <w:r w:rsidR="00C27DBF">
        <w:t xml:space="preserve"> A</w:t>
      </w:r>
      <w:r w:rsidR="00294ED3">
        <w:t xml:space="preserve">n </w:t>
      </w:r>
      <w:r w:rsidR="00E57D49">
        <w:t>object-oriented</w:t>
      </w:r>
      <w:r w:rsidR="00294ED3">
        <w:t xml:space="preserve"> language </w:t>
      </w:r>
      <w:r w:rsidR="0031340F">
        <w:t xml:space="preserve">such as C++ provides better class structure and data management than </w:t>
      </w:r>
      <w:r w:rsidR="00C27DBF">
        <w:t xml:space="preserve">C which relies heavily on structs. </w:t>
      </w:r>
    </w:p>
    <w:p w14:paraId="744355D5" w14:textId="5AE8C592" w:rsidR="00544AB2" w:rsidRDefault="00544AB2" w:rsidP="00544AB2">
      <w:pPr>
        <w:pStyle w:val="Heading3"/>
      </w:pPr>
      <w:bookmarkStart w:id="19" w:name="_Toc480907110"/>
      <w:r>
        <w:t>Datasets and Frameworks</w:t>
      </w:r>
      <w:bookmarkEnd w:id="19"/>
    </w:p>
    <w:p w14:paraId="2EF05971" w14:textId="77777777" w:rsidR="00147748" w:rsidRPr="00147748" w:rsidRDefault="00147748" w:rsidP="00147748"/>
    <w:p w14:paraId="149E29CB" w14:textId="0D43750F" w:rsidR="00D06060" w:rsidRDefault="008A217B" w:rsidP="008A217B">
      <w:r>
        <w:t>With the amount of freely available datasets</w:t>
      </w:r>
      <w:r w:rsidR="00570931">
        <w:t xml:space="preserve"> and open source frameworks, its </w:t>
      </w:r>
      <w:r>
        <w:t>ideal to use proven computer vision functions</w:t>
      </w:r>
      <w:r w:rsidR="008040A2">
        <w:t>/datasets</w:t>
      </w:r>
      <w:r>
        <w:t xml:space="preserve"> for</w:t>
      </w:r>
      <w:r w:rsidR="007C4CF6">
        <w:t xml:space="preserve"> this project. An ideal dataset would provide </w:t>
      </w:r>
      <w:r w:rsidR="00FD2E97">
        <w:t>video files of static cameras observing realistic behaviours and environments.</w:t>
      </w:r>
      <w:r w:rsidR="004F35DB">
        <w:t xml:space="preserve"> Better datasets would provide ground truth data for videos, so it would be possible to compare </w:t>
      </w:r>
      <w:r w:rsidR="009B50FC">
        <w:t>when certain pedestrians were found with when they actually appeared.</w:t>
      </w:r>
      <w:r w:rsidR="005F7594">
        <w:t xml:space="preserve"> Datasets providing ground truth images of pedestrians could be useful for training the classifier, giving it examples of how pedestrians may appear in the footage.</w:t>
      </w:r>
      <w:r w:rsidR="00E97862">
        <w:t xml:space="preserve"> </w:t>
      </w:r>
      <w:r w:rsidR="005773BD">
        <w:t>D</w:t>
      </w:r>
      <w:r w:rsidR="00E97862">
        <w:t xml:space="preserve">ifferent datasets </w:t>
      </w:r>
      <w:r w:rsidR="005773BD">
        <w:t xml:space="preserve">were used </w:t>
      </w:r>
      <w:r w:rsidR="00E97862">
        <w:t>to ensure the pedestrian detection is robust</w:t>
      </w:r>
      <w:r w:rsidR="00E45644">
        <w:t xml:space="preserve"> by applying it to various environments</w:t>
      </w:r>
      <w:r w:rsidR="00E97862">
        <w:t>.</w:t>
      </w:r>
    </w:p>
    <w:p w14:paraId="71E7070F" w14:textId="77777777" w:rsidR="00D06060" w:rsidRDefault="00D06060" w:rsidP="008A217B"/>
    <w:p w14:paraId="2181BBE3" w14:textId="2237C016" w:rsidR="0037566B" w:rsidRDefault="00E24654" w:rsidP="008A217B">
      <w:r>
        <w:t xml:space="preserve">The </w:t>
      </w:r>
      <w:r w:rsidR="000B49E6">
        <w:t xml:space="preserve">CAVIAR </w:t>
      </w:r>
      <w:r>
        <w:t xml:space="preserve">project provides video clips featuring actors in common scenarios of </w:t>
      </w:r>
      <w:r w:rsidR="000D3F34">
        <w:t>interest</w:t>
      </w:r>
      <w:r>
        <w:t xml:space="preserve"> for CCTV cameras.</w:t>
      </w:r>
      <w:r w:rsidR="00C27AE9">
        <w:t xml:space="preserve"> These include clips of </w:t>
      </w:r>
      <w:r w:rsidR="002D5845">
        <w:t>people entering and leaving shops, meandering outside shops, people running etc.</w:t>
      </w:r>
      <w:r w:rsidR="00481B1D">
        <w:t xml:space="preserve"> These videos also contain shadows, various lighting effects and reflections, so it would be ideal for testing and developing the pedestrian detector.</w:t>
      </w:r>
      <w:r w:rsidR="0014184A">
        <w:t xml:space="preserve"> CAVIAR also provides ground truth files for each of the videos which will be useful for analysing the performance of the program</w:t>
      </w:r>
      <w:r w:rsidR="00EB4AA1">
        <w:t xml:space="preserve"> [8</w:t>
      </w:r>
      <w:r w:rsidR="00D91F2B">
        <w:t>]</w:t>
      </w:r>
      <w:r w:rsidR="0014184A">
        <w:t>.</w:t>
      </w:r>
    </w:p>
    <w:p w14:paraId="35C6856B" w14:textId="67531431" w:rsidR="003A0065" w:rsidRDefault="003A0065" w:rsidP="008A217B"/>
    <w:p w14:paraId="793A93D5" w14:textId="1C333B80" w:rsidR="003A0065" w:rsidRDefault="003A0065" w:rsidP="008A217B">
      <w:r>
        <w:t>CVLAB</w:t>
      </w:r>
      <w:r w:rsidR="000D279A">
        <w:t xml:space="preserve"> </w:t>
      </w:r>
      <w:r w:rsidR="004F5E94">
        <w:t xml:space="preserve">multi-camera sequences of </w:t>
      </w:r>
      <w:r w:rsidR="001C27A6">
        <w:t xml:space="preserve">pedestrian behaviours for </w:t>
      </w:r>
      <w:r w:rsidR="00DA6DC8">
        <w:t>developing</w:t>
      </w:r>
      <w:r w:rsidR="001C27A6">
        <w:t xml:space="preserve"> people detection algorithms and frameworks.</w:t>
      </w:r>
      <w:r w:rsidR="00C834D1">
        <w:t xml:space="preserve"> This dataset contains video files with different angles of a pavement area with little to no shadows or reflections. These videos </w:t>
      </w:r>
      <w:r w:rsidR="00A362D9">
        <w:t>are useful</w:t>
      </w:r>
      <w:r w:rsidR="00C834D1">
        <w:t xml:space="preserve"> for testing and demonstrating the program in a cleaner environment </w:t>
      </w:r>
      <w:r w:rsidR="00EC26B4">
        <w:t xml:space="preserve">with less lighting interference </w:t>
      </w:r>
      <w:r w:rsidR="00EB4AA1">
        <w:t>[9</w:t>
      </w:r>
      <w:r w:rsidR="003D17A8">
        <w:t>]</w:t>
      </w:r>
      <w:r w:rsidR="00EC26B4">
        <w:t>.</w:t>
      </w:r>
    </w:p>
    <w:p w14:paraId="4760853B" w14:textId="368BB133" w:rsidR="00C53332" w:rsidRDefault="00C53332" w:rsidP="008A217B"/>
    <w:p w14:paraId="2819D2DC" w14:textId="17EB9832" w:rsidR="00C53332" w:rsidRDefault="00B82B83" w:rsidP="008A217B">
      <w:r>
        <w:t xml:space="preserve">The </w:t>
      </w:r>
      <w:r w:rsidR="00794118">
        <w:t>Daimler</w:t>
      </w:r>
      <w:r w:rsidR="008474EA">
        <w:t xml:space="preserve"> </w:t>
      </w:r>
      <w:r>
        <w:t xml:space="preserve">pedestrian segmentation benchmark provides </w:t>
      </w:r>
      <w:r w:rsidR="00BB7A13">
        <w:t xml:space="preserve">contour-labelled and ground truth outlines of pedestrian shapes taken with a stereo camera. </w:t>
      </w:r>
      <w:r w:rsidR="00512E56">
        <w:t>The ground truth images provided in this dataset could be useful for training the classifier</w:t>
      </w:r>
      <w:r w:rsidR="001E439E">
        <w:t xml:space="preserve">. It </w:t>
      </w:r>
      <w:r w:rsidR="001E439E">
        <w:lastRenderedPageBreak/>
        <w:t>provides a variety of formats for pedestrians including source images, contour outlines and binary ground truth shapes</w:t>
      </w:r>
      <w:r w:rsidR="005D4392">
        <w:t xml:space="preserve"> </w:t>
      </w:r>
      <w:r w:rsidR="008474EA">
        <w:t>[10].</w:t>
      </w:r>
    </w:p>
    <w:p w14:paraId="589D02DB" w14:textId="77777777" w:rsidR="0037566B" w:rsidRDefault="0037566B" w:rsidP="008A217B"/>
    <w:p w14:paraId="32C512A4" w14:textId="77777777" w:rsidR="00100938" w:rsidRDefault="002B3B7A" w:rsidP="008A217B">
      <w:r>
        <w:t xml:space="preserve">OpenCV is an open source computer vision library that is optimised for C++ programming. </w:t>
      </w:r>
      <w:r w:rsidR="008A217B">
        <w:t xml:space="preserve">OpenCV provides a wide range of implementations for feature selection methods such as </w:t>
      </w:r>
      <w:proofErr w:type="spellStart"/>
      <w:r w:rsidR="008A217B">
        <w:t>Haar</w:t>
      </w:r>
      <w:proofErr w:type="spellEnd"/>
      <w:r w:rsidR="008A217B">
        <w:t>, as well as basic image processing/video reading functions that would be useful for the project.</w:t>
      </w:r>
      <w:r w:rsidR="003F46D5">
        <w:t xml:space="preserve"> </w:t>
      </w:r>
    </w:p>
    <w:p w14:paraId="6319DD02" w14:textId="28733B8C" w:rsidR="008A217B" w:rsidRDefault="003F46D5" w:rsidP="008A217B">
      <w:r>
        <w:t xml:space="preserve">The ‘Mat’ class </w:t>
      </w:r>
      <w:r w:rsidR="000F080F">
        <w:t>is OpenCV’</w:t>
      </w:r>
      <w:r w:rsidR="00580E1E">
        <w:t>s basic image container used for reading and writing images</w:t>
      </w:r>
      <w:r w:rsidR="006667AC">
        <w:t>.</w:t>
      </w:r>
      <w:r w:rsidR="00A518EF">
        <w:t xml:space="preserve"> </w:t>
      </w:r>
      <w:r w:rsidR="00E942A0">
        <w:t xml:space="preserve">It is a matrix containing </w:t>
      </w:r>
      <w:r w:rsidR="00C115BA">
        <w:t xml:space="preserve">pixel </w:t>
      </w:r>
      <w:r w:rsidR="00111E74">
        <w:t>intensities</w:t>
      </w:r>
      <w:r w:rsidR="00C115BA">
        <w:t xml:space="preserve"> that come in various formats such as greyscale (0-255) and blue/red/green</w:t>
      </w:r>
      <w:r w:rsidR="002B3B3A">
        <w:t xml:space="preserve"> </w:t>
      </w:r>
      <w:r w:rsidR="00C115BA">
        <w:t>(BGR).</w:t>
      </w:r>
      <w:r w:rsidR="00355EB0">
        <w:t xml:space="preserve"> </w:t>
      </w:r>
      <w:r w:rsidR="00B20C75">
        <w:t xml:space="preserve">Mat’s memory is also automatically allocated, even when passing on existing Mat objects. </w:t>
      </w:r>
      <w:r w:rsidR="00355EB0">
        <w:t xml:space="preserve">This class can be used in </w:t>
      </w:r>
      <w:r w:rsidR="00694DC3">
        <w:t xml:space="preserve">the </w:t>
      </w:r>
      <w:r w:rsidR="00355EB0">
        <w:t xml:space="preserve">program for reading frames from video footage so they can be processed later, </w:t>
      </w:r>
      <w:r w:rsidR="004618A8">
        <w:t>as well as loading dataset images for training purposes</w:t>
      </w:r>
      <w:r w:rsidR="00165D2F">
        <w:t xml:space="preserve"> [11]</w:t>
      </w:r>
      <w:r w:rsidR="004618A8">
        <w:t>.</w:t>
      </w:r>
      <w:r w:rsidR="00A04B46">
        <w:t xml:space="preserve"> </w:t>
      </w:r>
    </w:p>
    <w:p w14:paraId="39A63F39" w14:textId="4C54149D" w:rsidR="00154D21" w:rsidRDefault="00154D21" w:rsidP="008A217B"/>
    <w:p w14:paraId="50A7A7B9" w14:textId="5B9D1300" w:rsidR="00154D21" w:rsidRDefault="006C6009" w:rsidP="008A217B">
      <w:r>
        <w:t>OpenCV has a ‘</w:t>
      </w:r>
      <w:proofErr w:type="spellStart"/>
      <w:r>
        <w:t>VideoCapture</w:t>
      </w:r>
      <w:proofErr w:type="spellEnd"/>
      <w:r>
        <w:t xml:space="preserve">’ class </w:t>
      </w:r>
      <w:r w:rsidR="00D455CE">
        <w:t>that outputs frames from a video into a Mat object</w:t>
      </w:r>
      <w:r w:rsidR="00207F12">
        <w:t xml:space="preserve">. The </w:t>
      </w:r>
      <w:proofErr w:type="spellStart"/>
      <w:r w:rsidR="00207F12">
        <w:t>VideoCapture</w:t>
      </w:r>
      <w:proofErr w:type="spellEnd"/>
      <w:r w:rsidR="00207F12">
        <w:t xml:space="preserve"> class allows videos to be played in real time by iterating over the frames while displaying each one.</w:t>
      </w:r>
      <w:r w:rsidR="0046541C">
        <w:t xml:space="preserve"> This would be useful for getting live feedback from not only the source footage but any analysis the program can give.</w:t>
      </w:r>
    </w:p>
    <w:p w14:paraId="4D3EF142" w14:textId="77777777" w:rsidR="000011FF" w:rsidRDefault="000011FF" w:rsidP="008A217B"/>
    <w:p w14:paraId="0D3A5035" w14:textId="7C6D828A" w:rsidR="00662A0C" w:rsidRDefault="00856341" w:rsidP="00662A0C">
      <w:pPr>
        <w:pStyle w:val="Heading3"/>
      </w:pPr>
      <w:bookmarkStart w:id="20" w:name="_Toc480907111"/>
      <w:r>
        <w:t>Motion Detection Choice</w:t>
      </w:r>
      <w:bookmarkEnd w:id="20"/>
    </w:p>
    <w:p w14:paraId="1035F59A" w14:textId="6F8BE0B2" w:rsidR="000A388C" w:rsidRDefault="000A388C" w:rsidP="000A388C"/>
    <w:p w14:paraId="29A038DE" w14:textId="08357FE4" w:rsidR="00D7046C" w:rsidRDefault="00D7046C" w:rsidP="000A388C">
      <w:r>
        <w:t xml:space="preserve">For pedestrian detection, the people that appear in the footage will be always moving in and out of the </w:t>
      </w:r>
      <w:r w:rsidR="009F3F14">
        <w:t>scene</w:t>
      </w:r>
      <w:r>
        <w:t>, so it makes sense to have a motion based system.</w:t>
      </w:r>
      <w:r w:rsidR="00D54710">
        <w:t xml:space="preserve"> Having a system that prioritises </w:t>
      </w:r>
      <w:r w:rsidR="00386D28">
        <w:t>movement will help filter hours of inactive scenes that occur in security footage backlogs.</w:t>
      </w:r>
      <w:r w:rsidR="00373BBE">
        <w:t xml:space="preserve"> This also means that the motion detection must be reliable, as a low sensitive motion detector may miss key momen</w:t>
      </w:r>
      <w:r w:rsidR="000F1399">
        <w:t>ts that occur during the video</w:t>
      </w:r>
      <w:r w:rsidR="00373BBE">
        <w:t>.</w:t>
      </w:r>
      <w:r w:rsidR="00FE471F">
        <w:t xml:space="preserve"> Having an appropriately tuned motion detector ensures that the pedestrian detection can be reliable and precise.</w:t>
      </w:r>
    </w:p>
    <w:p w14:paraId="0DFA95B2" w14:textId="77777777" w:rsidR="00D7046C" w:rsidRDefault="00D7046C" w:rsidP="000A388C"/>
    <w:p w14:paraId="093D3BB5" w14:textId="39F9877F" w:rsidR="002A5BC5" w:rsidRDefault="00D620D0" w:rsidP="000A388C">
      <w:r>
        <w:t xml:space="preserve">As discussed in 1.1.4., </w:t>
      </w:r>
      <w:r w:rsidR="0052558F">
        <w:t>BGS excels at highlighting moving objects from static perspectives</w:t>
      </w:r>
      <w:r w:rsidR="00635023">
        <w:t xml:space="preserve"> such as a CCTV camera</w:t>
      </w:r>
      <w:r w:rsidR="0052558F">
        <w:t>.</w:t>
      </w:r>
      <w:r w:rsidR="00562B3C">
        <w:t xml:space="preserve"> In a still environment such as an alleyway or corridor, pedestrians moving in the scene are highly noticeable, especially in BGS.</w:t>
      </w:r>
      <w:r w:rsidR="00D0533C">
        <w:t xml:space="preserve"> While optical flow </w:t>
      </w:r>
      <w:r w:rsidR="003645E1">
        <w:t>helps represent large areas of motion, it would be more sensitive than BG</w:t>
      </w:r>
      <w:r w:rsidR="00C46A90">
        <w:t>S in an environment such as these</w:t>
      </w:r>
      <w:r w:rsidR="003645E1">
        <w:t>.</w:t>
      </w:r>
      <w:r w:rsidR="00C56099">
        <w:t xml:space="preserve"> Optical flow could be considered overkill for such static environments, and may even perform worse depending on the quality of the cameras used.</w:t>
      </w:r>
      <w:r w:rsidR="0052558F">
        <w:t xml:space="preserve"> </w:t>
      </w:r>
      <w:r w:rsidR="0043359D">
        <w:t>Using BGS reduces the complexity of the project, as it outputs binary images. This makes processing and representing pedestrian shapes easier.</w:t>
      </w:r>
    </w:p>
    <w:p w14:paraId="1C50EAC2" w14:textId="77777777" w:rsidR="002A5BC5" w:rsidRDefault="002A5BC5" w:rsidP="000A388C"/>
    <w:p w14:paraId="1BF8E32B" w14:textId="591FC942" w:rsidR="00F034B7" w:rsidRDefault="002A5BC5" w:rsidP="000A388C">
      <w:r>
        <w:t xml:space="preserve">OpenCV provides </w:t>
      </w:r>
      <w:r w:rsidR="003B4E96">
        <w:t xml:space="preserve">several implementations of BGS, </w:t>
      </w:r>
      <w:r w:rsidR="00B61DFB">
        <w:t>with some flexibility to the thresholds used.</w:t>
      </w:r>
      <w:r w:rsidR="00DF5169">
        <w:t xml:space="preserve"> Allowing the user to input the threshold values allows them to tune the pedestrian detection to suit the video’s scene.</w:t>
      </w:r>
      <w:r w:rsidR="00BE35D7">
        <w:t xml:space="preserve"> Some environments require different levels of history, depending how fast the pedestrians </w:t>
      </w:r>
      <w:r w:rsidR="00824CD7">
        <w:t>move within the scene.</w:t>
      </w:r>
      <w:r w:rsidR="00B272D7">
        <w:t xml:space="preserve"> </w:t>
      </w:r>
      <w:r w:rsidR="004A3D74">
        <w:t>The BGS view can be displayed alongside the source video files, so the user can see what areas of the image are being processed.</w:t>
      </w:r>
    </w:p>
    <w:p w14:paraId="0B94FC27" w14:textId="2BDF22B0" w:rsidR="000A388C" w:rsidRDefault="000A388C" w:rsidP="000A388C">
      <w:pPr>
        <w:pStyle w:val="Heading3"/>
      </w:pPr>
      <w:bookmarkStart w:id="21" w:name="_Toc480907112"/>
      <w:r>
        <w:t>Feature Selection and Classification</w:t>
      </w:r>
      <w:bookmarkEnd w:id="21"/>
    </w:p>
    <w:p w14:paraId="2A4290A2" w14:textId="25FE5489" w:rsidR="008946BA" w:rsidRDefault="008946BA" w:rsidP="008946BA"/>
    <w:p w14:paraId="28FDC637" w14:textId="27A75DAB" w:rsidR="009672F3" w:rsidRDefault="00AA57BB" w:rsidP="008946BA">
      <w:r>
        <w:t xml:space="preserve">Although BGS provides an adequate solution to </w:t>
      </w:r>
      <w:r w:rsidR="0066335F">
        <w:t xml:space="preserve">detecting moving areas of interest, it doesn’t interpret what it’s looking at like </w:t>
      </w:r>
      <w:proofErr w:type="spellStart"/>
      <w:r w:rsidR="0066335F">
        <w:t>Haar</w:t>
      </w:r>
      <w:proofErr w:type="spellEnd"/>
      <w:r w:rsidR="0066335F">
        <w:t>/HOG do</w:t>
      </w:r>
      <w:r w:rsidR="008168D9">
        <w:t>es</w:t>
      </w:r>
      <w:r w:rsidR="0066335F">
        <w:t>.</w:t>
      </w:r>
      <w:r w:rsidR="002743F9">
        <w:t xml:space="preserve"> It’s important for programs such as these to not only </w:t>
      </w:r>
      <w:r w:rsidR="00F92181">
        <w:t>detect, but</w:t>
      </w:r>
      <w:r w:rsidR="00347760">
        <w:t xml:space="preserve"> to draw conclusions from the data it’s given.</w:t>
      </w:r>
      <w:r w:rsidR="006155B1">
        <w:t xml:space="preserve"> By combining BGS with feature selection, the program can use basic classification to distinguish between people and noise.</w:t>
      </w:r>
    </w:p>
    <w:p w14:paraId="1942DDA7" w14:textId="77777777" w:rsidR="009672F3" w:rsidRDefault="009672F3" w:rsidP="008946BA"/>
    <w:p w14:paraId="5A6EF3A4" w14:textId="6D85BFCE" w:rsidR="007C6F81" w:rsidRDefault="00FF7C13" w:rsidP="008946BA">
      <w:r>
        <w:lastRenderedPageBreak/>
        <w:t xml:space="preserve">OpenCV provides an implementation for </w:t>
      </w:r>
      <w:r w:rsidR="00094B10">
        <w:t xml:space="preserve">the </w:t>
      </w:r>
      <w:proofErr w:type="spellStart"/>
      <w:r>
        <w:t>Haar</w:t>
      </w:r>
      <w:proofErr w:type="spellEnd"/>
      <w:r w:rsidR="00094B10">
        <w:t xml:space="preserve"> c</w:t>
      </w:r>
      <w:r w:rsidR="00331DC5">
        <w:t>ascade</w:t>
      </w:r>
      <w:r w:rsidR="00094B10">
        <w:t xml:space="preserve"> classifier</w:t>
      </w:r>
      <w:r>
        <w:t xml:space="preserve">, </w:t>
      </w:r>
      <w:r w:rsidR="00D110D5">
        <w:t>which was</w:t>
      </w:r>
      <w:r w:rsidR="0061451E">
        <w:t xml:space="preserve"> implemented to</w:t>
      </w:r>
      <w:r>
        <w:t xml:space="preserve"> </w:t>
      </w:r>
      <w:r w:rsidR="0061451E">
        <w:t xml:space="preserve">test how well it </w:t>
      </w:r>
      <w:r w:rsidR="00240120">
        <w:t>performed</w:t>
      </w:r>
      <w:r w:rsidR="0061451E">
        <w:t xml:space="preserve"> on one of the CAVIAR videos.</w:t>
      </w:r>
      <w:r w:rsidR="00313643">
        <w:t xml:space="preserve"> Despite trying out various minimum/ma</w:t>
      </w:r>
      <w:r w:rsidR="00950DE6">
        <w:t xml:space="preserve">ximum ranges for </w:t>
      </w:r>
      <w:r w:rsidR="00A75995">
        <w:t>the object sizes, the ‘</w:t>
      </w:r>
      <w:proofErr w:type="spellStart"/>
      <w:r w:rsidR="00A75995">
        <w:t>detectMultiScale</w:t>
      </w:r>
      <w:proofErr w:type="spellEnd"/>
      <w:r w:rsidR="00A75995">
        <w:t xml:space="preserve">’ function </w:t>
      </w:r>
      <w:r w:rsidR="00384C99">
        <w:t>had a slow performance</w:t>
      </w:r>
      <w:r w:rsidR="00AB5FC0">
        <w:t xml:space="preserve"> along with many false positives.</w:t>
      </w:r>
      <w:r w:rsidR="00CA0C24">
        <w:t xml:space="preserve"> Instead of using the </w:t>
      </w:r>
      <w:proofErr w:type="spellStart"/>
      <w:r w:rsidR="00CA0C24">
        <w:t>Haar</w:t>
      </w:r>
      <w:proofErr w:type="spellEnd"/>
      <w:r w:rsidR="00CA0C24">
        <w:t xml:space="preserve"> algorithm, an alternative approach </w:t>
      </w:r>
      <w:r w:rsidR="007554A3">
        <w:t xml:space="preserve">was </w:t>
      </w:r>
      <w:r w:rsidR="00CA0C24">
        <w:t>taken involving localised feature detection</w:t>
      </w:r>
      <w:r w:rsidR="00583FBD">
        <w:t xml:space="preserve"> combined with BGS</w:t>
      </w:r>
      <w:r w:rsidR="00CA0C24">
        <w:t>.</w:t>
      </w:r>
      <w:r w:rsidR="00794A91">
        <w:t xml:space="preserve"> BGS can be used to extract</w:t>
      </w:r>
      <w:r w:rsidR="003C0D39">
        <w:t xml:space="preserve"> shapes from the source footage that may appear as pedestrians, and by </w:t>
      </w:r>
      <w:r w:rsidR="00970B2C">
        <w:t>locating features within certain areas of the shape, a larger skeleton model can be derived.</w:t>
      </w:r>
      <w:r w:rsidR="005669CC">
        <w:t xml:space="preserve"> </w:t>
      </w:r>
    </w:p>
    <w:p w14:paraId="7BD62688" w14:textId="77777777" w:rsidR="007C6F81" w:rsidRDefault="007C6F81" w:rsidP="008946BA"/>
    <w:p w14:paraId="3124C00D" w14:textId="53ACE84C" w:rsidR="007A1181" w:rsidRPr="008946BA" w:rsidRDefault="007C6F81" w:rsidP="008946BA">
      <w:r>
        <w:t xml:space="preserve">This skeleton model </w:t>
      </w:r>
      <w:r w:rsidR="005669CC">
        <w:t>attempt</w:t>
      </w:r>
      <w:r w:rsidR="00885A90">
        <w:t>s</w:t>
      </w:r>
      <w:r w:rsidR="005669CC">
        <w:t xml:space="preserve"> to locate human features such as the head, hands and feet within the s</w:t>
      </w:r>
      <w:r w:rsidR="009D1FA3">
        <w:t>hape.</w:t>
      </w:r>
      <w:r w:rsidR="00EB6083">
        <w:t xml:space="preserve"> The regions that each feature appears in can be taught through the training phase, where</w:t>
      </w:r>
      <w:r w:rsidR="00FA3357">
        <w:t xml:space="preserve"> the code fits the feature skeleton</w:t>
      </w:r>
      <w:r w:rsidR="00524464">
        <w:t xml:space="preserve"> to</w:t>
      </w:r>
      <w:r w:rsidR="00EB6083">
        <w:t xml:space="preserve"> exampl</w:t>
      </w:r>
      <w:r w:rsidR="00524464">
        <w:t>es of pedestrians in BGS.</w:t>
      </w:r>
      <w:r w:rsidR="008168FD">
        <w:t xml:space="preserve"> Ground truth binary images such as those in the Daimler dataset have a similar appearance to shapes within BGS, so they are useful for the training stage.</w:t>
      </w:r>
      <w:r w:rsidR="002468B3">
        <w:t xml:space="preserve"> </w:t>
      </w:r>
      <w:r w:rsidR="00E02469">
        <w:t>Once training is finished, the code will know which areas of the shape the features should appear. When running the skeleton finder on the video shapes, features located outside these regions will be considered invalid.</w:t>
      </w:r>
      <w:r w:rsidR="00FF05E7">
        <w:t xml:space="preserve"> The classifier can then count the number of features in the model that are valid, models with a certain </w:t>
      </w:r>
      <w:r w:rsidR="00F02065">
        <w:t>number</w:t>
      </w:r>
      <w:r w:rsidR="00FF05E7">
        <w:t xml:space="preserve"> of valid features will be considered pedestrians and recorded within the log.</w:t>
      </w:r>
    </w:p>
    <w:p w14:paraId="47D4AE4E" w14:textId="0C0F05B5" w:rsidR="0033487B" w:rsidRDefault="0033487B" w:rsidP="0033487B">
      <w:pPr>
        <w:pStyle w:val="Heading3"/>
      </w:pPr>
      <w:bookmarkStart w:id="22" w:name="_Toc480907113"/>
      <w:r>
        <w:t>Record Log</w:t>
      </w:r>
      <w:bookmarkEnd w:id="22"/>
    </w:p>
    <w:p w14:paraId="375AAB20" w14:textId="433F5E70" w:rsidR="00653E56" w:rsidRDefault="00653E56" w:rsidP="00653E56"/>
    <w:p w14:paraId="7116D1F8" w14:textId="2B8BBCAD" w:rsidR="00653E56" w:rsidRDefault="00C67E56" w:rsidP="00653E56">
      <w:r>
        <w:t>Choices for storing the record log data came down</w:t>
      </w:r>
      <w:r w:rsidR="00225D8B">
        <w:t xml:space="preserve"> </w:t>
      </w:r>
      <w:r>
        <w:t xml:space="preserve">to using a table within a HTML/Excel file or using a database. </w:t>
      </w:r>
      <w:r w:rsidR="000D1630">
        <w:t>A database would be unnecessary for this</w:t>
      </w:r>
      <w:r w:rsidR="00A6585D">
        <w:t xml:space="preserve"> project as it would bring redundant functionality. If this project was installed on a high security system, having a database with restricted access would be useful for protecting p</w:t>
      </w:r>
      <w:r w:rsidR="00095589">
        <w:t>edes</w:t>
      </w:r>
      <w:r w:rsidR="00726F51">
        <w:t>trian logs from bein</w:t>
      </w:r>
      <w:r w:rsidR="00FB5BDD">
        <w:t>g edited by unauthorised person</w:t>
      </w:r>
      <w:r w:rsidR="00F57732">
        <w:t>n</w:t>
      </w:r>
      <w:r w:rsidR="00FB5BDD">
        <w:t>e</w:t>
      </w:r>
      <w:r w:rsidR="00726F51">
        <w:t>l.</w:t>
      </w:r>
      <w:r w:rsidR="00E96695">
        <w:t xml:space="preserve"> Writing code to output information to Excel format may be difficult, whereas HTML table tags are an easier alternative and can also be viewed on a wider variety of formats.</w:t>
      </w:r>
    </w:p>
    <w:p w14:paraId="26D91115" w14:textId="74EB0506" w:rsidR="00772010" w:rsidRDefault="00772010" w:rsidP="00772010">
      <w:pPr>
        <w:pStyle w:val="Heading3"/>
      </w:pPr>
      <w:bookmarkStart w:id="23" w:name="_Toc480907114"/>
      <w:r>
        <w:t>Issues</w:t>
      </w:r>
      <w:bookmarkEnd w:id="23"/>
    </w:p>
    <w:p w14:paraId="772CA5FF" w14:textId="2D655856" w:rsidR="00BD6168" w:rsidRDefault="00BD6168" w:rsidP="00BD6168"/>
    <w:p w14:paraId="23FAB648" w14:textId="3A168F08" w:rsidR="0099618A" w:rsidRDefault="00AF39F4" w:rsidP="00BD6168">
      <w:r>
        <w:t xml:space="preserve">Computer vision systems often </w:t>
      </w:r>
      <w:r w:rsidR="00DB4B28">
        <w:t xml:space="preserve">rely on assumptions, which can either be based on logic or </w:t>
      </w:r>
      <w:r w:rsidR="00FE454B">
        <w:t>predications</w:t>
      </w:r>
      <w:r w:rsidR="00DB4B28">
        <w:t xml:space="preserve">. </w:t>
      </w:r>
      <w:r w:rsidR="00FE454B">
        <w:t>Examples of logic assumptions include the ways that the skeleton model looks for features.</w:t>
      </w:r>
      <w:r w:rsidR="00FA44DD">
        <w:t xml:space="preserve"> It assumes that the head will always appear towards the top of the shape with shoulders just below, and that feet would appear below the waist.</w:t>
      </w:r>
      <w:r w:rsidR="00714BF3">
        <w:t xml:space="preserve"> </w:t>
      </w:r>
      <w:r w:rsidR="006E18C4">
        <w:t xml:space="preserve">A prediction assumption would be that the pedestrians are always walking in the videos, when they may stop to stretch or sit down. </w:t>
      </w:r>
      <w:r w:rsidR="00714BF3">
        <w:t xml:space="preserve">These assumptions could lead the system to struggle with </w:t>
      </w:r>
      <w:r w:rsidR="00031C19">
        <w:t xml:space="preserve">particular </w:t>
      </w:r>
      <w:r w:rsidR="00EC02DC">
        <w:t>pedestrian</w:t>
      </w:r>
      <w:r w:rsidR="00714BF3">
        <w:t xml:space="preserve"> </w:t>
      </w:r>
      <w:r w:rsidR="00031C19">
        <w:t>poses</w:t>
      </w:r>
      <w:r w:rsidR="00714BF3">
        <w:t xml:space="preserve">. </w:t>
      </w:r>
    </w:p>
    <w:p w14:paraId="411284EE" w14:textId="4538A52F" w:rsidR="00182B1F" w:rsidRDefault="00182B1F" w:rsidP="00BD6168"/>
    <w:p w14:paraId="26117D05" w14:textId="304F7CBA" w:rsidR="003759BE" w:rsidRDefault="00EC02DC" w:rsidP="00BD6168">
      <w:r>
        <w:t>A big assumption is that pedestrian shape</w:t>
      </w:r>
      <w:r w:rsidR="002528F7">
        <w:t>s</w:t>
      </w:r>
      <w:r>
        <w:t xml:space="preserve"> </w:t>
      </w:r>
      <w:r w:rsidR="002528F7">
        <w:t>will be isolated,</w:t>
      </w:r>
      <w:r w:rsidR="002466A5">
        <w:t xml:space="preserve"> </w:t>
      </w:r>
      <w:r w:rsidR="00DA3328">
        <w:t xml:space="preserve">when more complex environments will have </w:t>
      </w:r>
      <w:r w:rsidR="0089066F">
        <w:t>groups of pedestrians passing by each other</w:t>
      </w:r>
      <w:r w:rsidR="00734015">
        <w:t>.</w:t>
      </w:r>
      <w:r w:rsidR="00F022AC">
        <w:t xml:space="preserve"> Since </w:t>
      </w:r>
      <w:r w:rsidR="00F76102">
        <w:t>BGS relies on binary images, it will have less information for breaking down occluding shapes.</w:t>
      </w:r>
      <w:r w:rsidR="00923E73">
        <w:t xml:space="preserve"> The system will need to handle different orientations for people, </w:t>
      </w:r>
      <w:r w:rsidR="009F3FC1">
        <w:t>most environments will have people in different directions.</w:t>
      </w:r>
      <w:r w:rsidR="00952C1E">
        <w:t xml:space="preserve"> Also need to consider how such a system can deal with lighting, shadows and reflections</w:t>
      </w:r>
      <w:r w:rsidR="003372DF">
        <w:t>, as they could distort the appearance of the shape.</w:t>
      </w:r>
    </w:p>
    <w:p w14:paraId="7470C422" w14:textId="295B6D82" w:rsidR="00B65D04" w:rsidRDefault="00B65D04" w:rsidP="00BD6168"/>
    <w:p w14:paraId="3384E48D" w14:textId="34B92B78" w:rsidR="00B65D04" w:rsidRDefault="00B65D04" w:rsidP="00BD6168">
      <w:r>
        <w:t>Not only will variations in orientations occur, there will be variations in pedestrian</w:t>
      </w:r>
      <w:r w:rsidR="00D90FD2">
        <w:t xml:space="preserve"> a</w:t>
      </w:r>
      <w:r w:rsidR="0061436F">
        <w:t>ppearance such as their clothing</w:t>
      </w:r>
      <w:r w:rsidR="00B6521D">
        <w:t>, skin tone</w:t>
      </w:r>
      <w:r w:rsidR="0061436F">
        <w:t xml:space="preserve"> and size</w:t>
      </w:r>
      <w:r>
        <w:t>.</w:t>
      </w:r>
      <w:r w:rsidR="004D24B5">
        <w:t xml:space="preserve"> Environments</w:t>
      </w:r>
      <w:r w:rsidR="00137198">
        <w:t xml:space="preserve"> such as military base</w:t>
      </w:r>
      <w:r w:rsidR="000850DD">
        <w:t>s and office</w:t>
      </w:r>
      <w:r w:rsidR="004D24B5">
        <w:t>s</w:t>
      </w:r>
      <w:r w:rsidR="0061436F">
        <w:t xml:space="preserve"> </w:t>
      </w:r>
      <w:r w:rsidR="004D24B5">
        <w:t>will have uniform clothing, public areas however would have greater variations in appearance</w:t>
      </w:r>
      <w:r w:rsidR="007C7177">
        <w:t>.</w:t>
      </w:r>
      <w:r w:rsidR="008107BE">
        <w:t xml:space="preserve"> Also need to consider pedestrians with holding items, objects such as bags, rucksacks and equipment could potentially distort the binary shapes.</w:t>
      </w:r>
    </w:p>
    <w:p w14:paraId="76122B61" w14:textId="77777777" w:rsidR="003759BE" w:rsidRDefault="003759BE" w:rsidP="00BD6168"/>
    <w:p w14:paraId="4D500ACD" w14:textId="672052DD" w:rsidR="0099618A" w:rsidRDefault="009830CC" w:rsidP="00BD6168">
      <w:r>
        <w:lastRenderedPageBreak/>
        <w:t>One way to judge the performance of the pedestrian detector is by looking at the rate of false positives and negatives.</w:t>
      </w:r>
      <w:r w:rsidR="003372DF">
        <w:t xml:space="preserve"> </w:t>
      </w:r>
      <w:r w:rsidR="00276F1E">
        <w:t xml:space="preserve">False negatives could be argued as </w:t>
      </w:r>
      <w:r w:rsidR="00D03C2A">
        <w:t>a bigger issue, pedestrian detection that believes no one is there when a trespasser is present could be detrimental to a security system.</w:t>
      </w:r>
      <w:r w:rsidR="00964729">
        <w:t xml:space="preserve"> Efforts to reduce false positives should be considered, </w:t>
      </w:r>
      <w:r w:rsidR="008470E9">
        <w:t>if the detector is consistently finding pedestrians when they are not present, users may lose trust in the system.</w:t>
      </w:r>
    </w:p>
    <w:p w14:paraId="5E17D47B" w14:textId="37BB55AB" w:rsidR="00940E62" w:rsidRDefault="00940E62" w:rsidP="00BD6168"/>
    <w:p w14:paraId="02F8B6C3" w14:textId="34D21BE6" w:rsidR="00772010" w:rsidRDefault="00940E62" w:rsidP="00772010">
      <w:r>
        <w:t xml:space="preserve">BGS will often pick up traces of small areas of motion, </w:t>
      </w:r>
      <w:r w:rsidR="00AB6AC9">
        <w:t>it is important to consider techniques for filtering smaller sizes of motion as they most likely not be pedestrians (thus reducing the false positive rate)</w:t>
      </w:r>
      <w:r w:rsidR="00680F37">
        <w:t xml:space="preserve">. </w:t>
      </w:r>
      <w:r w:rsidR="004D566D">
        <w:t>Most cameras will contain noise due to resolution and speckle effects, so it’s important to consider noise reduction implementations.</w:t>
      </w:r>
    </w:p>
    <w:p w14:paraId="3DE1957A" w14:textId="0D517758" w:rsidR="00772010" w:rsidRPr="00772010" w:rsidRDefault="00772010" w:rsidP="00772010">
      <w:pPr>
        <w:pStyle w:val="Heading3"/>
      </w:pPr>
      <w:bookmarkStart w:id="24" w:name="_Toc480907115"/>
      <w:r>
        <w:t>Security</w:t>
      </w:r>
      <w:bookmarkEnd w:id="24"/>
    </w:p>
    <w:p w14:paraId="02359D4E" w14:textId="074A1866" w:rsidR="00DA2334" w:rsidRDefault="00DA2334" w:rsidP="00DA2334"/>
    <w:p w14:paraId="4096C444" w14:textId="7F2F0EE3" w:rsidR="008F64D8" w:rsidRDefault="008B6A2F" w:rsidP="00DA2334">
      <w:r>
        <w:t xml:space="preserve">With a project related to surveillance, it’s important to consider </w:t>
      </w:r>
      <w:r w:rsidR="00181F20">
        <w:t>the security aspects and ethics of the work being done.</w:t>
      </w:r>
      <w:r w:rsidR="001E2E72">
        <w:t xml:space="preserve"> The chosen datasets allow the videos and images to be used for academic purposes, and the actors within the videos are aware that they’re being recorded.</w:t>
      </w:r>
      <w:r w:rsidR="00516F6B">
        <w:t xml:space="preserve"> No video sources have been used where pedestrians are unaware that they are being filmed</w:t>
      </w:r>
      <w:r w:rsidR="006A2677">
        <w:t>. Websites hosting 24 hours livestreaming were avoided for this reason.</w:t>
      </w:r>
      <w:r w:rsidR="007A4016">
        <w:t xml:space="preserve"> Any videos recorded by myself were done ensuring that the pe</w:t>
      </w:r>
      <w:r w:rsidR="00B12416">
        <w:t>ople within the videos gave consent</w:t>
      </w:r>
      <w:r w:rsidR="007A4016">
        <w:t xml:space="preserve"> to record them.</w:t>
      </w:r>
    </w:p>
    <w:p w14:paraId="4B5B0982" w14:textId="7876EC88" w:rsidR="00EF384C" w:rsidRDefault="00EF384C" w:rsidP="00DA2334"/>
    <w:p w14:paraId="055D13DF" w14:textId="0DE1E275" w:rsidR="00EF384C" w:rsidRPr="00E8276A" w:rsidRDefault="00D8532A" w:rsidP="00DA2334">
      <w:r>
        <w:t xml:space="preserve">It’s also vital to ensure no copyrighted material has been downloaded and played back through the program. Websites such as YouTube were avoided as it can be difficult to verify the uploader of the video and ensure that they’ve taken the correct precautions </w:t>
      </w:r>
      <w:r w:rsidR="0035596B">
        <w:t>with their footage.</w:t>
      </w:r>
      <w:r w:rsidR="000C0CBF">
        <w:t xml:space="preserve"> Videos involving areas of restricted </w:t>
      </w:r>
      <w:r w:rsidR="000B48E4">
        <w:t>access were avoided, having pedestrian logs of high risk areas is forbidden.</w:t>
      </w:r>
    </w:p>
    <w:p w14:paraId="4AF74BEE" w14:textId="436A7453" w:rsidR="009F7726" w:rsidRDefault="004C12FA" w:rsidP="009F7726">
      <w:pPr>
        <w:pStyle w:val="Heading2"/>
        <w:jc w:val="both"/>
      </w:pPr>
      <w:bookmarkStart w:id="25" w:name="_Toc480907116"/>
      <w:r>
        <w:t>Process</w:t>
      </w:r>
      <w:bookmarkEnd w:id="25"/>
      <w:r>
        <w:t xml:space="preserve"> </w:t>
      </w:r>
    </w:p>
    <w:p w14:paraId="7EF207FE" w14:textId="31F072C0" w:rsidR="009F23CB" w:rsidRDefault="00316117" w:rsidP="00316117">
      <w:pPr>
        <w:pStyle w:val="Heading3"/>
      </w:pPr>
      <w:bookmarkStart w:id="26" w:name="_Toc480907117"/>
      <w:r>
        <w:t>Methodology</w:t>
      </w:r>
      <w:bookmarkEnd w:id="26"/>
    </w:p>
    <w:p w14:paraId="76528719" w14:textId="77777777" w:rsidR="009F23CB" w:rsidRDefault="009F23CB" w:rsidP="009F7726"/>
    <w:p w14:paraId="6320F357" w14:textId="7D956E3C" w:rsidR="009F7726" w:rsidRDefault="00C712FF" w:rsidP="009F7726">
      <w:r>
        <w:t xml:space="preserve">For the software development side of the project, </w:t>
      </w:r>
      <w:r w:rsidR="000928E3">
        <w:t>taking an agile approach allows the project to evolve and adapt through</w:t>
      </w:r>
      <w:r w:rsidR="00B93857">
        <w:t>out</w:t>
      </w:r>
      <w:r w:rsidR="000928E3">
        <w:t xml:space="preserve"> the development process.</w:t>
      </w:r>
      <w:r w:rsidR="00AC011B">
        <w:t xml:space="preserve"> With a topic such as computer vision, </w:t>
      </w:r>
      <w:r w:rsidR="008716D6">
        <w:t xml:space="preserve">goals and tasks are likely to change </w:t>
      </w:r>
      <w:r w:rsidR="008D6A33">
        <w:t>as algorithms are tested on dataset videos.</w:t>
      </w:r>
      <w:r w:rsidR="00350CE9">
        <w:t xml:space="preserve"> </w:t>
      </w:r>
      <w:r w:rsidR="00741037">
        <w:t>Issues may arise t</w:t>
      </w:r>
      <w:r w:rsidR="001F5220">
        <w:t>hat may contradict the goals originally set</w:t>
      </w:r>
      <w:r w:rsidR="00ED2EF4">
        <w:t>.</w:t>
      </w:r>
      <w:r w:rsidR="00741037">
        <w:t xml:space="preserve"> </w:t>
      </w:r>
      <w:r w:rsidR="00350CE9">
        <w:t>A sequential model such as waterfall</w:t>
      </w:r>
      <w:r w:rsidR="00C96D1D">
        <w:t xml:space="preserve"> could restrict the necessary changes needed to increase the efficiency of the program.</w:t>
      </w:r>
      <w:r w:rsidR="008F72A4">
        <w:t xml:space="preserve"> </w:t>
      </w:r>
    </w:p>
    <w:p w14:paraId="68B2DDBE" w14:textId="081530BD" w:rsidR="00D84977" w:rsidRDefault="00D84977" w:rsidP="009F7726"/>
    <w:p w14:paraId="0D639046" w14:textId="634D4AAA" w:rsidR="00AB3CB7" w:rsidRDefault="0039449B" w:rsidP="009F7726">
      <w:r>
        <w:t>Feature Driven Development (FDD)</w:t>
      </w:r>
      <w:r w:rsidR="00AB74AB">
        <w:t xml:space="preserve"> </w:t>
      </w:r>
      <w:r w:rsidR="00DF5CA2">
        <w:t>is a form of agile software development</w:t>
      </w:r>
      <w:r w:rsidR="00420B12">
        <w:t xml:space="preserve">, </w:t>
      </w:r>
      <w:r w:rsidR="00BA1440">
        <w:t>it is a model-driven i</w:t>
      </w:r>
      <w:r w:rsidR="00EF6BF9">
        <w:t>terative process where the goals are defined by the necessary features.</w:t>
      </w:r>
      <w:r w:rsidR="00B12FB0">
        <w:t xml:space="preserve"> </w:t>
      </w:r>
      <w:r>
        <w:t>FDD</w:t>
      </w:r>
      <w:r w:rsidR="000C37F0">
        <w:t xml:space="preserve"> </w:t>
      </w:r>
      <w:r w:rsidR="00A82A58">
        <w:t>involves having idea of the overall model</w:t>
      </w:r>
      <w:r w:rsidR="007A2294">
        <w:t xml:space="preserve"> and having a general idea of what features will be needed.</w:t>
      </w:r>
      <w:r w:rsidR="00A46DA1">
        <w:t xml:space="preserve"> Having a features lis</w:t>
      </w:r>
      <w:r w:rsidR="009E7140">
        <w:t xml:space="preserve">t provides clear concise goals, while </w:t>
      </w:r>
      <w:r w:rsidR="00AF25B2">
        <w:t>allowing necessities discovered during implementation to be included.</w:t>
      </w:r>
      <w:r w:rsidR="003721D1">
        <w:t xml:space="preserve"> </w:t>
      </w:r>
      <w:r w:rsidR="00336B8B">
        <w:t>FDD also has more flexible working hours than other methodologies such</w:t>
      </w:r>
      <w:r w:rsidR="00F12629">
        <w:t xml:space="preserve"> as Scrum which rely on sprints.</w:t>
      </w:r>
      <w:r w:rsidR="00D77977">
        <w:t xml:space="preserve"> Since this </w:t>
      </w:r>
      <w:r w:rsidR="006E28CB">
        <w:t xml:space="preserve">is a </w:t>
      </w:r>
      <w:r w:rsidR="00E54BAF">
        <w:t>one-man</w:t>
      </w:r>
      <w:r w:rsidR="006E28CB">
        <w:t xml:space="preserve"> project, other methodologies such as Extreme Programming that rely on pair programming aren’t as applicable.</w:t>
      </w:r>
      <w:r w:rsidR="0099121E">
        <w:t xml:space="preserve"> </w:t>
      </w:r>
      <w:r w:rsidR="004A4BD6">
        <w:t>This also means that p</w:t>
      </w:r>
      <w:r w:rsidR="005D3CA0">
        <w:t xml:space="preserve">arts of </w:t>
      </w:r>
      <w:r w:rsidR="004A4BD6">
        <w:t xml:space="preserve">FDD </w:t>
      </w:r>
      <w:r w:rsidR="008574D6">
        <w:t xml:space="preserve">must be modified, such as </w:t>
      </w:r>
      <w:r w:rsidR="005C0B72">
        <w:t>generalising the team roles</w:t>
      </w:r>
      <w:r w:rsidR="00906163">
        <w:t>.</w:t>
      </w:r>
      <w:r w:rsidR="005C0B72">
        <w:t xml:space="preserve"> </w:t>
      </w:r>
    </w:p>
    <w:p w14:paraId="621824FC" w14:textId="7775E4CD" w:rsidR="00316117" w:rsidRDefault="00316117" w:rsidP="009F7726"/>
    <w:p w14:paraId="604B1D0D" w14:textId="47AAB4C7" w:rsidR="00316117" w:rsidRDefault="00316117" w:rsidP="00316117">
      <w:pPr>
        <w:pStyle w:val="Heading3"/>
      </w:pPr>
      <w:bookmarkStart w:id="27" w:name="_Toc480907118"/>
      <w:r>
        <w:t>Support tools</w:t>
      </w:r>
      <w:bookmarkEnd w:id="27"/>
    </w:p>
    <w:p w14:paraId="7AE5FF32" w14:textId="232012CD" w:rsidR="00B978DF" w:rsidRDefault="00B978DF" w:rsidP="00B978DF"/>
    <w:p w14:paraId="207E1A4A" w14:textId="1252C2B5" w:rsidR="00E90A99" w:rsidRDefault="00D9298B" w:rsidP="00B978DF">
      <w:r>
        <w:t xml:space="preserve">There are many IDE’s </w:t>
      </w:r>
      <w:r w:rsidR="005C2F75">
        <w:t>to support C++ development</w:t>
      </w:r>
      <w:r w:rsidR="00C47A73">
        <w:t xml:space="preserve">, </w:t>
      </w:r>
      <w:r w:rsidR="00A66E97">
        <w:t>IDE’</w:t>
      </w:r>
      <w:r w:rsidR="0025782C">
        <w:t xml:space="preserve">s </w:t>
      </w:r>
      <w:r w:rsidR="005D2933">
        <w:t xml:space="preserve">are useful as they </w:t>
      </w:r>
      <w:r w:rsidR="0025782C">
        <w:t xml:space="preserve">highlight </w:t>
      </w:r>
      <w:r w:rsidR="00997BA4">
        <w:t xml:space="preserve">common errors in code </w:t>
      </w:r>
      <w:r w:rsidR="00A66E97">
        <w:t>and simplify the compilation process.</w:t>
      </w:r>
      <w:r w:rsidR="00B10A5C">
        <w:t xml:space="preserve"> Visual </w:t>
      </w:r>
      <w:r w:rsidR="00CA3E2C">
        <w:t xml:space="preserve">Studio </w:t>
      </w:r>
      <w:r w:rsidR="0042608C">
        <w:lastRenderedPageBreak/>
        <w:t xml:space="preserve">2015 </w:t>
      </w:r>
      <w:r w:rsidR="00CA3E2C">
        <w:t>proved useful for the project,</w:t>
      </w:r>
      <w:r w:rsidR="00113ACE">
        <w:t xml:space="preserve"> </w:t>
      </w:r>
      <w:r w:rsidR="008C50D3">
        <w:t xml:space="preserve">as </w:t>
      </w:r>
      <w:r w:rsidR="00113ACE">
        <w:t>integrating the OpenCV framework into the project was quick and easy.</w:t>
      </w:r>
      <w:r w:rsidR="00B10A5C">
        <w:t xml:space="preserve"> </w:t>
      </w:r>
      <w:r w:rsidR="00045F7A">
        <w:t>T</w:t>
      </w:r>
      <w:r w:rsidR="00B10A5C">
        <w:t xml:space="preserve">he structure of the code </w:t>
      </w:r>
      <w:r w:rsidR="00045F7A">
        <w:t>could be easily managed using the</w:t>
      </w:r>
      <w:r w:rsidR="00B10A5C">
        <w:t xml:space="preserve"> project managers and </w:t>
      </w:r>
      <w:r w:rsidR="00A64A5B">
        <w:t>class view tabs.</w:t>
      </w:r>
    </w:p>
    <w:p w14:paraId="0C044FB5" w14:textId="45FEF495" w:rsidR="00441799" w:rsidRDefault="00441799" w:rsidP="00B978DF"/>
    <w:p w14:paraId="40349E8C" w14:textId="487F1D48" w:rsidR="006B6C6E" w:rsidRPr="00B978DF" w:rsidRDefault="00B91DBE" w:rsidP="00B978DF">
      <w:r>
        <w:t xml:space="preserve">The project </w:t>
      </w:r>
      <w:r w:rsidR="00F91570">
        <w:t xml:space="preserve">was stored in a git </w:t>
      </w:r>
      <w:r w:rsidR="0042717D">
        <w:t xml:space="preserve">repository via </w:t>
      </w:r>
      <w:proofErr w:type="spellStart"/>
      <w:r w:rsidR="0042717D">
        <w:t>BitBucket</w:t>
      </w:r>
      <w:proofErr w:type="spellEnd"/>
      <w:r w:rsidR="0042717D">
        <w:t>,</w:t>
      </w:r>
      <w:r w:rsidR="00A277C7">
        <w:t xml:space="preserve"> a web service for hosting source code for large scale projects.</w:t>
      </w:r>
      <w:r w:rsidR="0062112C">
        <w:t xml:space="preserve"> Backing up code using a web-hosting service is more reliable and efficient than exporting it to USB, especially for larger projects. </w:t>
      </w:r>
      <w:r w:rsidR="00740BA0">
        <w:t xml:space="preserve">Documentation could also be exported to git, which </w:t>
      </w:r>
      <w:r w:rsidR="00D1773E">
        <w:t>made it easier to work on it from multiple machines.</w:t>
      </w:r>
      <w:r w:rsidR="006B6C6E">
        <w:t xml:space="preserve"> </w:t>
      </w:r>
      <w:r w:rsidR="00FE0286">
        <w:t>A diary was kept</w:t>
      </w:r>
      <w:r w:rsidR="003610A8">
        <w:t xml:space="preserve"> throughout development to keep track of the progress made as well as any sources or useful websites.</w:t>
      </w:r>
      <w:r w:rsidR="00FE0286">
        <w:t xml:space="preserve"> </w:t>
      </w:r>
    </w:p>
    <w:p w14:paraId="2476C0D6" w14:textId="038B3CE5" w:rsidR="004C12FA" w:rsidRDefault="004C12FA" w:rsidP="004C12FA">
      <w:pPr>
        <w:rPr>
          <w:lang w:val="en-US"/>
        </w:rPr>
      </w:pPr>
    </w:p>
    <w:p w14:paraId="7AD099BF" w14:textId="77777777" w:rsidR="004C12FA" w:rsidRDefault="004C12FA" w:rsidP="004C12FA"/>
    <w:p w14:paraId="2FA72395" w14:textId="77777777" w:rsidR="001F35A4" w:rsidRPr="006C3D5A" w:rsidRDefault="001B459E" w:rsidP="004C12FA">
      <w:pPr>
        <w:rPr>
          <w:rFonts w:asciiTheme="majorHAnsi" w:eastAsiaTheme="majorEastAsia" w:hAnsiTheme="majorHAnsi" w:cstheme="majorBidi"/>
          <w:sz w:val="32"/>
          <w:szCs w:val="32"/>
        </w:rPr>
      </w:pPr>
      <w:r w:rsidRPr="004603BB">
        <w:br w:type="page"/>
      </w:r>
    </w:p>
    <w:p w14:paraId="3A0CD3E3" w14:textId="77777777" w:rsidR="00806CFF" w:rsidRDefault="00711DBE" w:rsidP="004C12FA">
      <w:pPr>
        <w:pStyle w:val="Heading1"/>
      </w:pPr>
      <w:bookmarkStart w:id="28" w:name="_Toc192777707"/>
      <w:bookmarkStart w:id="29" w:name="_Toc222978596"/>
      <w:bookmarkStart w:id="30" w:name="_Toc480907119"/>
      <w:bookmarkEnd w:id="9"/>
      <w:r>
        <w:lastRenderedPageBreak/>
        <w:t>Design</w:t>
      </w:r>
      <w:bookmarkEnd w:id="28"/>
      <w:bookmarkEnd w:id="29"/>
      <w:bookmarkEnd w:id="30"/>
    </w:p>
    <w:p w14:paraId="19296D41" w14:textId="77777777" w:rsidR="002C0343" w:rsidRDefault="002C0343" w:rsidP="00D61D84">
      <w:pPr>
        <w:jc w:val="both"/>
        <w:rPr>
          <w:lang w:val="en-US"/>
        </w:rPr>
      </w:pPr>
      <w:r w:rsidRPr="002C0343">
        <w:rPr>
          <w:lang w:val="en-US"/>
        </w:rPr>
        <w:t>You should concentrate on the more important aspects of the design. It is essential that an overview is presented before going into detail. As well as describing the design adopted it must also explain what other designs were considered and why they were rejected.</w:t>
      </w:r>
    </w:p>
    <w:p w14:paraId="65511C85" w14:textId="77777777" w:rsidR="002C0343" w:rsidRPr="002C0343" w:rsidRDefault="002C0343" w:rsidP="00D61D84">
      <w:pPr>
        <w:jc w:val="both"/>
        <w:rPr>
          <w:lang w:val="en-US"/>
        </w:rPr>
      </w:pPr>
    </w:p>
    <w:p w14:paraId="73C00636" w14:textId="77777777" w:rsidR="002C0343" w:rsidRPr="002C0343" w:rsidRDefault="002C0343" w:rsidP="00D61D84">
      <w:pPr>
        <w:jc w:val="both"/>
        <w:rPr>
          <w:lang w:val="en-US"/>
        </w:rPr>
      </w:pPr>
      <w:r w:rsidRPr="002C0343">
        <w:rPr>
          <w:lang w:val="en-US"/>
        </w:rPr>
        <w:t>The design should describe what you expected to do, and might also explain areas that you had to revise after some investigation.</w:t>
      </w:r>
    </w:p>
    <w:p w14:paraId="28BB350A" w14:textId="77777777" w:rsidR="002C0343" w:rsidRDefault="002C0343" w:rsidP="00D61D84">
      <w:pPr>
        <w:jc w:val="both"/>
        <w:rPr>
          <w:lang w:val="en-US"/>
        </w:rPr>
      </w:pPr>
    </w:p>
    <w:p w14:paraId="30EE7802" w14:textId="77777777" w:rsidR="002C0343" w:rsidRPr="002C0343" w:rsidRDefault="002C0343" w:rsidP="00D61D84">
      <w:pPr>
        <w:jc w:val="both"/>
        <w:rPr>
          <w:lang w:val="en-US"/>
        </w:rPr>
      </w:pPr>
      <w:r w:rsidRPr="002C0343">
        <w:rPr>
          <w:lang w:val="en-US"/>
        </w:rPr>
        <w:t>Typically, for an object-oriented design, the discussion will focus on the choice of objects and classes and the allocation of methods to classes. The use made of reusable components should be described and their source referenced. Particularly important decisions concerning data structures usually affect the architecture of a system and so should be described here.</w:t>
      </w:r>
    </w:p>
    <w:p w14:paraId="477EA11E" w14:textId="77777777" w:rsidR="002C0343" w:rsidRDefault="002C0343" w:rsidP="00D61D84">
      <w:pPr>
        <w:jc w:val="both"/>
        <w:rPr>
          <w:lang w:val="en-US"/>
        </w:rPr>
      </w:pPr>
    </w:p>
    <w:p w14:paraId="5FF7E52C" w14:textId="77777777" w:rsidR="002C0343" w:rsidRPr="002C0343" w:rsidRDefault="002C0343" w:rsidP="00D61D84">
      <w:pPr>
        <w:jc w:val="both"/>
        <w:rPr>
          <w:lang w:val="en-US"/>
        </w:rPr>
      </w:pPr>
      <w:r w:rsidRPr="002C0343">
        <w:rPr>
          <w:lang w:val="en-US"/>
        </w:rPr>
        <w:t>How much material you include on detailed design and implementation will depend very much on the nature of the project. It should not be padded out. Think about the significant aspects of your system. For example, describe the design of the user interface if it is a critical aspect of your system, or provide detail about methods and data structures that are not trivial. Do not spend time on long lists of trivial items and repetitive descriptions. If in doubt about what is appropriate, speak to your supervisor.</w:t>
      </w:r>
    </w:p>
    <w:p w14:paraId="441FAAB1" w14:textId="77777777" w:rsidR="006C3D5A" w:rsidRDefault="00B40716" w:rsidP="00D61D84">
      <w:pPr>
        <w:jc w:val="both"/>
      </w:pPr>
      <w:r>
        <w:t xml:space="preserve"> </w:t>
      </w:r>
    </w:p>
    <w:p w14:paraId="0DE41CC0" w14:textId="77777777" w:rsidR="00A11B8A" w:rsidRPr="00345CD6" w:rsidRDefault="006C3D5A" w:rsidP="00D61D84">
      <w:pPr>
        <w:jc w:val="both"/>
        <w:rPr>
          <w:lang w:val="en-US"/>
        </w:rPr>
      </w:pPr>
      <w:r w:rsidRPr="00AE59D0">
        <w:rPr>
          <w:lang w:val="en-US"/>
        </w:rPr>
        <w:t xml:space="preserve">You should </w:t>
      </w:r>
      <w:r>
        <w:rPr>
          <w:lang w:val="en-US"/>
        </w:rPr>
        <w:t>also identify a</w:t>
      </w:r>
      <w:r w:rsidRPr="00AE59D0">
        <w:rPr>
          <w:lang w:val="en-US"/>
        </w:rPr>
        <w:t>ny support tools that you used. You should discuss your choice of implementation tools - programming language, compilers, database management system, program development environment, etc.</w:t>
      </w:r>
    </w:p>
    <w:p w14:paraId="032F9A11" w14:textId="77777777" w:rsidR="00A11B8A" w:rsidRDefault="00A11B8A" w:rsidP="00D61D84">
      <w:pPr>
        <w:jc w:val="both"/>
      </w:pPr>
    </w:p>
    <w:p w14:paraId="54362703" w14:textId="44918550" w:rsidR="00C74B6A" w:rsidRDefault="00C74B6A" w:rsidP="00D61D84">
      <w:pPr>
        <w:jc w:val="both"/>
      </w:pPr>
      <w:r>
        <w:t xml:space="preserve">Some example sub-sections may be as follows, but the specific sections are for you to define. </w:t>
      </w:r>
      <w:r w:rsidR="00E96B9F">
        <w:t>UML/class diagrams.</w:t>
      </w:r>
      <w:r w:rsidR="008C2B6B">
        <w:t xml:space="preserve"> </w:t>
      </w:r>
      <w:r w:rsidR="00A5688B">
        <w:t>FDD FIVE STAGES</w:t>
      </w:r>
      <w:r w:rsidR="00D17E67">
        <w:t xml:space="preserve"> &lt;action&gt;&lt;result&gt;&lt;object&gt;</w:t>
      </w:r>
      <w:r w:rsidR="00A5688B">
        <w:t xml:space="preserve">. </w:t>
      </w:r>
      <w:r w:rsidR="008C2B6B">
        <w:t>OpenCV’s BGSKNN BGSMOG.</w:t>
      </w:r>
      <w:r w:rsidR="001E3899" w:rsidRPr="001E3899">
        <w:rPr>
          <w:szCs w:val="22"/>
        </w:rPr>
        <w:t xml:space="preserve"> </w:t>
      </w:r>
      <w:proofErr w:type="spellStart"/>
      <w:r w:rsidR="001E3899">
        <w:rPr>
          <w:szCs w:val="22"/>
        </w:rPr>
        <w:t>OpenCVs</w:t>
      </w:r>
      <w:proofErr w:type="spellEnd"/>
      <w:r w:rsidR="001E3899">
        <w:rPr>
          <w:szCs w:val="22"/>
        </w:rPr>
        <w:t xml:space="preserve"> BGS equation(design?)</w:t>
      </w:r>
      <w:r w:rsidR="00857B52">
        <w:rPr>
          <w:szCs w:val="22"/>
        </w:rPr>
        <w:t xml:space="preserve"> Ask supervisor: do parts of my analysis fall under design</w:t>
      </w:r>
      <w:r w:rsidR="00735856">
        <w:rPr>
          <w:szCs w:val="22"/>
        </w:rPr>
        <w:t>, timeline</w:t>
      </w:r>
    </w:p>
    <w:p w14:paraId="3C8377B5" w14:textId="77777777" w:rsidR="00A11B8A" w:rsidRDefault="00A11B8A" w:rsidP="004C12FA">
      <w:pPr>
        <w:pStyle w:val="Heading2"/>
      </w:pPr>
      <w:bookmarkStart w:id="31" w:name="_Toc222978597"/>
      <w:bookmarkStart w:id="32" w:name="_Toc192777708"/>
      <w:bookmarkStart w:id="33" w:name="_Toc480907120"/>
      <w:r>
        <w:t>Overall Architecture</w:t>
      </w:r>
      <w:bookmarkEnd w:id="31"/>
      <w:bookmarkEnd w:id="33"/>
    </w:p>
    <w:p w14:paraId="1A942E87" w14:textId="77777777" w:rsidR="00A11B8A" w:rsidRDefault="00A11B8A" w:rsidP="004C12FA"/>
    <w:p w14:paraId="41C9A75E" w14:textId="77777777" w:rsidR="00A11B8A" w:rsidRDefault="00A11B8A" w:rsidP="004C12FA">
      <w:pPr>
        <w:pStyle w:val="Heading2"/>
      </w:pPr>
      <w:bookmarkStart w:id="34" w:name="_Toc222978598"/>
      <w:bookmarkStart w:id="35" w:name="_Toc480907121"/>
      <w:r>
        <w:t>Detailed Design</w:t>
      </w:r>
      <w:bookmarkEnd w:id="34"/>
      <w:bookmarkEnd w:id="35"/>
      <w:r>
        <w:t xml:space="preserve"> </w:t>
      </w:r>
    </w:p>
    <w:p w14:paraId="70268F12" w14:textId="77777777" w:rsidR="00EA2A56" w:rsidRPr="00EA2A56" w:rsidRDefault="00EA2A56" w:rsidP="004C12FA"/>
    <w:p w14:paraId="124BA226" w14:textId="77777777" w:rsidR="00EA2A56" w:rsidRPr="00EA2A56" w:rsidRDefault="00EA2A56" w:rsidP="004C12FA">
      <w:pPr>
        <w:pStyle w:val="Heading3"/>
      </w:pPr>
      <w:bookmarkStart w:id="36" w:name="_Toc222978599"/>
      <w:bookmarkStart w:id="37" w:name="_Toc480907122"/>
      <w:r>
        <w:t>Even More Detail</w:t>
      </w:r>
      <w:bookmarkEnd w:id="36"/>
      <w:bookmarkEnd w:id="37"/>
    </w:p>
    <w:p w14:paraId="7A9841F9" w14:textId="77777777" w:rsidR="00A11B8A" w:rsidRDefault="00A11B8A" w:rsidP="004C12FA"/>
    <w:p w14:paraId="3E27FA2C" w14:textId="77777777" w:rsidR="00A11B8A" w:rsidRDefault="00A11B8A" w:rsidP="004C12FA">
      <w:pPr>
        <w:pStyle w:val="Heading2"/>
      </w:pPr>
      <w:bookmarkStart w:id="38" w:name="_Toc222978600"/>
      <w:bookmarkStart w:id="39" w:name="_Toc480907123"/>
      <w:r>
        <w:t>User Interface Design</w:t>
      </w:r>
      <w:bookmarkEnd w:id="38"/>
      <w:bookmarkEnd w:id="39"/>
      <w:r>
        <w:t xml:space="preserve"> </w:t>
      </w:r>
    </w:p>
    <w:p w14:paraId="1EB5489F" w14:textId="77777777" w:rsidR="00A11B8A" w:rsidRDefault="00A11B8A" w:rsidP="004C12FA"/>
    <w:p w14:paraId="2BAFBF0D" w14:textId="77777777" w:rsidR="00EA2A56" w:rsidRDefault="00EA2A56" w:rsidP="004C12FA">
      <w:pPr>
        <w:pStyle w:val="Heading2"/>
      </w:pPr>
      <w:bookmarkStart w:id="40" w:name="_Toc222978601"/>
      <w:bookmarkStart w:id="41" w:name="_Toc480907124"/>
      <w:r>
        <w:t>Other Relevant Sections</w:t>
      </w:r>
      <w:bookmarkEnd w:id="40"/>
      <w:bookmarkEnd w:id="41"/>
    </w:p>
    <w:p w14:paraId="10410D8C" w14:textId="77777777" w:rsidR="00A11B8A" w:rsidRDefault="00A11B8A" w:rsidP="004C12FA"/>
    <w:p w14:paraId="2AB173B3" w14:textId="77777777" w:rsidR="001F35A4" w:rsidRPr="00102D97" w:rsidRDefault="001B459E" w:rsidP="004C12FA">
      <w:pPr>
        <w:rPr>
          <w:rFonts w:asciiTheme="majorHAnsi" w:eastAsiaTheme="majorEastAsia" w:hAnsiTheme="majorHAnsi" w:cstheme="majorBidi"/>
          <w:sz w:val="32"/>
          <w:szCs w:val="32"/>
        </w:rPr>
      </w:pPr>
      <w:r>
        <w:br w:type="page"/>
      </w:r>
    </w:p>
    <w:p w14:paraId="74B06A93" w14:textId="77777777" w:rsidR="00806CFF" w:rsidRDefault="00711DBE" w:rsidP="004C12FA">
      <w:pPr>
        <w:pStyle w:val="Heading1"/>
      </w:pPr>
      <w:bookmarkStart w:id="42" w:name="_Toc222978602"/>
      <w:bookmarkStart w:id="43" w:name="_Toc480907125"/>
      <w:r>
        <w:lastRenderedPageBreak/>
        <w:t>Implementation</w:t>
      </w:r>
      <w:bookmarkEnd w:id="32"/>
      <w:bookmarkEnd w:id="42"/>
      <w:bookmarkEnd w:id="43"/>
    </w:p>
    <w:p w14:paraId="2EF56D5C" w14:textId="77777777" w:rsidR="00107B2E" w:rsidRDefault="00107B2E" w:rsidP="00D61D84">
      <w:pPr>
        <w:jc w:val="both"/>
        <w:rPr>
          <w:lang w:val="en-US"/>
        </w:rPr>
      </w:pPr>
      <w:bookmarkStart w:id="44" w:name="_Toc192777712"/>
      <w:r w:rsidRPr="00107B2E">
        <w:rPr>
          <w:lang w:val="en-US"/>
        </w:rPr>
        <w:t>The implementation should look at any issues you encountered as you tried to implement your design. During the work, you might have found that elements of your design were unnecessary or overly complex</w:t>
      </w:r>
      <w:r w:rsidR="007A66BC">
        <w:rPr>
          <w:lang w:val="en-US"/>
        </w:rPr>
        <w:t>;</w:t>
      </w:r>
      <w:r w:rsidRPr="00107B2E">
        <w:rPr>
          <w:lang w:val="en-US"/>
        </w:rPr>
        <w:t xml:space="preserve"> perhaps third party libraries were available that simplified some of the functions that you intended to implement. If things were easier in some areas, then how did you adapt your project to take account of your findings?</w:t>
      </w:r>
    </w:p>
    <w:p w14:paraId="187121E4" w14:textId="77777777" w:rsidR="00107B2E" w:rsidRPr="00107B2E" w:rsidRDefault="00107B2E" w:rsidP="00D61D84">
      <w:pPr>
        <w:jc w:val="both"/>
        <w:rPr>
          <w:lang w:val="en-US"/>
        </w:rPr>
      </w:pPr>
    </w:p>
    <w:p w14:paraId="472DD589" w14:textId="77777777" w:rsidR="00107B2E" w:rsidRPr="00107B2E" w:rsidRDefault="00107B2E" w:rsidP="00D61D84">
      <w:pPr>
        <w:jc w:val="both"/>
        <w:rPr>
          <w:lang w:val="en-US"/>
        </w:rPr>
      </w:pPr>
      <w:r w:rsidRPr="00107B2E">
        <w:rPr>
          <w:lang w:val="en-US"/>
        </w:rPr>
        <w:t xml:space="preserve">It is more likely that things were more complex than you first thought. In particular, were there any problems or difficulties that you found during implementation that you had to address? Did such problems simply delay you or were they more significant? </w:t>
      </w:r>
    </w:p>
    <w:p w14:paraId="4465BAF7" w14:textId="77777777" w:rsidR="00ED1CB7" w:rsidRDefault="00ED1CB7" w:rsidP="00D61D84">
      <w:pPr>
        <w:jc w:val="both"/>
      </w:pPr>
    </w:p>
    <w:p w14:paraId="0DC2798A" w14:textId="7D5423B9" w:rsidR="001B459E" w:rsidRDefault="00ED1CB7" w:rsidP="00D61D84">
      <w:pPr>
        <w:jc w:val="both"/>
        <w:rPr>
          <w:rFonts w:asciiTheme="majorHAnsi" w:eastAsiaTheme="majorEastAsia" w:hAnsiTheme="majorHAnsi" w:cstheme="majorBidi"/>
          <w:sz w:val="32"/>
          <w:szCs w:val="32"/>
        </w:rPr>
      </w:pPr>
      <w:r>
        <w:t xml:space="preserve">You can conclude this section by reviewing the end of the implementation stage against the planned requirements. </w:t>
      </w:r>
      <w:r w:rsidR="004A4BD6">
        <w:t>Code?</w:t>
      </w:r>
      <w:r w:rsidR="001B459E">
        <w:br w:type="page"/>
      </w:r>
    </w:p>
    <w:p w14:paraId="78BD5482" w14:textId="77777777" w:rsidR="001F35A4" w:rsidRDefault="001F35A4" w:rsidP="004C12FA"/>
    <w:p w14:paraId="125FF3F8" w14:textId="77777777" w:rsidR="007A3E41" w:rsidRDefault="00711DBE" w:rsidP="004C12FA">
      <w:pPr>
        <w:pStyle w:val="Heading1"/>
      </w:pPr>
      <w:bookmarkStart w:id="45" w:name="_Toc222978603"/>
      <w:bookmarkStart w:id="46" w:name="_Toc480907126"/>
      <w:r>
        <w:t>Testing</w:t>
      </w:r>
      <w:bookmarkEnd w:id="44"/>
      <w:bookmarkEnd w:id="45"/>
      <w:bookmarkEnd w:id="46"/>
    </w:p>
    <w:p w14:paraId="061F2493" w14:textId="77777777" w:rsidR="00DD40B2" w:rsidRPr="00DA0529" w:rsidRDefault="00DD40B2" w:rsidP="00DD40B2">
      <w:r w:rsidRPr="00DA0529">
        <w:t>Detailed descriptions of every test case are definitely not what is required here. What is important is to show that you adopted a sensible strategy that was, in principle, capable of testing the system adequately even if you did not have the time to test the system fully.</w:t>
      </w:r>
    </w:p>
    <w:p w14:paraId="73CAC6B5" w14:textId="77777777" w:rsidR="00DD40B2" w:rsidRDefault="00DD40B2" w:rsidP="00DD40B2">
      <w:pPr>
        <w:jc w:val="both"/>
      </w:pPr>
    </w:p>
    <w:p w14:paraId="45360D82" w14:textId="77777777" w:rsidR="00DD40B2" w:rsidRDefault="00DD40B2" w:rsidP="00DD40B2">
      <w:pPr>
        <w:jc w:val="both"/>
      </w:pPr>
      <w:r w:rsidRPr="00DA0529">
        <w:t>Provide information in the body of your report and the appendix to explain the testing that has been performed. How does this testing address the requirements and design for the project?</w:t>
      </w:r>
    </w:p>
    <w:p w14:paraId="45B10287" w14:textId="77777777" w:rsidR="00DD40B2" w:rsidRDefault="00DD40B2" w:rsidP="00DD40B2">
      <w:pPr>
        <w:jc w:val="both"/>
      </w:pPr>
    </w:p>
    <w:p w14:paraId="32BAC7C4" w14:textId="77777777" w:rsidR="00DD40B2" w:rsidRPr="00DA0529" w:rsidRDefault="00DD40B2" w:rsidP="00DD40B2">
      <w:pPr>
        <w:jc w:val="both"/>
      </w:pPr>
      <w:r w:rsidRPr="00DA0529">
        <w:t>How comprehensive is the testing within the constraints of the project? Are you testing the normal working behaviour? Are you testing the exceptional behaviour, e.g. error conditions? Are you testing security issues if they are relevant for your project?</w:t>
      </w:r>
    </w:p>
    <w:p w14:paraId="428E720F" w14:textId="77777777" w:rsidR="00DD40B2" w:rsidRDefault="00DD40B2" w:rsidP="00DD40B2">
      <w:pPr>
        <w:jc w:val="both"/>
      </w:pPr>
    </w:p>
    <w:p w14:paraId="6DBA8AB4" w14:textId="77777777" w:rsidR="00DD40B2" w:rsidRPr="00DA0529" w:rsidRDefault="00DD40B2" w:rsidP="00DD40B2">
      <w:pPr>
        <w:jc w:val="both"/>
      </w:pPr>
      <w:r w:rsidRPr="00DA0529">
        <w:t>Have you tested your system on “real users”? For example, if your system is supposed to solve a problem for a business, then it would be appropriate to present your approach to involve</w:t>
      </w:r>
      <w:r>
        <w:t xml:space="preserve"> </w:t>
      </w:r>
      <w:r w:rsidRPr="00DA0529">
        <w:t>the users in the testing process and to record the results that you obtained. Depending on the level of detail, it is likely that you would put any detailed results in an appendix.</w:t>
      </w:r>
    </w:p>
    <w:p w14:paraId="286812C1" w14:textId="77777777" w:rsidR="00DD40B2" w:rsidRDefault="00DD40B2" w:rsidP="00DD40B2">
      <w:pPr>
        <w:jc w:val="both"/>
      </w:pPr>
    </w:p>
    <w:p w14:paraId="3BA4373A" w14:textId="77777777" w:rsidR="00300C93" w:rsidRDefault="00DD40B2" w:rsidP="00DD40B2">
      <w:pPr>
        <w:jc w:val="both"/>
        <w:rPr>
          <w:lang w:val="en-US"/>
        </w:rPr>
      </w:pPr>
      <w:r w:rsidRPr="00F14324">
        <w:t>The following sections indicate some areas you might include. Other sections may be more appropriate to your project.</w:t>
      </w:r>
      <w:r w:rsidR="00300C93">
        <w:rPr>
          <w:lang w:val="en-US"/>
        </w:rPr>
        <w:t xml:space="preserve"> </w:t>
      </w:r>
    </w:p>
    <w:p w14:paraId="25E77FFE" w14:textId="77777777" w:rsidR="00694611" w:rsidRDefault="00694611" w:rsidP="004C12FA">
      <w:pPr>
        <w:pStyle w:val="Heading2"/>
        <w:rPr>
          <w:lang w:val="en-US"/>
        </w:rPr>
      </w:pPr>
      <w:bookmarkStart w:id="47" w:name="_Toc222978604"/>
      <w:bookmarkStart w:id="48" w:name="_Toc480907127"/>
      <w:r>
        <w:rPr>
          <w:lang w:val="en-US"/>
        </w:rPr>
        <w:t>Overall Approach to Testing</w:t>
      </w:r>
      <w:bookmarkEnd w:id="47"/>
      <w:bookmarkEnd w:id="48"/>
      <w:r>
        <w:rPr>
          <w:lang w:val="en-US"/>
        </w:rPr>
        <w:t xml:space="preserve"> </w:t>
      </w:r>
    </w:p>
    <w:p w14:paraId="3D25F789" w14:textId="77777777" w:rsidR="00694611" w:rsidRDefault="00694611" w:rsidP="004C12FA">
      <w:pPr>
        <w:rPr>
          <w:lang w:val="en-US"/>
        </w:rPr>
      </w:pPr>
    </w:p>
    <w:p w14:paraId="74960873" w14:textId="77777777" w:rsidR="00694611" w:rsidRDefault="00694611" w:rsidP="004C12FA">
      <w:pPr>
        <w:pStyle w:val="Heading2"/>
        <w:rPr>
          <w:lang w:val="en-US"/>
        </w:rPr>
      </w:pPr>
      <w:bookmarkStart w:id="49" w:name="_Toc222978605"/>
      <w:bookmarkStart w:id="50" w:name="_Toc480907128"/>
      <w:r>
        <w:rPr>
          <w:lang w:val="en-US"/>
        </w:rPr>
        <w:t>Automated Testing</w:t>
      </w:r>
      <w:bookmarkEnd w:id="49"/>
      <w:bookmarkEnd w:id="50"/>
      <w:r>
        <w:rPr>
          <w:lang w:val="en-US"/>
        </w:rPr>
        <w:t xml:space="preserve"> </w:t>
      </w:r>
    </w:p>
    <w:p w14:paraId="3ACF2122" w14:textId="77777777" w:rsidR="00694611" w:rsidRDefault="00694611" w:rsidP="004C12FA">
      <w:pPr>
        <w:rPr>
          <w:lang w:val="en-US"/>
        </w:rPr>
      </w:pPr>
    </w:p>
    <w:p w14:paraId="3736EAD8" w14:textId="77777777" w:rsidR="00694611" w:rsidRDefault="00694611" w:rsidP="004C12FA">
      <w:pPr>
        <w:pStyle w:val="Heading3"/>
        <w:rPr>
          <w:lang w:val="en-US"/>
        </w:rPr>
      </w:pPr>
      <w:bookmarkStart w:id="51" w:name="_Toc222978606"/>
      <w:bookmarkStart w:id="52" w:name="_Toc480907129"/>
      <w:r>
        <w:rPr>
          <w:lang w:val="en-US"/>
        </w:rPr>
        <w:t>Unit Tests</w:t>
      </w:r>
      <w:bookmarkEnd w:id="51"/>
      <w:bookmarkEnd w:id="52"/>
    </w:p>
    <w:p w14:paraId="50DC43F9" w14:textId="77777777" w:rsidR="00694611" w:rsidRDefault="00694611" w:rsidP="004C12FA">
      <w:pPr>
        <w:rPr>
          <w:lang w:val="en-US"/>
        </w:rPr>
      </w:pPr>
    </w:p>
    <w:p w14:paraId="2D2889B1" w14:textId="77777777" w:rsidR="00694611" w:rsidRDefault="00694611" w:rsidP="004C12FA">
      <w:pPr>
        <w:pStyle w:val="Heading3"/>
        <w:rPr>
          <w:lang w:val="en-US"/>
        </w:rPr>
      </w:pPr>
      <w:bookmarkStart w:id="53" w:name="_Toc222978607"/>
      <w:bookmarkStart w:id="54" w:name="_Toc480907130"/>
      <w:r>
        <w:rPr>
          <w:lang w:val="en-US"/>
        </w:rPr>
        <w:t>User Interface Testing</w:t>
      </w:r>
      <w:bookmarkEnd w:id="53"/>
      <w:bookmarkEnd w:id="54"/>
      <w:r>
        <w:rPr>
          <w:lang w:val="en-US"/>
        </w:rPr>
        <w:t xml:space="preserve"> </w:t>
      </w:r>
    </w:p>
    <w:p w14:paraId="073703CD" w14:textId="77777777" w:rsidR="00694611" w:rsidRDefault="00694611" w:rsidP="004C12FA">
      <w:pPr>
        <w:rPr>
          <w:lang w:val="en-US"/>
        </w:rPr>
      </w:pPr>
    </w:p>
    <w:p w14:paraId="6499814C" w14:textId="77777777" w:rsidR="00694611" w:rsidRDefault="00694611" w:rsidP="004C12FA">
      <w:pPr>
        <w:pStyle w:val="Heading3"/>
        <w:rPr>
          <w:lang w:val="en-US"/>
        </w:rPr>
      </w:pPr>
      <w:bookmarkStart w:id="55" w:name="_Toc222978608"/>
      <w:bookmarkStart w:id="56" w:name="_Toc480907131"/>
      <w:r>
        <w:rPr>
          <w:lang w:val="en-US"/>
        </w:rPr>
        <w:t>Stress Testing</w:t>
      </w:r>
      <w:bookmarkEnd w:id="55"/>
      <w:bookmarkEnd w:id="56"/>
      <w:r>
        <w:rPr>
          <w:lang w:val="en-US"/>
        </w:rPr>
        <w:t xml:space="preserve"> </w:t>
      </w:r>
    </w:p>
    <w:p w14:paraId="700238CB" w14:textId="77777777" w:rsidR="00694611" w:rsidRDefault="00694611" w:rsidP="004C12FA">
      <w:pPr>
        <w:rPr>
          <w:lang w:val="en-US"/>
        </w:rPr>
      </w:pPr>
    </w:p>
    <w:p w14:paraId="2049AB13" w14:textId="77777777" w:rsidR="00694611" w:rsidRDefault="00694611" w:rsidP="004C12FA">
      <w:pPr>
        <w:pStyle w:val="Heading3"/>
        <w:rPr>
          <w:lang w:val="en-US"/>
        </w:rPr>
      </w:pPr>
      <w:bookmarkStart w:id="57" w:name="_Toc222978609"/>
      <w:bookmarkStart w:id="58" w:name="_Toc480907132"/>
      <w:r>
        <w:rPr>
          <w:lang w:val="en-US"/>
        </w:rPr>
        <w:t>Other Types of Testing</w:t>
      </w:r>
      <w:bookmarkEnd w:id="57"/>
      <w:bookmarkEnd w:id="58"/>
      <w:r>
        <w:rPr>
          <w:lang w:val="en-US"/>
        </w:rPr>
        <w:t xml:space="preserve"> </w:t>
      </w:r>
    </w:p>
    <w:p w14:paraId="4534BDF6" w14:textId="77777777" w:rsidR="00694611" w:rsidRDefault="00694611" w:rsidP="004C12FA">
      <w:pPr>
        <w:rPr>
          <w:lang w:val="en-US"/>
        </w:rPr>
      </w:pPr>
    </w:p>
    <w:p w14:paraId="136859D7" w14:textId="77777777" w:rsidR="00694611" w:rsidRDefault="00694611" w:rsidP="004C12FA">
      <w:pPr>
        <w:pStyle w:val="Heading2"/>
        <w:rPr>
          <w:lang w:val="en-US"/>
        </w:rPr>
      </w:pPr>
      <w:bookmarkStart w:id="59" w:name="_Toc222978610"/>
      <w:bookmarkStart w:id="60" w:name="_Toc480907133"/>
      <w:r>
        <w:rPr>
          <w:lang w:val="en-US"/>
        </w:rPr>
        <w:t>Integration Testing</w:t>
      </w:r>
      <w:bookmarkEnd w:id="59"/>
      <w:bookmarkEnd w:id="60"/>
      <w:r>
        <w:rPr>
          <w:lang w:val="en-US"/>
        </w:rPr>
        <w:t xml:space="preserve"> </w:t>
      </w:r>
    </w:p>
    <w:p w14:paraId="254B4DEC" w14:textId="77777777" w:rsidR="00694611" w:rsidRDefault="00694611" w:rsidP="004C12FA">
      <w:pPr>
        <w:rPr>
          <w:lang w:val="en-US"/>
        </w:rPr>
      </w:pPr>
    </w:p>
    <w:p w14:paraId="54F90EC8" w14:textId="77777777" w:rsidR="00694611" w:rsidRDefault="00694611" w:rsidP="004C12FA">
      <w:pPr>
        <w:pStyle w:val="Heading2"/>
        <w:rPr>
          <w:lang w:val="en-US"/>
        </w:rPr>
      </w:pPr>
      <w:bookmarkStart w:id="61" w:name="_Toc222978611"/>
      <w:bookmarkStart w:id="62" w:name="_Toc480907134"/>
      <w:r>
        <w:rPr>
          <w:lang w:val="en-US"/>
        </w:rPr>
        <w:t>User Testing</w:t>
      </w:r>
      <w:bookmarkEnd w:id="61"/>
      <w:bookmarkEnd w:id="62"/>
    </w:p>
    <w:p w14:paraId="71B8E366" w14:textId="77777777" w:rsidR="00462CC0" w:rsidRDefault="001B459E" w:rsidP="004C12FA">
      <w:pPr>
        <w:rPr>
          <w:lang w:val="en-US"/>
        </w:rPr>
      </w:pPr>
      <w:r>
        <w:rPr>
          <w:lang w:val="en-US"/>
        </w:rPr>
        <w:br w:type="page"/>
      </w:r>
    </w:p>
    <w:p w14:paraId="5CF8AA9A" w14:textId="77777777" w:rsidR="001F35A4" w:rsidRDefault="001F35A4" w:rsidP="004C12FA">
      <w:bookmarkStart w:id="63" w:name="_Toc192777716"/>
    </w:p>
    <w:p w14:paraId="4AB5BB2C" w14:textId="77777777" w:rsidR="007A3E41" w:rsidRDefault="006C7832" w:rsidP="004C12FA">
      <w:pPr>
        <w:pStyle w:val="Heading1"/>
      </w:pPr>
      <w:bookmarkStart w:id="64" w:name="_Toc222978612"/>
      <w:bookmarkStart w:id="65" w:name="_Toc480907135"/>
      <w:r>
        <w:t xml:space="preserve">Critical </w:t>
      </w:r>
      <w:r w:rsidR="00711DBE">
        <w:t>Evaluation</w:t>
      </w:r>
      <w:bookmarkEnd w:id="63"/>
      <w:bookmarkEnd w:id="64"/>
      <w:bookmarkEnd w:id="65"/>
    </w:p>
    <w:p w14:paraId="38DA7009" w14:textId="77777777" w:rsidR="00AE4F85" w:rsidRDefault="00AE4F85" w:rsidP="00D61D84">
      <w:pPr>
        <w:jc w:val="both"/>
        <w:rPr>
          <w:lang w:val="en-US"/>
        </w:rPr>
      </w:pPr>
      <w:r w:rsidRPr="00AE4F85">
        <w:rPr>
          <w:lang w:val="en-US"/>
        </w:rPr>
        <w:t>Examiners expect to find in your dissertation a section addressing such questions as:</w:t>
      </w:r>
    </w:p>
    <w:p w14:paraId="2F08D613" w14:textId="77777777" w:rsidR="006426CA" w:rsidRPr="00AE4F85" w:rsidRDefault="006426CA" w:rsidP="00D61D84">
      <w:pPr>
        <w:jc w:val="both"/>
        <w:rPr>
          <w:lang w:val="en-US"/>
        </w:rPr>
      </w:pPr>
    </w:p>
    <w:p w14:paraId="0109515A" w14:textId="77777777" w:rsidR="00AE4F85" w:rsidRPr="00AE4F85" w:rsidRDefault="00AE4F85" w:rsidP="00D61D84">
      <w:pPr>
        <w:pStyle w:val="ListParagraph"/>
        <w:numPr>
          <w:ilvl w:val="0"/>
          <w:numId w:val="8"/>
        </w:numPr>
        <w:spacing w:after="120"/>
        <w:ind w:left="714" w:hanging="357"/>
        <w:contextualSpacing w:val="0"/>
        <w:jc w:val="both"/>
        <w:rPr>
          <w:lang w:val="en-US"/>
        </w:rPr>
      </w:pPr>
      <w:r w:rsidRPr="00AE4F85">
        <w:rPr>
          <w:lang w:val="en-US"/>
        </w:rPr>
        <w:t>Were the requi</w:t>
      </w:r>
      <w:r w:rsidR="00A10C24">
        <w:rPr>
          <w:lang w:val="en-US"/>
        </w:rPr>
        <w:t>rements correctly identified?</w:t>
      </w:r>
    </w:p>
    <w:p w14:paraId="5D8290E2" w14:textId="77777777" w:rsidR="00AE4F85" w:rsidRPr="00AE4F85" w:rsidRDefault="00AE4F85" w:rsidP="00D61D84">
      <w:pPr>
        <w:pStyle w:val="ListParagraph"/>
        <w:numPr>
          <w:ilvl w:val="0"/>
          <w:numId w:val="8"/>
        </w:numPr>
        <w:spacing w:after="120"/>
        <w:ind w:left="714" w:hanging="357"/>
        <w:contextualSpacing w:val="0"/>
        <w:jc w:val="both"/>
        <w:rPr>
          <w:lang w:val="en-US"/>
        </w:rPr>
      </w:pPr>
      <w:r w:rsidRPr="00AE4F85">
        <w:rPr>
          <w:lang w:val="en-US"/>
        </w:rPr>
        <w:t>Were the design decisions correct?</w:t>
      </w:r>
    </w:p>
    <w:p w14:paraId="74FD07DD" w14:textId="77777777" w:rsidR="00AE4F85" w:rsidRPr="00AE4F85" w:rsidRDefault="00AE4F85" w:rsidP="00D61D84">
      <w:pPr>
        <w:pStyle w:val="ListParagraph"/>
        <w:numPr>
          <w:ilvl w:val="0"/>
          <w:numId w:val="8"/>
        </w:numPr>
        <w:spacing w:after="120"/>
        <w:ind w:left="714" w:hanging="357"/>
        <w:contextualSpacing w:val="0"/>
        <w:jc w:val="both"/>
        <w:rPr>
          <w:lang w:val="en-US"/>
        </w:rPr>
      </w:pPr>
      <w:r w:rsidRPr="00AE4F85">
        <w:rPr>
          <w:lang w:val="en-US"/>
        </w:rPr>
        <w:t>Could a more suitable set of tools have been chosen?</w:t>
      </w:r>
    </w:p>
    <w:p w14:paraId="2A23A5D1" w14:textId="77777777" w:rsidR="00AE4F85" w:rsidRPr="00AE4F85" w:rsidRDefault="00AE4F85" w:rsidP="00D61D84">
      <w:pPr>
        <w:pStyle w:val="ListParagraph"/>
        <w:numPr>
          <w:ilvl w:val="0"/>
          <w:numId w:val="8"/>
        </w:numPr>
        <w:spacing w:after="120"/>
        <w:ind w:left="714" w:hanging="357"/>
        <w:contextualSpacing w:val="0"/>
        <w:jc w:val="both"/>
        <w:rPr>
          <w:lang w:val="en-US"/>
        </w:rPr>
      </w:pPr>
      <w:r w:rsidRPr="00AE4F85">
        <w:rPr>
          <w:lang w:val="en-US"/>
        </w:rPr>
        <w:t xml:space="preserve">How well did the software meet the needs of those who were expecting to use it? </w:t>
      </w:r>
    </w:p>
    <w:p w14:paraId="349D1892" w14:textId="77777777" w:rsidR="00C4659E" w:rsidRDefault="00AE4F85" w:rsidP="00D61D84">
      <w:pPr>
        <w:pStyle w:val="ListParagraph"/>
        <w:numPr>
          <w:ilvl w:val="0"/>
          <w:numId w:val="8"/>
        </w:numPr>
        <w:spacing w:after="120"/>
        <w:ind w:left="714" w:hanging="357"/>
        <w:contextualSpacing w:val="0"/>
        <w:jc w:val="both"/>
        <w:rPr>
          <w:lang w:val="en-US"/>
        </w:rPr>
      </w:pPr>
      <w:r w:rsidRPr="00AE4F85">
        <w:rPr>
          <w:lang w:val="en-US"/>
        </w:rPr>
        <w:t>How well were a</w:t>
      </w:r>
      <w:r w:rsidR="00792F45">
        <w:rPr>
          <w:lang w:val="en-US"/>
        </w:rPr>
        <w:t xml:space="preserve">ny other project aims achieved? </w:t>
      </w:r>
    </w:p>
    <w:p w14:paraId="09C4641F" w14:textId="77777777" w:rsidR="00AE4F85" w:rsidRPr="00AE4F85" w:rsidRDefault="00AE4F85" w:rsidP="00D61D84">
      <w:pPr>
        <w:pStyle w:val="ListParagraph"/>
        <w:numPr>
          <w:ilvl w:val="0"/>
          <w:numId w:val="8"/>
        </w:numPr>
        <w:spacing w:after="120"/>
        <w:ind w:left="714" w:hanging="357"/>
        <w:contextualSpacing w:val="0"/>
        <w:jc w:val="both"/>
        <w:rPr>
          <w:lang w:val="en-US"/>
        </w:rPr>
      </w:pPr>
      <w:r w:rsidRPr="00AE4F85">
        <w:rPr>
          <w:lang w:val="en-US"/>
        </w:rPr>
        <w:t>If you were starting again, what would you do differently?</w:t>
      </w:r>
    </w:p>
    <w:p w14:paraId="4E41ACE3" w14:textId="77777777" w:rsidR="00AE4F85" w:rsidRPr="00AE4F85" w:rsidRDefault="00AE4F85" w:rsidP="00D61D84">
      <w:pPr>
        <w:jc w:val="both"/>
        <w:rPr>
          <w:lang w:val="en-US"/>
        </w:rPr>
      </w:pPr>
    </w:p>
    <w:p w14:paraId="48926013" w14:textId="77777777" w:rsidR="007322BF" w:rsidRDefault="007322BF" w:rsidP="007322BF">
      <w:pPr>
        <w:rPr>
          <w:lang w:val="en-US"/>
        </w:rPr>
      </w:pPr>
      <w:r w:rsidRPr="008A7B3C">
        <w:rPr>
          <w:lang w:val="en-US"/>
        </w:rPr>
        <w:t>Other questions can be addresse</w:t>
      </w:r>
      <w:r>
        <w:rPr>
          <w:lang w:val="en-US"/>
        </w:rPr>
        <w:t>d as appropriate for a project.</w:t>
      </w:r>
    </w:p>
    <w:p w14:paraId="327C8A0D" w14:textId="77777777" w:rsidR="007322BF" w:rsidRPr="00AE4F85" w:rsidRDefault="007322BF" w:rsidP="007322BF">
      <w:pPr>
        <w:jc w:val="both"/>
        <w:rPr>
          <w:lang w:val="en-US"/>
        </w:rPr>
      </w:pPr>
    </w:p>
    <w:p w14:paraId="6EC8E3B2" w14:textId="4301E707" w:rsidR="007322BF" w:rsidRDefault="007322BF" w:rsidP="007322BF">
      <w:pPr>
        <w:jc w:val="both"/>
        <w:rPr>
          <w:lang w:val="en-US"/>
        </w:rPr>
      </w:pPr>
      <w:r w:rsidRPr="00AE4F85">
        <w:rPr>
          <w:lang w:val="en-US"/>
        </w:rPr>
        <w:t xml:space="preserve">Such material is regarded as </w:t>
      </w:r>
      <w:r>
        <w:rPr>
          <w:lang w:val="en-US"/>
        </w:rPr>
        <w:t xml:space="preserve">an </w:t>
      </w:r>
      <w:r w:rsidRPr="00AE4F85">
        <w:rPr>
          <w:lang w:val="en-US"/>
        </w:rPr>
        <w:t xml:space="preserve">important part of the dissertation; it should demonstrate that you are capable not only of carrying out a piece of work but also of thinking critically about how you did it and how you might have done it better. This is seen as an important part of an </w:t>
      </w:r>
      <w:proofErr w:type="spellStart"/>
      <w:r w:rsidRPr="00AE4F85">
        <w:rPr>
          <w:lang w:val="en-US"/>
        </w:rPr>
        <w:t>honours</w:t>
      </w:r>
      <w:proofErr w:type="spellEnd"/>
      <w:r w:rsidRPr="00AE4F85">
        <w:rPr>
          <w:lang w:val="en-US"/>
        </w:rPr>
        <w:t xml:space="preserve"> degree. </w:t>
      </w:r>
      <w:r w:rsidR="00A3234E">
        <w:rPr>
          <w:lang w:val="en-US"/>
        </w:rPr>
        <w:t>Can handle orientations</w:t>
      </w:r>
    </w:p>
    <w:p w14:paraId="2BD40EBD" w14:textId="77777777" w:rsidR="007322BF" w:rsidRDefault="007322BF" w:rsidP="007322BF">
      <w:pPr>
        <w:jc w:val="both"/>
        <w:rPr>
          <w:lang w:val="en-US"/>
        </w:rPr>
      </w:pPr>
    </w:p>
    <w:p w14:paraId="014631DF" w14:textId="77777777" w:rsidR="007322BF" w:rsidRDefault="007322BF" w:rsidP="007322BF">
      <w:pPr>
        <w:jc w:val="both"/>
        <w:rPr>
          <w:lang w:val="en-US"/>
        </w:rPr>
      </w:pPr>
      <w:r>
        <w:rPr>
          <w:lang w:val="en-US"/>
        </w:rPr>
        <w:t>There will be good things and room for improvement with any project. As you write this section, identify and discuss the parts of the work that went well and also consider ways in which the work could be improved</w:t>
      </w:r>
      <w:r w:rsidRPr="00AE4F85">
        <w:rPr>
          <w:lang w:val="en-US"/>
        </w:rPr>
        <w:t>.</w:t>
      </w:r>
      <w:r>
        <w:rPr>
          <w:lang w:val="en-US"/>
        </w:rPr>
        <w:t xml:space="preserve"> </w:t>
      </w:r>
    </w:p>
    <w:p w14:paraId="7CF3D6E1" w14:textId="77777777" w:rsidR="007322BF" w:rsidRPr="00AE4F85" w:rsidRDefault="007322BF" w:rsidP="007322BF">
      <w:pPr>
        <w:jc w:val="both"/>
        <w:rPr>
          <w:lang w:val="en-US"/>
        </w:rPr>
      </w:pPr>
    </w:p>
    <w:p w14:paraId="31876FA6" w14:textId="77777777" w:rsidR="007322BF" w:rsidRDefault="007322BF" w:rsidP="007322BF">
      <w:r w:rsidRPr="00240A9B">
        <w:rPr>
          <w:lang w:val="en-US"/>
        </w:rPr>
        <w:t>In the latter stages of the module, we will discuss the evaluation. That will probably be around week 9, although that differs each year.</w:t>
      </w:r>
    </w:p>
    <w:p w14:paraId="33D306B3" w14:textId="77777777" w:rsidR="00711DBE" w:rsidRDefault="00711DBE" w:rsidP="004C12FA"/>
    <w:p w14:paraId="41B4E13C" w14:textId="77777777" w:rsidR="00711DBE" w:rsidRDefault="00711DBE" w:rsidP="004C12FA"/>
    <w:p w14:paraId="53319D54" w14:textId="77777777" w:rsidR="009B764F" w:rsidRDefault="009B764F" w:rsidP="004C12FA">
      <w:pPr>
        <w:rPr>
          <w:rFonts w:asciiTheme="majorHAnsi" w:eastAsiaTheme="majorEastAsia" w:hAnsiTheme="majorHAnsi" w:cstheme="majorBidi"/>
          <w:sz w:val="32"/>
          <w:szCs w:val="32"/>
        </w:rPr>
      </w:pPr>
      <w:bookmarkStart w:id="66" w:name="_Toc192777717"/>
      <w:r>
        <w:br w:type="page"/>
      </w:r>
    </w:p>
    <w:p w14:paraId="316D73E3" w14:textId="77777777" w:rsidR="007F42B8" w:rsidRDefault="00711DBE" w:rsidP="004C12FA">
      <w:pPr>
        <w:pStyle w:val="Heading1"/>
      </w:pPr>
      <w:bookmarkStart w:id="67" w:name="_Toc222978613"/>
      <w:bookmarkStart w:id="68" w:name="_Toc480907136"/>
      <w:r>
        <w:lastRenderedPageBreak/>
        <w:t>Appendices</w:t>
      </w:r>
      <w:bookmarkEnd w:id="66"/>
      <w:bookmarkEnd w:id="67"/>
      <w:bookmarkEnd w:id="68"/>
    </w:p>
    <w:p w14:paraId="4F03932C" w14:textId="77777777" w:rsidR="00A17F3B" w:rsidRDefault="00A17F3B" w:rsidP="00A17F3B">
      <w:pPr>
        <w:jc w:val="both"/>
      </w:pPr>
      <w:r>
        <w:t>The appendices are for additional content that is useful to support the discussion in the report. It is material that is not necessarily needed in the body of the report, but its inclusion in the appendices makes it easy to access.</w:t>
      </w:r>
    </w:p>
    <w:p w14:paraId="5731D24E" w14:textId="77777777" w:rsidR="00A17F3B" w:rsidRDefault="00A17F3B" w:rsidP="00A17F3B">
      <w:pPr>
        <w:jc w:val="both"/>
      </w:pPr>
    </w:p>
    <w:p w14:paraId="2D5DD394" w14:textId="77777777" w:rsidR="00A17F3B" w:rsidRDefault="00A17F3B" w:rsidP="00A17F3B">
      <w:pPr>
        <w:jc w:val="both"/>
      </w:pPr>
      <w:r>
        <w:t>For example, if you have developed a Design Specification document as part of a plan-driven approach for the project, then it would be appropriate to include that document as an appendix. In the body of your report you would highlight the most interesting aspects of the design, referring your reader to the full specification for further detail.</w:t>
      </w:r>
    </w:p>
    <w:p w14:paraId="038A950F" w14:textId="77777777" w:rsidR="00A17F3B" w:rsidRDefault="00A17F3B" w:rsidP="00A17F3B">
      <w:pPr>
        <w:jc w:val="both"/>
      </w:pPr>
    </w:p>
    <w:p w14:paraId="76850E14" w14:textId="77777777" w:rsidR="00A17F3B" w:rsidRDefault="00A17F3B" w:rsidP="00A17F3B">
      <w:pPr>
        <w:jc w:val="both"/>
      </w:pPr>
      <w:r>
        <w:t>If you have taken an agile approach to developing the project, then you may be less likely to have developed a full requirements specification. Perhaps you use stories to keep track of the functionality and the ’future conversations’. It might not be relevant to include all of those in the body of your report. Instead, you might include those in an appendix.</w:t>
      </w:r>
    </w:p>
    <w:p w14:paraId="697A06DB" w14:textId="77777777" w:rsidR="00A17F3B" w:rsidRDefault="00A17F3B" w:rsidP="00A17F3B">
      <w:pPr>
        <w:jc w:val="both"/>
      </w:pPr>
    </w:p>
    <w:p w14:paraId="0965E77D" w14:textId="5FF11CDF" w:rsidR="00A17F3B" w:rsidRDefault="00A17F3B" w:rsidP="00A17F3B">
      <w:pPr>
        <w:jc w:val="both"/>
      </w:pPr>
      <w:r>
        <w:t>There is a balance to be struck between what is relevant to include in the body of your report and whether additional supporting evidence is appropriate in the appendices. Speak to your supervisor or the module coordinator if you have questions about this.</w:t>
      </w:r>
      <w:r w:rsidR="00B91DBE">
        <w:t xml:space="preserve"> GITHUB LINK DIARY LINK.</w:t>
      </w:r>
    </w:p>
    <w:p w14:paraId="256E576A" w14:textId="77777777" w:rsidR="00A17F3B" w:rsidRPr="00A17F3B" w:rsidRDefault="00A17F3B" w:rsidP="00A17F3B"/>
    <w:p w14:paraId="151C4F68" w14:textId="77777777" w:rsidR="002B67EA" w:rsidRPr="004F1DC9" w:rsidRDefault="002B67EA" w:rsidP="004C12FA">
      <w:pPr>
        <w:pStyle w:val="AppendixSection"/>
      </w:pPr>
      <w:bookmarkStart w:id="69" w:name="_Toc222978614"/>
      <w:bookmarkStart w:id="70" w:name="_Toc480907137"/>
      <w:r w:rsidRPr="004F1DC9">
        <w:t>Thi</w:t>
      </w:r>
      <w:r w:rsidR="00031FBA" w:rsidRPr="004F1DC9">
        <w:t>rd</w:t>
      </w:r>
      <w:r w:rsidR="00F56705" w:rsidRPr="004F1DC9">
        <w:t>-</w:t>
      </w:r>
      <w:r w:rsidRPr="004F1DC9">
        <w:t>Party Code</w:t>
      </w:r>
      <w:r w:rsidR="0042405C" w:rsidRPr="004F1DC9">
        <w:t xml:space="preserve"> and Libraries</w:t>
      </w:r>
      <w:bookmarkEnd w:id="69"/>
      <w:bookmarkEnd w:id="70"/>
    </w:p>
    <w:p w14:paraId="7A1F10B6" w14:textId="77777777" w:rsidR="00932C40" w:rsidRDefault="002B67EA" w:rsidP="00D61D84">
      <w:pPr>
        <w:jc w:val="both"/>
      </w:pPr>
      <w:r>
        <w:t xml:space="preserve">If you have made use of any third party code or software libraries, i.e. any code that you have not designed and written yourself, then you must include this appendix. </w:t>
      </w:r>
    </w:p>
    <w:p w14:paraId="14D0FE58" w14:textId="77777777" w:rsidR="002B67EA" w:rsidRDefault="002B67EA" w:rsidP="00D61D84">
      <w:pPr>
        <w:jc w:val="both"/>
      </w:pPr>
    </w:p>
    <w:p w14:paraId="30BA42EC" w14:textId="77777777" w:rsidR="002B67EA" w:rsidRDefault="00B16BD7" w:rsidP="00D61D84">
      <w:pPr>
        <w:jc w:val="both"/>
      </w:pPr>
      <w:r w:rsidRPr="00B16BD7">
        <w:t>As has been said in lectures, it is acceptable and likely that you will make use of third-party code and software libraries. If third party code or libraries are used, your work will build on that to produce notable new work. The key requirement is that we understand what is your original work and what work is based on that of other people.</w:t>
      </w:r>
    </w:p>
    <w:p w14:paraId="74A6201D" w14:textId="77777777" w:rsidR="00B16BD7" w:rsidRDefault="00B16BD7" w:rsidP="00D61D84">
      <w:pPr>
        <w:jc w:val="both"/>
      </w:pPr>
    </w:p>
    <w:p w14:paraId="242AE436" w14:textId="77777777" w:rsidR="002B67EA" w:rsidRDefault="002B67EA" w:rsidP="00D61D84">
      <w:pPr>
        <w:jc w:val="both"/>
      </w:pPr>
      <w:r>
        <w:t xml:space="preserve">Therefore, you need to clearly state what you have used and where the original material can be found. Also, if you have made any changes to the original versions, you must explain what you have changed. </w:t>
      </w:r>
    </w:p>
    <w:p w14:paraId="1C819FD8" w14:textId="77777777" w:rsidR="009A54F2" w:rsidRDefault="009A54F2" w:rsidP="00D61D84">
      <w:pPr>
        <w:jc w:val="both"/>
      </w:pPr>
    </w:p>
    <w:p w14:paraId="33DDEC19" w14:textId="77777777" w:rsidR="002E3E4F" w:rsidRDefault="009A54F2" w:rsidP="00D61D84">
      <w:pPr>
        <w:jc w:val="both"/>
      </w:pPr>
      <w:r>
        <w:t xml:space="preserve">As an example, you might include a definition such as: </w:t>
      </w:r>
    </w:p>
    <w:p w14:paraId="63B7519F" w14:textId="77777777" w:rsidR="009A54F2" w:rsidRDefault="009A54F2" w:rsidP="00D61D84">
      <w:pPr>
        <w:jc w:val="both"/>
      </w:pPr>
    </w:p>
    <w:p w14:paraId="0AC3391A" w14:textId="77777777" w:rsidR="009A54F2" w:rsidRDefault="009A54F2" w:rsidP="00D61D84">
      <w:pPr>
        <w:jc w:val="both"/>
      </w:pPr>
      <w:r w:rsidRPr="005A4A1D">
        <w:rPr>
          <w:b/>
        </w:rPr>
        <w:t>Apache POI library</w:t>
      </w:r>
      <w:r>
        <w:t xml:space="preserve"> – The p</w:t>
      </w:r>
      <w:r w:rsidR="00BE40EA">
        <w:t xml:space="preserve">roject has been used to read and write </w:t>
      </w:r>
      <w:r w:rsidR="00876154">
        <w:t>Mi</w:t>
      </w:r>
      <w:r w:rsidR="005A4A1D">
        <w:t>crosoft</w:t>
      </w:r>
      <w:r w:rsidR="00876154">
        <w:t xml:space="preserve"> Excel files (</w:t>
      </w:r>
      <w:r w:rsidR="00BE40EA">
        <w:t>XLS</w:t>
      </w:r>
      <w:r w:rsidR="00876154">
        <w:t xml:space="preserve">) </w:t>
      </w:r>
      <w:r w:rsidR="00BE40EA">
        <w:t xml:space="preserve">as part of the interaction with the client’s existing system for processing data. Version 3.10-FINAL was used. The library is open source and it is available </w:t>
      </w:r>
      <w:r w:rsidR="00876154">
        <w:t xml:space="preserve">from the Apache Software Foundation </w:t>
      </w:r>
      <w:r w:rsidR="00876154">
        <w:fldChar w:fldCharType="begin"/>
      </w:r>
      <w:r w:rsidR="00876154">
        <w:instrText xml:space="preserve"> REF _Ref258235107 \r \h </w:instrText>
      </w:r>
      <w:r w:rsidR="00D61D84">
        <w:instrText xml:space="preserve"> \* MERGEFORMAT </w:instrText>
      </w:r>
      <w:r w:rsidR="00876154">
        <w:fldChar w:fldCharType="separate"/>
      </w:r>
      <w:r w:rsidR="003E3EB3">
        <w:t>[5]</w:t>
      </w:r>
      <w:r w:rsidR="00876154">
        <w:fldChar w:fldCharType="end"/>
      </w:r>
      <w:r w:rsidR="00BE40EA">
        <w:t>. The library is released using t</w:t>
      </w:r>
      <w:r w:rsidR="00876154">
        <w:t xml:space="preserve">he Apache License </w:t>
      </w:r>
      <w:r w:rsidR="00876154">
        <w:fldChar w:fldCharType="begin"/>
      </w:r>
      <w:r w:rsidR="00876154">
        <w:instrText xml:space="preserve"> REF _Ref258235124 \r \h </w:instrText>
      </w:r>
      <w:r w:rsidR="00D61D84">
        <w:instrText xml:space="preserve"> \* MERGEFORMAT </w:instrText>
      </w:r>
      <w:r w:rsidR="00876154">
        <w:fldChar w:fldCharType="separate"/>
      </w:r>
      <w:r w:rsidR="003E3EB3">
        <w:t>[6]</w:t>
      </w:r>
      <w:r w:rsidR="00876154">
        <w:fldChar w:fldCharType="end"/>
      </w:r>
      <w:r w:rsidR="00876154">
        <w:t>.</w:t>
      </w:r>
      <w:r w:rsidR="00982587">
        <w:t xml:space="preserve"> This library was used without modification. </w:t>
      </w:r>
    </w:p>
    <w:p w14:paraId="7E7242FA" w14:textId="77777777" w:rsidR="009A54F2" w:rsidRDefault="009A54F2" w:rsidP="009A54F2"/>
    <w:p w14:paraId="00807B4B" w14:textId="77777777" w:rsidR="00982587" w:rsidRDefault="00982587" w:rsidP="009A54F2"/>
    <w:p w14:paraId="5C069322" w14:textId="77777777" w:rsidR="005A0731" w:rsidRDefault="005A0731" w:rsidP="009A54F2"/>
    <w:p w14:paraId="0347639C" w14:textId="77777777" w:rsidR="009A54F2" w:rsidRDefault="009A54F2" w:rsidP="009A54F2"/>
    <w:p w14:paraId="64C517F5" w14:textId="77777777" w:rsidR="00875F45" w:rsidRDefault="00875F45" w:rsidP="004C12FA">
      <w:pPr>
        <w:rPr>
          <w:rFonts w:asciiTheme="majorHAnsi" w:eastAsiaTheme="majorEastAsia" w:hAnsiTheme="majorHAnsi" w:cstheme="majorBidi"/>
          <w:sz w:val="26"/>
          <w:szCs w:val="26"/>
        </w:rPr>
      </w:pPr>
      <w:r>
        <w:br w:type="page"/>
      </w:r>
    </w:p>
    <w:p w14:paraId="78350C5C" w14:textId="77777777" w:rsidR="00D61D84" w:rsidRDefault="00D61D84" w:rsidP="004C12FA">
      <w:pPr>
        <w:pStyle w:val="AppendixSection"/>
      </w:pPr>
      <w:bookmarkStart w:id="71" w:name="_Toc222978615"/>
      <w:bookmarkStart w:id="72" w:name="_Toc480907138"/>
      <w:r w:rsidRPr="00D61D84">
        <w:lastRenderedPageBreak/>
        <w:t>Ethics Submission</w:t>
      </w:r>
      <w:bookmarkEnd w:id="72"/>
    </w:p>
    <w:p w14:paraId="26282E05" w14:textId="77777777" w:rsidR="00D61D84" w:rsidRPr="00D61D84" w:rsidRDefault="00D61D84" w:rsidP="00D61D84">
      <w:r w:rsidRPr="00D61D84">
        <w:t>This appendix includes a copy of the ethics submission for the project. After you have completed your Ethics submission, you will receive a PDF with a summary of the comments. That document should be embedded in this report, either as images, an embedded PDF or as copied text. The content should also include the Ethics Application Number that you receive.</w:t>
      </w:r>
    </w:p>
    <w:p w14:paraId="6E7A2E62" w14:textId="77777777" w:rsidR="00D61D84" w:rsidRDefault="00D61D84">
      <w:pPr>
        <w:rPr>
          <w:rFonts w:asciiTheme="majorHAnsi" w:eastAsiaTheme="majorEastAsia" w:hAnsiTheme="majorHAnsi" w:cstheme="majorBidi"/>
          <w:b/>
          <w:bCs/>
          <w:sz w:val="26"/>
          <w:szCs w:val="26"/>
        </w:rPr>
      </w:pPr>
      <w:r>
        <w:br w:type="page"/>
      </w:r>
    </w:p>
    <w:p w14:paraId="60526B1F" w14:textId="77777777" w:rsidR="002B0070" w:rsidRDefault="002B0070" w:rsidP="004C12FA">
      <w:pPr>
        <w:pStyle w:val="AppendixSection"/>
      </w:pPr>
      <w:bookmarkStart w:id="73" w:name="_Toc480907139"/>
      <w:r>
        <w:lastRenderedPageBreak/>
        <w:t>Code Samples</w:t>
      </w:r>
      <w:bookmarkEnd w:id="71"/>
      <w:bookmarkEnd w:id="73"/>
    </w:p>
    <w:p w14:paraId="54E47879" w14:textId="77777777" w:rsidR="00B16BD7" w:rsidRDefault="00B16BD7" w:rsidP="004C12FA"/>
    <w:p w14:paraId="5BEEAF98" w14:textId="77777777" w:rsidR="00B16BD7" w:rsidRDefault="00B16BD7" w:rsidP="00B16BD7">
      <w:pPr>
        <w:jc w:val="both"/>
      </w:pPr>
      <w:r>
        <w:t xml:space="preserve">This is an example appendix.  Include as many appendices as you need. The appendices do not count towards the overall word count for the report. </w:t>
      </w:r>
    </w:p>
    <w:p w14:paraId="6ED33ACC" w14:textId="77777777" w:rsidR="00B16BD7" w:rsidRDefault="00B16BD7" w:rsidP="00B16BD7">
      <w:pPr>
        <w:jc w:val="both"/>
      </w:pPr>
    </w:p>
    <w:p w14:paraId="3883A97C" w14:textId="77777777" w:rsidR="00B16BD7" w:rsidRDefault="00B16BD7" w:rsidP="00B16BD7">
      <w:pPr>
        <w:jc w:val="both"/>
      </w:pPr>
      <w:r>
        <w:t>For some projects, it might be relevant to include some code extracts in an appendix. You are not expected to put all of your code here - the correct place for all of your code is in the technical submission that is made in addition to the Final Report. However, if there are some notable aspects of the code that you discuss, including that in an appendix might be useful to make it easier for your readers to access.</w:t>
      </w:r>
    </w:p>
    <w:p w14:paraId="2E09B9D0" w14:textId="77777777" w:rsidR="00B16BD7" w:rsidRDefault="00B16BD7" w:rsidP="00B16BD7">
      <w:pPr>
        <w:jc w:val="both"/>
      </w:pPr>
    </w:p>
    <w:p w14:paraId="462A2A24" w14:textId="77777777" w:rsidR="00B16BD7" w:rsidRDefault="00B16BD7" w:rsidP="00B16BD7">
      <w:pPr>
        <w:jc w:val="both"/>
      </w:pPr>
      <w:r>
        <w:t>As a general guide, if you are discussing short extracts of code then you are advised to include such code in the body of the report. If there is a longer extract that is relevant, then you might include it as shown in the following section.</w:t>
      </w:r>
    </w:p>
    <w:p w14:paraId="5A9F8F27" w14:textId="77777777" w:rsidR="00B16BD7" w:rsidRDefault="00B16BD7" w:rsidP="00B16BD7">
      <w:pPr>
        <w:jc w:val="both"/>
      </w:pPr>
    </w:p>
    <w:p w14:paraId="3643B079" w14:textId="77777777" w:rsidR="00B16BD7" w:rsidRDefault="00B16BD7" w:rsidP="00B16BD7">
      <w:pPr>
        <w:jc w:val="both"/>
      </w:pPr>
      <w:r>
        <w:t>Only include code in the appendix if that code is discussed and referred to in the body of the report.</w:t>
      </w:r>
    </w:p>
    <w:p w14:paraId="5DD5DB9C" w14:textId="77777777" w:rsidR="00B16BD7" w:rsidRDefault="00B16BD7" w:rsidP="00B16BD7">
      <w:pPr>
        <w:jc w:val="both"/>
      </w:pPr>
    </w:p>
    <w:p w14:paraId="7056DEB7" w14:textId="77777777" w:rsidR="00B16BD7" w:rsidRDefault="00B16BD7" w:rsidP="00B16BD7">
      <w:pPr>
        <w:jc w:val="both"/>
      </w:pPr>
      <w:r>
        <w:t>Random Number Generator</w:t>
      </w:r>
    </w:p>
    <w:p w14:paraId="4FAAF3A9" w14:textId="77777777" w:rsidR="00B16BD7" w:rsidRDefault="00B16BD7" w:rsidP="00B16BD7">
      <w:pPr>
        <w:jc w:val="both"/>
      </w:pPr>
      <w:r>
        <w:t>The Bayes Durham Shuffle ensures that the pseudo random numbers used in the simulation are further shuffled, ensuring minimal correlation between subsequent random outputs.</w:t>
      </w:r>
    </w:p>
    <w:p w14:paraId="6C528ADC" w14:textId="77777777" w:rsidR="00B16BD7" w:rsidRDefault="00B16BD7" w:rsidP="00B16BD7">
      <w:pPr>
        <w:jc w:val="both"/>
      </w:pPr>
    </w:p>
    <w:p w14:paraId="35A60C6A" w14:textId="77777777" w:rsidR="00B16BD7" w:rsidRDefault="00B16BD7" w:rsidP="00B16BD7">
      <w:pPr>
        <w:jc w:val="both"/>
      </w:pPr>
      <w:r>
        <w:t>// Some example code here…</w:t>
      </w:r>
    </w:p>
    <w:p w14:paraId="3E3706F7" w14:textId="77777777" w:rsidR="00932C40" w:rsidRDefault="00932C40" w:rsidP="004C12FA">
      <w:r>
        <w:br w:type="page"/>
      </w:r>
    </w:p>
    <w:p w14:paraId="6012FE01" w14:textId="77777777" w:rsidR="004D45DD" w:rsidRDefault="004D45DD" w:rsidP="004C12FA">
      <w:bookmarkStart w:id="74" w:name="_Toc192777719"/>
    </w:p>
    <w:p w14:paraId="53A7691E" w14:textId="77777777" w:rsidR="00711DBE" w:rsidRDefault="00711DBE" w:rsidP="00D61D84">
      <w:pPr>
        <w:pStyle w:val="Heading1"/>
        <w:numPr>
          <w:ilvl w:val="0"/>
          <w:numId w:val="0"/>
        </w:numPr>
      </w:pPr>
      <w:bookmarkStart w:id="75" w:name="_Toc222978616"/>
      <w:bookmarkStart w:id="76" w:name="_Toc480907140"/>
      <w:r>
        <w:t>Annotated Bibliography</w:t>
      </w:r>
      <w:bookmarkEnd w:id="74"/>
      <w:bookmarkEnd w:id="75"/>
      <w:bookmarkEnd w:id="76"/>
    </w:p>
    <w:p w14:paraId="58788E4C" w14:textId="77777777" w:rsidR="007A3E41" w:rsidRPr="007A3E41" w:rsidRDefault="007A3E41" w:rsidP="004C12FA">
      <w:r>
        <w:t xml:space="preserve">This final section should list all relevant resources that you have consulted in researching your project. Each reference should also include a brief annotation. </w:t>
      </w:r>
    </w:p>
    <w:p w14:paraId="23F7D0C1" w14:textId="77777777" w:rsidR="007A3E41" w:rsidRDefault="007A3E41" w:rsidP="004C12FA"/>
    <w:p w14:paraId="312EE9E6" w14:textId="4F52A6E8" w:rsidR="000E4EDC" w:rsidRPr="000E4EDC" w:rsidRDefault="000E4EDC" w:rsidP="005B1926">
      <w:pPr>
        <w:pStyle w:val="ListParagraph"/>
        <w:numPr>
          <w:ilvl w:val="0"/>
          <w:numId w:val="3"/>
        </w:numPr>
      </w:pPr>
      <w:bookmarkStart w:id="77" w:name="_Ref180721199"/>
      <w:r>
        <w:rPr>
          <w:lang w:val="en-US"/>
        </w:rPr>
        <w:t xml:space="preserve">John </w:t>
      </w:r>
      <w:proofErr w:type="spellStart"/>
      <w:r>
        <w:rPr>
          <w:lang w:val="en-US"/>
        </w:rPr>
        <w:t>Perdikaris</w:t>
      </w:r>
      <w:proofErr w:type="spellEnd"/>
      <w:r>
        <w:rPr>
          <w:lang w:val="en-US"/>
        </w:rPr>
        <w:t>, “</w:t>
      </w:r>
      <w:r>
        <w:rPr>
          <w:i/>
          <w:lang w:val="en-US"/>
        </w:rPr>
        <w:t>Physical Security and Environmental Protection</w:t>
      </w:r>
      <w:r>
        <w:rPr>
          <w:lang w:val="en-US"/>
        </w:rPr>
        <w:t>”, January 2014, Chapter 5.3 Surveillance and Counter Surveillance, page 147.</w:t>
      </w:r>
    </w:p>
    <w:p w14:paraId="30D9F410" w14:textId="77777777" w:rsidR="000E4EDC" w:rsidRPr="000E4EDC" w:rsidRDefault="000E4EDC" w:rsidP="000E4EDC">
      <w:pPr>
        <w:pStyle w:val="ListParagraph"/>
        <w:ind w:left="680"/>
      </w:pPr>
    </w:p>
    <w:p w14:paraId="47BB3280" w14:textId="45D5F420" w:rsidR="005B1926" w:rsidRDefault="005B1926" w:rsidP="005B1926">
      <w:pPr>
        <w:pStyle w:val="ListParagraph"/>
        <w:numPr>
          <w:ilvl w:val="0"/>
          <w:numId w:val="3"/>
        </w:numPr>
      </w:pPr>
      <w:r w:rsidRPr="005B1926">
        <w:rPr>
          <w:color w:val="000000"/>
          <w:sz w:val="24"/>
        </w:rPr>
        <w:t xml:space="preserve">UK Government, </w:t>
      </w:r>
      <w:r w:rsidRPr="005B1926">
        <w:rPr>
          <w:sz w:val="24"/>
        </w:rPr>
        <w:t>“</w:t>
      </w:r>
      <w:r w:rsidRPr="005B1926">
        <w:rPr>
          <w:i/>
          <w:sz w:val="24"/>
        </w:rPr>
        <w:t>Plug and Play Autonomous Sensors</w:t>
      </w:r>
      <w:r w:rsidR="0052333E">
        <w:rPr>
          <w:sz w:val="24"/>
        </w:rPr>
        <w:t xml:space="preserve">”, 2015. </w:t>
      </w:r>
      <w:r w:rsidRPr="005B1926">
        <w:rPr>
          <w:sz w:val="24"/>
        </w:rPr>
        <w:t xml:space="preserve">Available: </w:t>
      </w:r>
      <w:hyperlink r:id="rId18" w:history="1">
        <w:r>
          <w:rPr>
            <w:rStyle w:val="Hyperlink"/>
          </w:rPr>
          <w:t>https://www.gov.uk/government/news/plug-and-play-autonomous-sensors</w:t>
        </w:r>
      </w:hyperlink>
      <w:r w:rsidRPr="005B1926">
        <w:rPr>
          <w:sz w:val="24"/>
        </w:rPr>
        <w:t>. [Accessed 06 February 2017].</w:t>
      </w:r>
    </w:p>
    <w:p w14:paraId="1351D1D7" w14:textId="77777777" w:rsidR="005B1926" w:rsidRDefault="005B1926" w:rsidP="005B1926">
      <w:pPr>
        <w:pStyle w:val="ListParagraph"/>
        <w:ind w:left="680"/>
        <w:rPr>
          <w:sz w:val="24"/>
        </w:rPr>
      </w:pPr>
    </w:p>
    <w:p w14:paraId="738D461E" w14:textId="78BF3A49" w:rsidR="005B1926" w:rsidRDefault="005B1926" w:rsidP="005B1926">
      <w:pPr>
        <w:pStyle w:val="ListParagraph"/>
        <w:ind w:left="680"/>
        <w:rPr>
          <w:sz w:val="24"/>
        </w:rPr>
      </w:pPr>
      <w:r w:rsidRPr="005B1926">
        <w:rPr>
          <w:sz w:val="24"/>
        </w:rPr>
        <w:t>A press release discussing the development of new concepts in modular autonomous sensing. Provides details on some of the technologies used.</w:t>
      </w:r>
    </w:p>
    <w:p w14:paraId="5B2BF708" w14:textId="77777777" w:rsidR="008368D2" w:rsidRPr="005B1926" w:rsidRDefault="008368D2" w:rsidP="005B1926">
      <w:pPr>
        <w:pStyle w:val="ListParagraph"/>
        <w:ind w:left="680"/>
        <w:rPr>
          <w:sz w:val="24"/>
        </w:rPr>
      </w:pPr>
    </w:p>
    <w:p w14:paraId="7510391A" w14:textId="72C4C106" w:rsidR="00B40716" w:rsidRPr="00B40716" w:rsidRDefault="006B5479" w:rsidP="002706DC">
      <w:pPr>
        <w:pStyle w:val="ListParagraph"/>
        <w:numPr>
          <w:ilvl w:val="0"/>
          <w:numId w:val="3"/>
        </w:numPr>
      </w:pPr>
      <w:r>
        <w:rPr>
          <w:lang w:val="en-US"/>
        </w:rPr>
        <w:t>Gavin J.D Smith, “</w:t>
      </w:r>
      <w:r w:rsidRPr="006B5479">
        <w:rPr>
          <w:i/>
        </w:rPr>
        <w:t>Behind the Screens: Examining Constructions of Deviance and Informal Practices among CCTV Control Room Operators in the UK</w:t>
      </w:r>
      <w:r>
        <w:rPr>
          <w:lang w:val="en-US"/>
        </w:rPr>
        <w:t xml:space="preserve">”, </w:t>
      </w:r>
      <w:r w:rsidR="00544364">
        <w:rPr>
          <w:lang w:val="en-US"/>
        </w:rPr>
        <w:t>pages 388-389</w:t>
      </w:r>
      <w:r w:rsidR="00D87D7B">
        <w:rPr>
          <w:lang w:val="en-US"/>
        </w:rPr>
        <w:t>,</w:t>
      </w:r>
      <w:r w:rsidR="00544364">
        <w:rPr>
          <w:lang w:val="en-US"/>
        </w:rPr>
        <w:t xml:space="preserve"> </w:t>
      </w:r>
      <w:r w:rsidR="002706DC">
        <w:rPr>
          <w:lang w:val="en-US"/>
        </w:rPr>
        <w:t xml:space="preserve">2004. Available: </w:t>
      </w:r>
      <w:hyperlink r:id="rId19" w:history="1">
        <w:r w:rsidR="002706DC" w:rsidRPr="008307A1">
          <w:rPr>
            <w:rStyle w:val="Hyperlink"/>
            <w:lang w:val="en-US"/>
          </w:rPr>
          <w:t>http://surveillance-and-society.org/articles2(2)/screens.pdf</w:t>
        </w:r>
      </w:hyperlink>
      <w:r w:rsidR="002706DC">
        <w:rPr>
          <w:lang w:val="en-US"/>
        </w:rPr>
        <w:t xml:space="preserve">. </w:t>
      </w:r>
      <w:r w:rsidR="0041182B">
        <w:rPr>
          <w:lang w:val="en-US"/>
        </w:rPr>
        <w:t>[Accessed 18 April 2017].</w:t>
      </w:r>
      <w:r w:rsidR="0089101B">
        <w:rPr>
          <w:lang w:val="en-US"/>
        </w:rPr>
        <w:br/>
      </w:r>
    </w:p>
    <w:bookmarkEnd w:id="77"/>
    <w:p w14:paraId="0A6B951B" w14:textId="0C2A4425" w:rsidR="00BD079A" w:rsidRDefault="002A0A9E" w:rsidP="00A37DC0">
      <w:pPr>
        <w:pStyle w:val="ListParagraph"/>
        <w:numPr>
          <w:ilvl w:val="0"/>
          <w:numId w:val="3"/>
        </w:numPr>
      </w:pPr>
      <w:r>
        <w:rPr>
          <w:lang w:val="en-US"/>
        </w:rPr>
        <w:t>BBC, "</w:t>
      </w:r>
      <w:r>
        <w:rPr>
          <w:i/>
          <w:lang w:val="en-US"/>
        </w:rPr>
        <w:t xml:space="preserve">Missing Corrie </w:t>
      </w:r>
      <w:proofErr w:type="spellStart"/>
      <w:r>
        <w:rPr>
          <w:i/>
          <w:lang w:val="en-US"/>
        </w:rPr>
        <w:t>Mckeague</w:t>
      </w:r>
      <w:proofErr w:type="spellEnd"/>
      <w:r>
        <w:rPr>
          <w:i/>
          <w:lang w:val="en-US"/>
        </w:rPr>
        <w:t xml:space="preserve">: Suffolk Police ‘search lacks resources’”, </w:t>
      </w:r>
      <w:r w:rsidR="00B37DED" w:rsidRPr="00B37DED">
        <w:rPr>
          <w:lang w:val="en-US"/>
        </w:rPr>
        <w:t xml:space="preserve">November </w:t>
      </w:r>
      <w:r w:rsidR="00B37DED">
        <w:t xml:space="preserve">2016. </w:t>
      </w:r>
      <w:r w:rsidR="00A37DC0">
        <w:t xml:space="preserve">Available: </w:t>
      </w:r>
      <w:hyperlink r:id="rId20" w:history="1">
        <w:r w:rsidR="00A37DC0" w:rsidRPr="008307A1">
          <w:rPr>
            <w:rStyle w:val="Hyperlink"/>
          </w:rPr>
          <w:t>http://www.bbc.co.uk/news/uk-england-suffolk-38052508</w:t>
        </w:r>
      </w:hyperlink>
      <w:r w:rsidR="00A37DC0">
        <w:t xml:space="preserve">. </w:t>
      </w:r>
      <w:r w:rsidR="00EF5EBA">
        <w:t>[Accessed 18 April 2017]</w:t>
      </w:r>
      <w:r w:rsidR="00540024">
        <w:br/>
      </w:r>
      <w:r w:rsidR="009A54F2">
        <w:br/>
      </w:r>
    </w:p>
    <w:p w14:paraId="5C43ED9F" w14:textId="71609987" w:rsidR="00BD079A" w:rsidRPr="00B40716" w:rsidRDefault="001B6CEA" w:rsidP="00540024">
      <w:pPr>
        <w:pStyle w:val="ListParagraph"/>
        <w:numPr>
          <w:ilvl w:val="0"/>
          <w:numId w:val="3"/>
        </w:numPr>
      </w:pPr>
      <w:r>
        <w:rPr>
          <w:lang w:val="en-US"/>
        </w:rPr>
        <w:t>Paul Viola &amp; Michael J. Jones, “</w:t>
      </w:r>
      <w:r>
        <w:rPr>
          <w:i/>
          <w:lang w:val="en-US"/>
        </w:rPr>
        <w:t>Robust Real Time Face Detection”,</w:t>
      </w:r>
      <w:r w:rsidR="00030B97">
        <w:rPr>
          <w:i/>
          <w:lang w:val="en-US"/>
        </w:rPr>
        <w:t xml:space="preserve"> </w:t>
      </w:r>
      <w:r w:rsidR="00030B97" w:rsidRPr="00030B97">
        <w:rPr>
          <w:lang w:val="en-US"/>
        </w:rPr>
        <w:t>received September 2001,</w:t>
      </w:r>
      <w:r w:rsidRPr="00030B97">
        <w:rPr>
          <w:lang w:val="en-US"/>
        </w:rPr>
        <w:t xml:space="preserve"> </w:t>
      </w:r>
      <w:r>
        <w:rPr>
          <w:lang w:val="en-US"/>
        </w:rPr>
        <w:t>pages 138-139</w:t>
      </w:r>
      <w:r w:rsidR="00A3292A">
        <w:rPr>
          <w:lang w:val="en-US"/>
        </w:rPr>
        <w:t xml:space="preserve">. Available: </w:t>
      </w:r>
      <w:hyperlink r:id="rId21" w:history="1">
        <w:r w:rsidR="00540024" w:rsidRPr="008307A1">
          <w:rPr>
            <w:rStyle w:val="Hyperlink"/>
            <w:lang w:val="en-US"/>
          </w:rPr>
          <w:t>http://www.vision.caltech.edu/html-files/EE148-2005-Spring/pprs/viola04ijcv.pdf</w:t>
        </w:r>
      </w:hyperlink>
      <w:r w:rsidR="00540024">
        <w:rPr>
          <w:lang w:val="en-US"/>
        </w:rPr>
        <w:t>.</w:t>
      </w:r>
      <w:r w:rsidR="009B2CDB">
        <w:rPr>
          <w:lang w:val="en-US"/>
        </w:rPr>
        <w:t xml:space="preserve"> [Accessed 19 April 2017]</w:t>
      </w:r>
      <w:r w:rsidR="00011F27" w:rsidRPr="00540024">
        <w:rPr>
          <w:lang w:val="en-US"/>
        </w:rPr>
        <w:br/>
      </w:r>
      <w:r w:rsidR="009A54F2" w:rsidRPr="00540024">
        <w:rPr>
          <w:lang w:val="en-US"/>
        </w:rPr>
        <w:br/>
      </w:r>
    </w:p>
    <w:p w14:paraId="34FFCB2C" w14:textId="226A30C6" w:rsidR="00BE40EA" w:rsidRPr="00BE40EA" w:rsidRDefault="00E93857" w:rsidP="004C12FA">
      <w:pPr>
        <w:pStyle w:val="ListParagraph"/>
        <w:numPr>
          <w:ilvl w:val="0"/>
          <w:numId w:val="3"/>
        </w:numPr>
      </w:pPr>
      <w:proofErr w:type="spellStart"/>
      <w:r>
        <w:t>Shanshan</w:t>
      </w:r>
      <w:proofErr w:type="spellEnd"/>
      <w:r>
        <w:t xml:space="preserve"> Zhang, Christian </w:t>
      </w:r>
      <w:proofErr w:type="spellStart"/>
      <w:r>
        <w:t>Bauckhage</w:t>
      </w:r>
      <w:proofErr w:type="spellEnd"/>
      <w:r>
        <w:t xml:space="preserve">, Armin B. </w:t>
      </w:r>
      <w:proofErr w:type="spellStart"/>
      <w:r>
        <w:t>Cremers</w:t>
      </w:r>
      <w:proofErr w:type="spellEnd"/>
      <w:r w:rsidR="00810174">
        <w:t>, “</w:t>
      </w:r>
      <w:r w:rsidR="00810174">
        <w:rPr>
          <w:i/>
        </w:rPr>
        <w:t xml:space="preserve">Informed </w:t>
      </w:r>
      <w:proofErr w:type="spellStart"/>
      <w:r w:rsidR="00810174">
        <w:rPr>
          <w:i/>
        </w:rPr>
        <w:t>Haar</w:t>
      </w:r>
      <w:proofErr w:type="spellEnd"/>
      <w:r w:rsidR="00810174">
        <w:rPr>
          <w:i/>
        </w:rPr>
        <w:t>-like Features Improve Pedestrian Detection</w:t>
      </w:r>
      <w:r w:rsidR="00810174">
        <w:t>”,</w:t>
      </w:r>
      <w:r w:rsidR="00E1450C">
        <w:t xml:space="preserve"> 2014 IEEE Conference on Computer Vision and Pattern Recognition, page</w:t>
      </w:r>
      <w:r w:rsidR="001E7B12">
        <w:t>s</w:t>
      </w:r>
      <w:r w:rsidR="00E1450C">
        <w:t xml:space="preserve"> 949</w:t>
      </w:r>
      <w:r w:rsidR="001E7B12">
        <w:t>-950</w:t>
      </w:r>
      <w:r w:rsidR="00E1450C">
        <w:t>.</w:t>
      </w:r>
    </w:p>
    <w:p w14:paraId="008D5C05" w14:textId="2ADADF37" w:rsidR="00CA243D" w:rsidRPr="000121A8" w:rsidRDefault="00CA243D" w:rsidP="000121A8">
      <w:pPr>
        <w:rPr>
          <w:lang w:val="en-US"/>
        </w:rPr>
      </w:pPr>
    </w:p>
    <w:p w14:paraId="72A0B9EE" w14:textId="32C0D1B6" w:rsidR="00B40716" w:rsidRDefault="00CA243D" w:rsidP="004C12FA">
      <w:pPr>
        <w:pStyle w:val="ListParagraph"/>
        <w:numPr>
          <w:ilvl w:val="0"/>
          <w:numId w:val="3"/>
        </w:numPr>
      </w:pPr>
      <w:proofErr w:type="spellStart"/>
      <w:r>
        <w:rPr>
          <w:lang w:val="en-US"/>
        </w:rPr>
        <w:t>Navneet</w:t>
      </w:r>
      <w:proofErr w:type="spellEnd"/>
      <w:r>
        <w:rPr>
          <w:lang w:val="en-US"/>
        </w:rPr>
        <w:t xml:space="preserve"> </w:t>
      </w:r>
      <w:proofErr w:type="spellStart"/>
      <w:r>
        <w:rPr>
          <w:lang w:val="en-US"/>
        </w:rPr>
        <w:t>Dalal</w:t>
      </w:r>
      <w:proofErr w:type="spellEnd"/>
      <w:r>
        <w:rPr>
          <w:lang w:val="en-US"/>
        </w:rPr>
        <w:t xml:space="preserve"> &amp; Bill </w:t>
      </w:r>
      <w:proofErr w:type="spellStart"/>
      <w:r>
        <w:rPr>
          <w:lang w:val="en-US"/>
        </w:rPr>
        <w:t>Triggs</w:t>
      </w:r>
      <w:proofErr w:type="spellEnd"/>
      <w:r>
        <w:rPr>
          <w:lang w:val="en-US"/>
        </w:rPr>
        <w:t xml:space="preserve">, </w:t>
      </w:r>
      <w:r w:rsidR="00886AF4">
        <w:rPr>
          <w:lang w:val="en-US"/>
        </w:rPr>
        <w:t>“</w:t>
      </w:r>
      <w:r w:rsidR="00886AF4" w:rsidRPr="00886AF4">
        <w:rPr>
          <w:i/>
        </w:rPr>
        <w:t>Histograms of Oriented Gradients for Human Detection</w:t>
      </w:r>
      <w:r w:rsidR="00886AF4">
        <w:rPr>
          <w:lang w:val="en-US"/>
        </w:rPr>
        <w:t xml:space="preserve">”, </w:t>
      </w:r>
      <w:r w:rsidR="0063252B">
        <w:t>2005 IEEE Computer Society Conference on Computer Vision and Pattern Recognition (CVPR’05)</w:t>
      </w:r>
      <w:r w:rsidR="00FE306C">
        <w:t>, Chapters 3 &amp; 6.4.</w:t>
      </w:r>
    </w:p>
    <w:p w14:paraId="3516D776" w14:textId="77777777" w:rsidR="00910892" w:rsidRDefault="00910892" w:rsidP="00910892">
      <w:pPr>
        <w:pStyle w:val="ListParagraph"/>
      </w:pPr>
    </w:p>
    <w:p w14:paraId="66FACFEA" w14:textId="7BBDEE35" w:rsidR="00BE2CDF" w:rsidRPr="00BE2CDF" w:rsidRDefault="00BE2CDF" w:rsidP="004C12FA">
      <w:pPr>
        <w:pStyle w:val="ListParagraph"/>
        <w:numPr>
          <w:ilvl w:val="0"/>
          <w:numId w:val="3"/>
        </w:numPr>
      </w:pPr>
      <w:r w:rsidRPr="00BE2CDF">
        <w:rPr>
          <w:bCs/>
          <w:color w:val="000000"/>
          <w:shd w:val="clear" w:color="auto" w:fill="FFFFFF"/>
        </w:rPr>
        <w:t>EC Funded CAVIAR project/IST 2001 37540, found at URL:</w:t>
      </w:r>
      <w:r w:rsidRPr="00BE2CDF">
        <w:rPr>
          <w:rStyle w:val="apple-converted-space"/>
          <w:bCs/>
          <w:color w:val="000000"/>
          <w:shd w:val="clear" w:color="auto" w:fill="FFFFFF"/>
        </w:rPr>
        <w:t> </w:t>
      </w:r>
      <w:hyperlink r:id="rId22" w:history="1">
        <w:r w:rsidRPr="00BE2CDF">
          <w:rPr>
            <w:rStyle w:val="Hyperlink"/>
            <w:bCs/>
            <w:i/>
            <w:iCs/>
            <w:shd w:val="clear" w:color="auto" w:fill="FFFFFF"/>
          </w:rPr>
          <w:t>http://homepages.inf.ed.ac.uk/rbf/CAVIAR/</w:t>
        </w:r>
      </w:hyperlink>
      <w:r w:rsidRPr="00BE2CDF">
        <w:rPr>
          <w:bCs/>
          <w:color w:val="000000"/>
          <w:shd w:val="clear" w:color="auto" w:fill="FFFFFF"/>
        </w:rPr>
        <w:t>.</w:t>
      </w:r>
      <w:r w:rsidR="00E0305D">
        <w:rPr>
          <w:bCs/>
          <w:color w:val="000000"/>
          <w:shd w:val="clear" w:color="auto" w:fill="FFFFFF"/>
        </w:rPr>
        <w:t xml:space="preserve"> [Accessed 20 April 2017]</w:t>
      </w:r>
    </w:p>
    <w:p w14:paraId="22F92665" w14:textId="77777777" w:rsidR="00BE2CDF" w:rsidRDefault="00BE2CDF" w:rsidP="00BE2CDF">
      <w:pPr>
        <w:pStyle w:val="ListParagraph"/>
      </w:pPr>
    </w:p>
    <w:p w14:paraId="7B791481" w14:textId="2401AF98" w:rsidR="00323645" w:rsidRPr="00BE2CDF" w:rsidRDefault="00323645" w:rsidP="00323645">
      <w:pPr>
        <w:pStyle w:val="ListParagraph"/>
        <w:ind w:left="680"/>
      </w:pPr>
      <w:r>
        <w:t>Dataset containing v</w:t>
      </w:r>
      <w:r w:rsidR="00BE2CDF">
        <w:t>ideo footage for testing/demonstrating the project.</w:t>
      </w:r>
    </w:p>
    <w:p w14:paraId="5B710235" w14:textId="77777777" w:rsidR="00BE2CDF" w:rsidRDefault="00BE2CDF" w:rsidP="00BE2CDF">
      <w:pPr>
        <w:pStyle w:val="ListParagraph"/>
      </w:pPr>
    </w:p>
    <w:p w14:paraId="35CF50AB" w14:textId="0DDD883D" w:rsidR="00B3312B" w:rsidRPr="005530B2" w:rsidRDefault="00B3312B" w:rsidP="005E1901">
      <w:pPr>
        <w:pStyle w:val="Heading4"/>
        <w:shd w:val="clear" w:color="auto" w:fill="FFFFFF"/>
        <w:spacing w:before="225" w:line="285" w:lineRule="atLeast"/>
        <w:ind w:left="680" w:hanging="680"/>
        <w:rPr>
          <w:rFonts w:ascii="Arial" w:hAnsi="Arial" w:cs="Arial"/>
          <w:b w:val="0"/>
          <w:color w:val="auto"/>
          <w:szCs w:val="22"/>
        </w:rPr>
      </w:pPr>
      <w:r>
        <w:rPr>
          <w:rFonts w:ascii="Arial" w:hAnsi="Arial" w:cs="Arial"/>
          <w:b w:val="0"/>
          <w:i w:val="0"/>
          <w:color w:val="auto"/>
          <w:szCs w:val="22"/>
          <w:shd w:val="clear" w:color="auto" w:fill="FFFFFF"/>
        </w:rPr>
        <w:t>[9]</w:t>
      </w:r>
      <w:r w:rsidR="005E1901">
        <w:rPr>
          <w:rFonts w:ascii="Arial" w:hAnsi="Arial" w:cs="Arial"/>
          <w:b w:val="0"/>
          <w:i w:val="0"/>
          <w:color w:val="auto"/>
          <w:szCs w:val="22"/>
          <w:shd w:val="clear" w:color="auto" w:fill="FFFFFF"/>
        </w:rPr>
        <w:tab/>
      </w:r>
      <w:r>
        <w:rPr>
          <w:rFonts w:ascii="Arial" w:hAnsi="Arial" w:cs="Arial"/>
          <w:b w:val="0"/>
          <w:i w:val="0"/>
          <w:color w:val="auto"/>
          <w:szCs w:val="22"/>
          <w:shd w:val="clear" w:color="auto" w:fill="FFFFFF"/>
        </w:rPr>
        <w:t xml:space="preserve"> </w:t>
      </w:r>
      <w:r w:rsidRPr="005530B2">
        <w:rPr>
          <w:rFonts w:ascii="Arial" w:hAnsi="Arial" w:cs="Arial"/>
          <w:b w:val="0"/>
          <w:i w:val="0"/>
          <w:color w:val="auto"/>
          <w:szCs w:val="22"/>
          <w:shd w:val="clear" w:color="auto" w:fill="FFFFFF"/>
        </w:rPr>
        <w:t xml:space="preserve">Jérôme </w:t>
      </w:r>
      <w:proofErr w:type="spellStart"/>
      <w:r w:rsidRPr="005530B2">
        <w:rPr>
          <w:rFonts w:ascii="Arial" w:hAnsi="Arial" w:cs="Arial"/>
          <w:b w:val="0"/>
          <w:i w:val="0"/>
          <w:color w:val="auto"/>
          <w:szCs w:val="22"/>
          <w:shd w:val="clear" w:color="auto" w:fill="FFFFFF"/>
        </w:rPr>
        <w:t>Berclaz</w:t>
      </w:r>
      <w:proofErr w:type="spellEnd"/>
      <w:r w:rsidRPr="005530B2">
        <w:rPr>
          <w:rFonts w:ascii="Arial" w:hAnsi="Arial" w:cs="Arial"/>
          <w:b w:val="0"/>
          <w:i w:val="0"/>
          <w:color w:val="auto"/>
          <w:szCs w:val="22"/>
          <w:shd w:val="clear" w:color="auto" w:fill="FFFFFF"/>
        </w:rPr>
        <w:t xml:space="preserve">, François Fleuret, </w:t>
      </w:r>
      <w:proofErr w:type="spellStart"/>
      <w:r w:rsidRPr="005530B2">
        <w:rPr>
          <w:rFonts w:ascii="Arial" w:hAnsi="Arial" w:cs="Arial"/>
          <w:b w:val="0"/>
          <w:i w:val="0"/>
          <w:color w:val="auto"/>
          <w:szCs w:val="22"/>
          <w:shd w:val="clear" w:color="auto" w:fill="FFFFFF"/>
        </w:rPr>
        <w:t>Engin</w:t>
      </w:r>
      <w:proofErr w:type="spellEnd"/>
      <w:r w:rsidRPr="005530B2">
        <w:rPr>
          <w:rFonts w:ascii="Arial" w:hAnsi="Arial" w:cs="Arial"/>
          <w:b w:val="0"/>
          <w:i w:val="0"/>
          <w:color w:val="auto"/>
          <w:szCs w:val="22"/>
          <w:shd w:val="clear" w:color="auto" w:fill="FFFFFF"/>
        </w:rPr>
        <w:t xml:space="preserve"> </w:t>
      </w:r>
      <w:proofErr w:type="spellStart"/>
      <w:r w:rsidRPr="005530B2">
        <w:rPr>
          <w:rFonts w:ascii="Arial" w:hAnsi="Arial" w:cs="Arial"/>
          <w:b w:val="0"/>
          <w:i w:val="0"/>
          <w:color w:val="auto"/>
          <w:szCs w:val="22"/>
          <w:shd w:val="clear" w:color="auto" w:fill="FFFFFF"/>
        </w:rPr>
        <w:t>Türetken</w:t>
      </w:r>
      <w:proofErr w:type="spellEnd"/>
      <w:r w:rsidRPr="005530B2">
        <w:rPr>
          <w:rFonts w:ascii="Arial" w:hAnsi="Arial" w:cs="Arial"/>
          <w:b w:val="0"/>
          <w:i w:val="0"/>
          <w:color w:val="auto"/>
          <w:szCs w:val="22"/>
          <w:shd w:val="clear" w:color="auto" w:fill="FFFFFF"/>
        </w:rPr>
        <w:t xml:space="preserve">, Pascal </w:t>
      </w:r>
      <w:proofErr w:type="spellStart"/>
      <w:r w:rsidRPr="005530B2">
        <w:rPr>
          <w:rFonts w:ascii="Arial" w:hAnsi="Arial" w:cs="Arial"/>
          <w:b w:val="0"/>
          <w:i w:val="0"/>
          <w:color w:val="auto"/>
          <w:szCs w:val="22"/>
          <w:shd w:val="clear" w:color="auto" w:fill="FFFFFF"/>
        </w:rPr>
        <w:t>Fua</w:t>
      </w:r>
      <w:proofErr w:type="spellEnd"/>
      <w:r w:rsidRPr="005530B2">
        <w:rPr>
          <w:rFonts w:ascii="Arial" w:hAnsi="Arial" w:cs="Arial"/>
          <w:b w:val="0"/>
          <w:color w:val="auto"/>
          <w:szCs w:val="22"/>
        </w:rPr>
        <w:t xml:space="preserve"> “Multiple Object Tracking using K-Shortest Paths Optimization”</w:t>
      </w:r>
      <w:r w:rsidRPr="005530B2">
        <w:rPr>
          <w:rFonts w:ascii="Arial" w:hAnsi="Arial" w:cs="Arial"/>
          <w:color w:val="auto"/>
          <w:sz w:val="20"/>
          <w:szCs w:val="20"/>
        </w:rPr>
        <w:br/>
      </w:r>
      <w:r w:rsidRPr="005530B2">
        <w:rPr>
          <w:rFonts w:ascii="Arial" w:hAnsi="Arial" w:cs="Arial"/>
          <w:b w:val="0"/>
          <w:i w:val="0"/>
          <w:iCs w:val="0"/>
          <w:color w:val="auto"/>
          <w:szCs w:val="22"/>
          <w:shd w:val="clear" w:color="auto" w:fill="FFFFFF"/>
        </w:rPr>
        <w:t>IEEE Transactions on Pattern Analysis and Machine Intelligence</w:t>
      </w:r>
      <w:r w:rsidRPr="005530B2">
        <w:rPr>
          <w:rFonts w:ascii="Arial" w:hAnsi="Arial" w:cs="Arial"/>
          <w:b w:val="0"/>
          <w:i w:val="0"/>
          <w:color w:val="auto"/>
          <w:szCs w:val="22"/>
        </w:rPr>
        <w:br/>
      </w:r>
      <w:r w:rsidRPr="005530B2">
        <w:rPr>
          <w:rFonts w:ascii="Arial" w:hAnsi="Arial" w:cs="Arial"/>
          <w:b w:val="0"/>
          <w:i w:val="0"/>
          <w:color w:val="auto"/>
          <w:szCs w:val="22"/>
          <w:shd w:val="clear" w:color="auto" w:fill="FFFFFF"/>
        </w:rPr>
        <w:t>2011</w:t>
      </w:r>
    </w:p>
    <w:p w14:paraId="10CECE23" w14:textId="77777777" w:rsidR="00B3312B" w:rsidRPr="00B3312B" w:rsidRDefault="00B3312B" w:rsidP="00B3312B">
      <w:pPr>
        <w:pStyle w:val="ListParagraph"/>
        <w:ind w:left="680"/>
        <w:rPr>
          <w:szCs w:val="22"/>
        </w:rPr>
      </w:pPr>
    </w:p>
    <w:p w14:paraId="1505D125" w14:textId="64D9AB48" w:rsidR="005530B2" w:rsidRPr="005530B2" w:rsidRDefault="00323645" w:rsidP="00B3312B">
      <w:pPr>
        <w:pStyle w:val="ListParagraph"/>
        <w:ind w:left="680"/>
        <w:rPr>
          <w:szCs w:val="22"/>
        </w:rPr>
      </w:pPr>
      <w:proofErr w:type="spellStart"/>
      <w:r w:rsidRPr="00736C9F">
        <w:rPr>
          <w:szCs w:val="22"/>
          <w:shd w:val="clear" w:color="auto" w:fill="FFFFFF"/>
        </w:rPr>
        <w:lastRenderedPageBreak/>
        <w:t>CVLab</w:t>
      </w:r>
      <w:proofErr w:type="spellEnd"/>
      <w:r w:rsidRPr="00736C9F">
        <w:rPr>
          <w:szCs w:val="22"/>
          <w:shd w:val="clear" w:color="auto" w:fill="FFFFFF"/>
        </w:rPr>
        <w:t xml:space="preserve"> </w:t>
      </w:r>
      <w:r w:rsidR="00CF708F" w:rsidRPr="00736C9F">
        <w:rPr>
          <w:szCs w:val="22"/>
          <w:shd w:val="clear" w:color="auto" w:fill="FFFFFF"/>
        </w:rPr>
        <w:t>–</w:t>
      </w:r>
      <w:r w:rsidRPr="00736C9F">
        <w:rPr>
          <w:szCs w:val="22"/>
          <w:shd w:val="clear" w:color="auto" w:fill="FFFFFF"/>
        </w:rPr>
        <w:t xml:space="preserve"> EPFL</w:t>
      </w:r>
      <w:r w:rsidR="00CF708F" w:rsidRPr="00736C9F">
        <w:rPr>
          <w:szCs w:val="22"/>
          <w:shd w:val="clear" w:color="auto" w:fill="FFFFFF"/>
        </w:rPr>
        <w:t>.</w:t>
      </w:r>
      <w:r w:rsidR="00736C9F" w:rsidRPr="00736C9F">
        <w:rPr>
          <w:szCs w:val="22"/>
          <w:shd w:val="clear" w:color="auto" w:fill="FFFFFF"/>
        </w:rPr>
        <w:t xml:space="preserve"> </w:t>
      </w:r>
      <w:r w:rsidR="0023154F">
        <w:rPr>
          <w:szCs w:val="22"/>
          <w:shd w:val="clear" w:color="auto" w:fill="FFFFFF"/>
        </w:rPr>
        <w:t>“</w:t>
      </w:r>
      <w:r w:rsidR="00736C9F" w:rsidRPr="0023154F">
        <w:rPr>
          <w:i/>
          <w:szCs w:val="22"/>
          <w:shd w:val="clear" w:color="auto" w:fill="FFFFFF"/>
        </w:rPr>
        <w:t>Multi-Camera pedestrian videos</w:t>
      </w:r>
      <w:r w:rsidR="0023154F">
        <w:rPr>
          <w:szCs w:val="22"/>
          <w:shd w:val="clear" w:color="auto" w:fill="FFFFFF"/>
        </w:rPr>
        <w:t>”</w:t>
      </w:r>
      <w:r w:rsidR="00736C9F" w:rsidRPr="00736C9F">
        <w:rPr>
          <w:szCs w:val="22"/>
          <w:shd w:val="clear" w:color="auto" w:fill="FFFFFF"/>
        </w:rPr>
        <w:t xml:space="preserve">, available at: </w:t>
      </w:r>
      <w:hyperlink r:id="rId23" w:history="1">
        <w:r w:rsidR="00736C9F" w:rsidRPr="001F0AFA">
          <w:rPr>
            <w:rStyle w:val="Hyperlink"/>
            <w:szCs w:val="22"/>
            <w:shd w:val="clear" w:color="auto" w:fill="FFFFFF"/>
          </w:rPr>
          <w:t>http://cvlab.epfl.ch/data/pom</w:t>
        </w:r>
      </w:hyperlink>
      <w:r w:rsidR="00736C9F">
        <w:rPr>
          <w:szCs w:val="22"/>
          <w:shd w:val="clear" w:color="auto" w:fill="FFFFFF"/>
        </w:rPr>
        <w:t>.</w:t>
      </w:r>
      <w:r w:rsidR="00B7486E">
        <w:rPr>
          <w:szCs w:val="22"/>
          <w:shd w:val="clear" w:color="auto" w:fill="FFFFFF"/>
        </w:rPr>
        <w:t xml:space="preserve"> [Accessed 20 April 2017]</w:t>
      </w:r>
    </w:p>
    <w:p w14:paraId="793ED011" w14:textId="77777777" w:rsidR="003169F8" w:rsidRPr="00736C9F" w:rsidRDefault="003169F8" w:rsidP="003169F8">
      <w:pPr>
        <w:pStyle w:val="ListParagraph"/>
        <w:ind w:left="680"/>
        <w:rPr>
          <w:szCs w:val="22"/>
        </w:rPr>
      </w:pPr>
    </w:p>
    <w:p w14:paraId="1C79AA49" w14:textId="0B54AE63" w:rsidR="008C1960" w:rsidRPr="00294A56" w:rsidRDefault="00294A56" w:rsidP="00B00281">
      <w:pPr>
        <w:ind w:left="680" w:hanging="680"/>
        <w:rPr>
          <w:szCs w:val="22"/>
        </w:rPr>
      </w:pPr>
      <w:r>
        <w:rPr>
          <w:color w:val="000000"/>
          <w:szCs w:val="22"/>
          <w:shd w:val="clear" w:color="auto" w:fill="FFFFFF"/>
        </w:rPr>
        <w:t>[10]</w:t>
      </w:r>
      <w:r>
        <w:rPr>
          <w:color w:val="000000"/>
          <w:szCs w:val="22"/>
          <w:shd w:val="clear" w:color="auto" w:fill="FFFFFF"/>
        </w:rPr>
        <w:tab/>
      </w:r>
      <w:r w:rsidR="008C1960" w:rsidRPr="00294A56">
        <w:rPr>
          <w:color w:val="000000"/>
          <w:szCs w:val="22"/>
          <w:shd w:val="clear" w:color="auto" w:fill="FFFFFF"/>
        </w:rPr>
        <w:t xml:space="preserve">F. </w:t>
      </w:r>
      <w:proofErr w:type="spellStart"/>
      <w:r w:rsidR="008C1960" w:rsidRPr="00294A56">
        <w:rPr>
          <w:color w:val="000000"/>
          <w:szCs w:val="22"/>
          <w:shd w:val="clear" w:color="auto" w:fill="FFFFFF"/>
        </w:rPr>
        <w:t>Flohr</w:t>
      </w:r>
      <w:proofErr w:type="spellEnd"/>
      <w:r w:rsidR="008C1960" w:rsidRPr="00294A56">
        <w:rPr>
          <w:color w:val="000000"/>
          <w:szCs w:val="22"/>
          <w:shd w:val="clear" w:color="auto" w:fill="FFFFFF"/>
        </w:rPr>
        <w:t xml:space="preserve"> and D. M. </w:t>
      </w:r>
      <w:proofErr w:type="spellStart"/>
      <w:r w:rsidR="008C1960" w:rsidRPr="00294A56">
        <w:rPr>
          <w:color w:val="000000"/>
          <w:szCs w:val="22"/>
          <w:shd w:val="clear" w:color="auto" w:fill="FFFFFF"/>
        </w:rPr>
        <w:t>Gavrila</w:t>
      </w:r>
      <w:proofErr w:type="spellEnd"/>
      <w:r w:rsidR="008C1960" w:rsidRPr="00294A56">
        <w:rPr>
          <w:color w:val="000000"/>
          <w:szCs w:val="22"/>
          <w:shd w:val="clear" w:color="auto" w:fill="FFFFFF"/>
        </w:rPr>
        <w:t>.</w:t>
      </w:r>
      <w:r w:rsidR="008C1960" w:rsidRPr="00294A56">
        <w:rPr>
          <w:rStyle w:val="apple-converted-space"/>
          <w:color w:val="000000"/>
          <w:szCs w:val="22"/>
          <w:shd w:val="clear" w:color="auto" w:fill="FFFFFF"/>
        </w:rPr>
        <w:t> </w:t>
      </w:r>
      <w:r w:rsidR="008C1960" w:rsidRPr="00294A56">
        <w:rPr>
          <w:color w:val="000000"/>
          <w:szCs w:val="22"/>
          <w:shd w:val="clear" w:color="auto" w:fill="FFFFFF"/>
        </w:rPr>
        <w:br/>
      </w:r>
      <w:r w:rsidR="00296FBE" w:rsidRPr="00294A56">
        <w:rPr>
          <w:bCs/>
          <w:i/>
          <w:color w:val="000000"/>
          <w:szCs w:val="22"/>
          <w:shd w:val="clear" w:color="auto" w:fill="FFFFFF"/>
        </w:rPr>
        <w:t>“</w:t>
      </w:r>
      <w:proofErr w:type="spellStart"/>
      <w:r w:rsidR="008C1960" w:rsidRPr="00294A56">
        <w:rPr>
          <w:bCs/>
          <w:i/>
          <w:color w:val="000000"/>
          <w:szCs w:val="22"/>
          <w:shd w:val="clear" w:color="auto" w:fill="FFFFFF"/>
        </w:rPr>
        <w:t>PedCut</w:t>
      </w:r>
      <w:proofErr w:type="spellEnd"/>
      <w:r w:rsidR="008C1960" w:rsidRPr="00294A56">
        <w:rPr>
          <w:bCs/>
          <w:i/>
          <w:color w:val="000000"/>
          <w:szCs w:val="22"/>
          <w:shd w:val="clear" w:color="auto" w:fill="FFFFFF"/>
        </w:rPr>
        <w:t>: an iterative framework for pedestrian segmentation combining shape models and multiple data cues</w:t>
      </w:r>
      <w:r w:rsidR="008C1960" w:rsidRPr="00294A56">
        <w:rPr>
          <w:i/>
          <w:color w:val="000000"/>
          <w:szCs w:val="22"/>
          <w:shd w:val="clear" w:color="auto" w:fill="FFFFFF"/>
        </w:rPr>
        <w:t>.</w:t>
      </w:r>
      <w:r w:rsidR="00296FBE" w:rsidRPr="00294A56">
        <w:rPr>
          <w:i/>
          <w:color w:val="000000"/>
          <w:szCs w:val="22"/>
          <w:shd w:val="clear" w:color="auto" w:fill="FFFFFF"/>
        </w:rPr>
        <w:t>”</w:t>
      </w:r>
      <w:r w:rsidR="008C1960" w:rsidRPr="00294A56">
        <w:rPr>
          <w:rStyle w:val="apple-converted-space"/>
          <w:color w:val="000000"/>
          <w:szCs w:val="22"/>
          <w:shd w:val="clear" w:color="auto" w:fill="FFFFFF"/>
        </w:rPr>
        <w:t> </w:t>
      </w:r>
      <w:r w:rsidR="008C1960" w:rsidRPr="00294A56">
        <w:rPr>
          <w:iCs/>
          <w:color w:val="000000"/>
          <w:szCs w:val="22"/>
          <w:shd w:val="clear" w:color="auto" w:fill="FFFFFF"/>
        </w:rPr>
        <w:t>Proc. of the British Machine Vision Conference</w:t>
      </w:r>
      <w:r w:rsidR="008C1960" w:rsidRPr="00294A56">
        <w:rPr>
          <w:color w:val="000000"/>
          <w:szCs w:val="22"/>
          <w:shd w:val="clear" w:color="auto" w:fill="FFFFFF"/>
        </w:rPr>
        <w:t>, Bristol, UK, 2013</w:t>
      </w:r>
      <w:r w:rsidR="008C1960" w:rsidRPr="00294A56">
        <w:rPr>
          <w:iCs/>
          <w:color w:val="000000"/>
          <w:szCs w:val="22"/>
          <w:shd w:val="clear" w:color="auto" w:fill="FFFFFF"/>
        </w:rPr>
        <w:t>.</w:t>
      </w:r>
      <w:r w:rsidR="008C1960" w:rsidRPr="00294A56">
        <w:rPr>
          <w:szCs w:val="22"/>
        </w:rPr>
        <w:t xml:space="preserve"> </w:t>
      </w:r>
    </w:p>
    <w:p w14:paraId="5000B708" w14:textId="77777777" w:rsidR="008C1960" w:rsidRDefault="008C1960" w:rsidP="008C1960">
      <w:pPr>
        <w:pStyle w:val="ListParagraph"/>
        <w:ind w:left="680"/>
        <w:rPr>
          <w:szCs w:val="22"/>
        </w:rPr>
      </w:pPr>
    </w:p>
    <w:p w14:paraId="5D5E1F90" w14:textId="1931AEC6" w:rsidR="00736C9F" w:rsidRPr="008C1960" w:rsidRDefault="00AA3938" w:rsidP="008C1960">
      <w:pPr>
        <w:pStyle w:val="ListParagraph"/>
        <w:ind w:left="680"/>
        <w:rPr>
          <w:szCs w:val="22"/>
        </w:rPr>
      </w:pPr>
      <w:r w:rsidRPr="008C1960">
        <w:rPr>
          <w:szCs w:val="22"/>
        </w:rPr>
        <w:t xml:space="preserve">Daimler dataset, available: </w:t>
      </w:r>
      <w:hyperlink r:id="rId24" w:history="1">
        <w:r w:rsidR="00B25F17" w:rsidRPr="008C1960">
          <w:rPr>
            <w:rStyle w:val="Hyperlink"/>
            <w:szCs w:val="22"/>
          </w:rPr>
          <w:t>http://www.gavrila.net/Datasets/Daimler_Pedestrian_Benchmark_D/Daimler_Pedestrian_Segmentatio/daimler_pedestrian_segmentatio.html</w:t>
        </w:r>
      </w:hyperlink>
      <w:r w:rsidR="006B7356">
        <w:rPr>
          <w:szCs w:val="22"/>
        </w:rPr>
        <w:t xml:space="preserve"> [Accessed 20 April 2017]</w:t>
      </w:r>
    </w:p>
    <w:p w14:paraId="17366C0F" w14:textId="116FF80F" w:rsidR="0023154F" w:rsidRDefault="0023154F" w:rsidP="0023154F">
      <w:pPr>
        <w:rPr>
          <w:szCs w:val="22"/>
        </w:rPr>
      </w:pPr>
    </w:p>
    <w:p w14:paraId="6D55DEEB" w14:textId="4E594F1A" w:rsidR="0023154F" w:rsidRDefault="0023154F" w:rsidP="006B7356">
      <w:pPr>
        <w:ind w:left="680" w:hanging="680"/>
        <w:rPr>
          <w:szCs w:val="22"/>
        </w:rPr>
      </w:pPr>
      <w:r>
        <w:rPr>
          <w:szCs w:val="22"/>
        </w:rPr>
        <w:t>[11]</w:t>
      </w:r>
      <w:r>
        <w:rPr>
          <w:szCs w:val="22"/>
        </w:rPr>
        <w:tab/>
        <w:t xml:space="preserve">OpenCV, </w:t>
      </w:r>
      <w:r w:rsidR="006B7356">
        <w:rPr>
          <w:szCs w:val="22"/>
        </w:rPr>
        <w:t>“</w:t>
      </w:r>
      <w:r w:rsidR="006B7356" w:rsidRPr="00BD4725">
        <w:rPr>
          <w:i/>
          <w:szCs w:val="22"/>
        </w:rPr>
        <w:t>Open source computer vision and machine learning software library</w:t>
      </w:r>
      <w:r w:rsidR="006B7356">
        <w:rPr>
          <w:szCs w:val="22"/>
        </w:rPr>
        <w:t xml:space="preserve">”, </w:t>
      </w:r>
      <w:r w:rsidR="00CB07F3">
        <w:rPr>
          <w:szCs w:val="22"/>
        </w:rPr>
        <w:t xml:space="preserve">available: </w:t>
      </w:r>
      <w:hyperlink r:id="rId25" w:history="1">
        <w:r w:rsidR="00CB07F3" w:rsidRPr="001F0AFA">
          <w:rPr>
            <w:rStyle w:val="Hyperlink"/>
            <w:szCs w:val="22"/>
          </w:rPr>
          <w:t>http://opencv.org/</w:t>
        </w:r>
      </w:hyperlink>
      <w:r w:rsidR="00CB07F3">
        <w:rPr>
          <w:szCs w:val="22"/>
        </w:rPr>
        <w:t xml:space="preserve"> [Accessed 24 April 2017]</w:t>
      </w:r>
    </w:p>
    <w:p w14:paraId="533C8371" w14:textId="7F8CB1D1" w:rsidR="00D85214" w:rsidRDefault="00D85214" w:rsidP="006B7356">
      <w:pPr>
        <w:ind w:left="680" w:hanging="680"/>
        <w:rPr>
          <w:szCs w:val="22"/>
        </w:rPr>
      </w:pPr>
    </w:p>
    <w:p w14:paraId="538E9550" w14:textId="7FEE759A" w:rsidR="00D85214" w:rsidRPr="0023154F" w:rsidRDefault="00D85214" w:rsidP="006B7356">
      <w:pPr>
        <w:ind w:left="680" w:hanging="680"/>
        <w:rPr>
          <w:szCs w:val="22"/>
        </w:rPr>
      </w:pPr>
    </w:p>
    <w:sectPr w:rsidR="00D85214" w:rsidRPr="0023154F" w:rsidSect="00D61D84">
      <w:headerReference w:type="default" r:id="rId26"/>
      <w:footerReference w:type="default" r:id="rId27"/>
      <w:pgSz w:w="11900" w:h="16840"/>
      <w:pgMar w:top="1428" w:right="1800" w:bottom="1440" w:left="1800" w:header="708" w:footer="708" w:gutter="0"/>
      <w:pgNumType w:start="1"/>
      <w:cols w:space="708"/>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Neil Taylor" w:date="2014-04-04T12:25:00Z" w:initials="NT">
    <w:p w14:paraId="641E56C8" w14:textId="77777777" w:rsidR="00680F37" w:rsidRDefault="00680F37" w:rsidP="004C12FA">
      <w:pPr>
        <w:pStyle w:val="CommentText"/>
      </w:pPr>
      <w:r>
        <w:rPr>
          <w:rStyle w:val="CommentReference"/>
        </w:rPr>
        <w:annotationRef/>
      </w:r>
      <w:r>
        <w:t>Change this for your module.</w:t>
      </w:r>
    </w:p>
  </w:comment>
  <w:comment w:id="2" w:author="Neil Taylor" w:date="2014-04-04T12:25:00Z" w:initials="NT">
    <w:p w14:paraId="7AF41237" w14:textId="77777777" w:rsidR="00680F37" w:rsidRDefault="00680F37" w:rsidP="004C12FA">
      <w:pPr>
        <w:pStyle w:val="CommentText"/>
      </w:pPr>
      <w:r>
        <w:rPr>
          <w:rStyle w:val="CommentReference"/>
        </w:rPr>
        <w:annotationRef/>
      </w:r>
      <w:r>
        <w:t>Date for this version of the document.</w:t>
      </w:r>
    </w:p>
  </w:comment>
  <w:comment w:id="3" w:author="Neil Taylor" w:date="2014-04-04T12:25:00Z" w:initials="NT">
    <w:p w14:paraId="006BC6D7" w14:textId="77777777" w:rsidR="00680F37" w:rsidRDefault="00680F37" w:rsidP="004C12FA">
      <w:pPr>
        <w:pStyle w:val="CommentText"/>
      </w:pPr>
      <w:r>
        <w:rPr>
          <w:rStyle w:val="CommentReference"/>
        </w:rPr>
        <w:annotationRef/>
      </w:r>
      <w:r>
        <w:t xml:space="preserve">Change as appropriate. </w:t>
      </w:r>
    </w:p>
  </w:comment>
  <w:comment w:id="4" w:author="Neil Taylor" w:date="2014-04-04T12:25:00Z" w:initials="NT">
    <w:p w14:paraId="41B7C726" w14:textId="77777777" w:rsidR="00680F37" w:rsidRDefault="00680F37" w:rsidP="004C12FA">
      <w:pPr>
        <w:pStyle w:val="CommentText"/>
      </w:pPr>
      <w:r>
        <w:rPr>
          <w:rStyle w:val="CommentReference"/>
        </w:rPr>
        <w:annotationRef/>
      </w:r>
      <w:r>
        <w:t>Change as appropriate.</w:t>
      </w:r>
    </w:p>
  </w:comment>
  <w:comment w:id="12" w:author="Alex O'Donnell" w:date="2017-04-18T12:30:00Z" w:initials="AO">
    <w:p w14:paraId="7113B10E" w14:textId="4AE8060F" w:rsidR="00680F37" w:rsidRDefault="00680F37" w:rsidP="000E37FD">
      <w:pPr>
        <w:pStyle w:val="CommentText"/>
      </w:pPr>
      <w:r>
        <w:rPr>
          <w:rStyle w:val="CommentReference"/>
        </w:rPr>
        <w:annotationRef/>
      </w:r>
      <w:r>
        <w:t>Cite examples? Add thumbnails at the end?</w:t>
      </w:r>
    </w:p>
  </w:comment>
  <w:comment w:id="16" w:author="Alex O'Donnell [2]" w:date="2017-04-19T19:53:00Z" w:initials="AO">
    <w:p w14:paraId="69C4E215" w14:textId="6F569E9A" w:rsidR="00680F37" w:rsidRDefault="00680F37">
      <w:pPr>
        <w:pStyle w:val="CommentText"/>
      </w:pPr>
      <w:r>
        <w:rPr>
          <w:rStyle w:val="CommentReference"/>
        </w:rPr>
        <w:annotationRef/>
      </w:r>
      <w:r>
        <w:t>Are the ‘</w:t>
      </w:r>
      <w:proofErr w:type="spellStart"/>
      <w:r>
        <w:t>g’’s</w:t>
      </w:r>
      <w:proofErr w:type="spellEnd"/>
      <w:r>
        <w:t xml:space="preserve"> cut off</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41E56C8" w15:done="1"/>
  <w15:commentEx w15:paraId="7AF41237" w15:done="1"/>
  <w15:commentEx w15:paraId="006BC6D7" w15:done="1"/>
  <w15:commentEx w15:paraId="41B7C726" w15:done="1"/>
  <w15:commentEx w15:paraId="7113B10E" w15:done="0"/>
  <w15:commentEx w15:paraId="69C4E215"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6E13D96" w14:textId="77777777" w:rsidR="00C77B8F" w:rsidRDefault="00C77B8F" w:rsidP="004C12FA">
      <w:r>
        <w:separator/>
      </w:r>
    </w:p>
  </w:endnote>
  <w:endnote w:type="continuationSeparator" w:id="0">
    <w:p w14:paraId="4A8DDFF1" w14:textId="77777777" w:rsidR="00C77B8F" w:rsidRDefault="00C77B8F" w:rsidP="004C12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MS Mincho">
    <w:altName w:val="ＭＳ 明朝"/>
    <w:panose1 w:val="02020609040205080304"/>
    <w:charset w:val="80"/>
    <w:family w:val="auto"/>
    <w:pitch w:val="variable"/>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Segoe UI"/>
    <w:charset w:val="00"/>
    <w:family w:val="auto"/>
    <w:pitch w:val="variable"/>
    <w:sig w:usb0="E1000AEF" w:usb1="5000A1FF" w:usb2="00000000" w:usb3="00000000" w:csb0="000001BF" w:csb1="00000000"/>
  </w:font>
  <w:font w:name="Times">
    <w:panose1 w:val="020206030504050203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A6AB00" w14:textId="2BAF85C4" w:rsidR="00680F37" w:rsidRDefault="00680F37" w:rsidP="004C12FA">
    <w:pPr>
      <w:pStyle w:val="Footer"/>
      <w:jc w:val="center"/>
    </w:pPr>
    <w:r>
      <w:t xml:space="preserve">Page </w:t>
    </w:r>
    <w:r>
      <w:fldChar w:fldCharType="begin"/>
    </w:r>
    <w:r>
      <w:instrText xml:space="preserve"> PAGE  \* MERGEFORMAT </w:instrText>
    </w:r>
    <w:r>
      <w:fldChar w:fldCharType="separate"/>
    </w:r>
    <w:r w:rsidR="00CB643E">
      <w:rPr>
        <w:noProof/>
      </w:rPr>
      <w:t>6</w:t>
    </w:r>
    <w:r>
      <w:fldChar w:fldCharType="end"/>
    </w:r>
    <w:r>
      <w:t xml:space="preserve"> of </w:t>
    </w:r>
    <w:r>
      <w:rPr>
        <w:lang w:val="en-US"/>
      </w:rPr>
      <w:fldChar w:fldCharType="begin"/>
    </w:r>
    <w:r>
      <w:rPr>
        <w:lang w:val="en-US"/>
      </w:rPr>
      <w:instrText xml:space="preserve"> SECTIONPAGES  \* MERGEFORMAT </w:instrText>
    </w:r>
    <w:r>
      <w:rPr>
        <w:lang w:val="en-US"/>
      </w:rPr>
      <w:fldChar w:fldCharType="separate"/>
    </w:r>
    <w:r w:rsidR="00CB643E">
      <w:rPr>
        <w:noProof/>
        <w:lang w:val="en-US"/>
      </w:rPr>
      <w:t>24</w:t>
    </w:r>
    <w:r>
      <w:rPr>
        <w:lang w:val="en-US"/>
      </w:rPr>
      <w:fldChar w:fldCharType="end"/>
    </w:r>
  </w:p>
  <w:p w14:paraId="5CFB20B3" w14:textId="77777777" w:rsidR="00680F37" w:rsidRDefault="00680F37" w:rsidP="004C12F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2A589C5" w14:textId="77777777" w:rsidR="00C77B8F" w:rsidRDefault="00C77B8F" w:rsidP="004C12FA">
      <w:r>
        <w:separator/>
      </w:r>
    </w:p>
  </w:footnote>
  <w:footnote w:type="continuationSeparator" w:id="0">
    <w:p w14:paraId="369B65CD" w14:textId="77777777" w:rsidR="00C77B8F" w:rsidRDefault="00C77B8F" w:rsidP="004C12F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B74280" w14:textId="279B4BB0" w:rsidR="00680F37" w:rsidRPr="002053FA" w:rsidRDefault="00680F37" w:rsidP="004C12FA">
    <w:pPr>
      <w:pStyle w:val="Header"/>
      <w:rPr>
        <w:sz w:val="18"/>
        <w:szCs w:val="18"/>
      </w:rPr>
    </w:pPr>
    <w:r w:rsidRPr="002053FA">
      <w:rPr>
        <w:sz w:val="18"/>
        <w:szCs w:val="18"/>
      </w:rPr>
      <w:t>Automated Surveillance using Background Subtraction and Shape Analysis</w:t>
    </w:r>
    <w:r w:rsidRPr="002053FA">
      <w:rPr>
        <w:sz w:val="18"/>
        <w:szCs w:val="18"/>
      </w:rPr>
      <w:tab/>
    </w:r>
    <w:r w:rsidRPr="002053FA">
      <w:rPr>
        <w:sz w:val="18"/>
        <w:szCs w:val="18"/>
      </w:rPr>
      <w:tab/>
      <w:t>Alex O’Donnell (alo14)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7CF4D32"/>
    <w:multiLevelType w:val="multilevel"/>
    <w:tmpl w:val="F768DC1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09DB4E56"/>
    <w:multiLevelType w:val="multilevel"/>
    <w:tmpl w:val="9748400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0BE03F99"/>
    <w:multiLevelType w:val="multilevel"/>
    <w:tmpl w:val="214A885A"/>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92" w:hanging="792"/>
      </w:pPr>
      <w:rPr>
        <w:rFonts w:hint="default"/>
      </w:rPr>
    </w:lvl>
    <w:lvl w:ilvl="2">
      <w:start w:val="1"/>
      <w:numFmt w:val="decimal"/>
      <w:pStyle w:val="Heading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159F3C2A"/>
    <w:multiLevelType w:val="hybridMultilevel"/>
    <w:tmpl w:val="9AE0EE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454386"/>
    <w:multiLevelType w:val="multilevel"/>
    <w:tmpl w:val="04090027"/>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6" w15:restartNumberingAfterBreak="0">
    <w:nsid w:val="1D0C16B7"/>
    <w:multiLevelType w:val="multilevel"/>
    <w:tmpl w:val="FBCC62B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DCA03B0"/>
    <w:multiLevelType w:val="multilevel"/>
    <w:tmpl w:val="1E88B584"/>
    <w:lvl w:ilvl="0">
      <w:start w:val="1"/>
      <w:numFmt w:val="decimal"/>
      <w:lvlText w:val="%1."/>
      <w:lvlJc w:val="left"/>
      <w:pPr>
        <w:ind w:left="284" w:hanging="284"/>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27C44B05"/>
    <w:multiLevelType w:val="hybridMultilevel"/>
    <w:tmpl w:val="A3B6E6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D7346D7"/>
    <w:multiLevelType w:val="multilevel"/>
    <w:tmpl w:val="F768DC1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15:restartNumberingAfterBreak="0">
    <w:nsid w:val="30421224"/>
    <w:multiLevelType w:val="hybridMultilevel"/>
    <w:tmpl w:val="4D0C47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2D83DBC"/>
    <w:multiLevelType w:val="multilevel"/>
    <w:tmpl w:val="C8FE741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34915857"/>
    <w:multiLevelType w:val="multilevel"/>
    <w:tmpl w:val="51129CBA"/>
    <w:lvl w:ilvl="0">
      <w:start w:val="1"/>
      <w:numFmt w:val="upperLetter"/>
      <w:lvlText w:val="%1."/>
      <w:lvlJc w:val="left"/>
      <w:pPr>
        <w:ind w:left="0" w:firstLine="0"/>
      </w:pPr>
      <w:rPr>
        <w:rFonts w:hint="default"/>
      </w:rPr>
    </w:lvl>
    <w:lvl w:ilvl="1">
      <w:start w:val="1"/>
      <w:numFmt w:val="upperLetter"/>
      <w:lvlText w:val="%2."/>
      <w:lvlJc w:val="left"/>
      <w:pPr>
        <w:ind w:left="720" w:firstLine="0"/>
      </w:pPr>
      <w:rPr>
        <w:rFonts w:hint="default"/>
      </w:rPr>
    </w:lvl>
    <w:lvl w:ilvl="2">
      <w:start w:val="1"/>
      <w:numFmt w:val="decimal"/>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13" w15:restartNumberingAfterBreak="0">
    <w:nsid w:val="35954688"/>
    <w:multiLevelType w:val="multilevel"/>
    <w:tmpl w:val="F768DC1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4" w15:restartNumberingAfterBreak="0">
    <w:nsid w:val="36C02AE0"/>
    <w:multiLevelType w:val="hybridMultilevel"/>
    <w:tmpl w:val="089A5720"/>
    <w:lvl w:ilvl="0" w:tplc="B34AD0DE">
      <w:start w:val="1"/>
      <w:numFmt w:val="decimal"/>
      <w:lvlText w:val="%1."/>
      <w:lvlJc w:val="left"/>
      <w:pPr>
        <w:ind w:left="680" w:hanging="6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FC52D5D"/>
    <w:multiLevelType w:val="multilevel"/>
    <w:tmpl w:val="F768DC1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6" w15:restartNumberingAfterBreak="0">
    <w:nsid w:val="4BFC4C3E"/>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5009377A"/>
    <w:multiLevelType w:val="multilevel"/>
    <w:tmpl w:val="51129CBA"/>
    <w:lvl w:ilvl="0">
      <w:start w:val="1"/>
      <w:numFmt w:val="upperLetter"/>
      <w:lvlText w:val="%1."/>
      <w:lvlJc w:val="left"/>
      <w:pPr>
        <w:ind w:left="0" w:firstLine="0"/>
      </w:pPr>
      <w:rPr>
        <w:rFonts w:hint="default"/>
      </w:rPr>
    </w:lvl>
    <w:lvl w:ilvl="1">
      <w:start w:val="1"/>
      <w:numFmt w:val="upperLetter"/>
      <w:lvlText w:val="%2."/>
      <w:lvlJc w:val="left"/>
      <w:pPr>
        <w:ind w:left="720" w:firstLine="0"/>
      </w:pPr>
      <w:rPr>
        <w:rFonts w:hint="default"/>
      </w:rPr>
    </w:lvl>
    <w:lvl w:ilvl="2">
      <w:start w:val="1"/>
      <w:numFmt w:val="decimal"/>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18" w15:restartNumberingAfterBreak="0">
    <w:nsid w:val="504106EE"/>
    <w:multiLevelType w:val="multilevel"/>
    <w:tmpl w:val="1AFC8C0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55560685"/>
    <w:multiLevelType w:val="multilevel"/>
    <w:tmpl w:val="214A885A"/>
    <w:lvl w:ilvl="0">
      <w:start w:val="1"/>
      <w:numFmt w:val="decimal"/>
      <w:lvlText w:val="%1."/>
      <w:lvlJc w:val="left"/>
      <w:pPr>
        <w:ind w:left="360" w:hanging="360"/>
      </w:pPr>
      <w:rPr>
        <w:rFonts w:hint="default"/>
      </w:rPr>
    </w:lvl>
    <w:lvl w:ilvl="1">
      <w:start w:val="1"/>
      <w:numFmt w:val="decimal"/>
      <w:lvlText w:val="%1.%2."/>
      <w:lvlJc w:val="left"/>
      <w:pPr>
        <w:ind w:left="792" w:hanging="79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55793AA8"/>
    <w:multiLevelType w:val="multilevel"/>
    <w:tmpl w:val="AEBCD77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684B6457"/>
    <w:multiLevelType w:val="hybridMultilevel"/>
    <w:tmpl w:val="54083268"/>
    <w:lvl w:ilvl="0" w:tplc="76BEB8FA">
      <w:start w:val="1"/>
      <w:numFmt w:val="decimal"/>
      <w:lvlText w:val="[%1]"/>
      <w:lvlJc w:val="left"/>
      <w:pPr>
        <w:ind w:left="680" w:hanging="6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D21520E"/>
    <w:multiLevelType w:val="hybridMultilevel"/>
    <w:tmpl w:val="3A46DE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1DF4C9F"/>
    <w:multiLevelType w:val="hybridMultilevel"/>
    <w:tmpl w:val="5DFC1E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71E82B1E"/>
    <w:multiLevelType w:val="multilevel"/>
    <w:tmpl w:val="F51AAD14"/>
    <w:lvl w:ilvl="0">
      <w:start w:val="1"/>
      <w:numFmt w:val="upperLetter"/>
      <w:lvlText w:val="%1."/>
      <w:lvlJc w:val="left"/>
      <w:pPr>
        <w:ind w:left="-5" w:firstLine="0"/>
      </w:pPr>
      <w:rPr>
        <w:rFonts w:hint="default"/>
      </w:rPr>
    </w:lvl>
    <w:lvl w:ilvl="1">
      <w:start w:val="1"/>
      <w:numFmt w:val="upperLetter"/>
      <w:pStyle w:val="AppendixSection"/>
      <w:lvlText w:val="%2."/>
      <w:lvlJc w:val="left"/>
      <w:pPr>
        <w:ind w:left="715" w:firstLine="0"/>
      </w:pPr>
      <w:rPr>
        <w:rFonts w:hint="default"/>
      </w:rPr>
    </w:lvl>
    <w:lvl w:ilvl="2">
      <w:start w:val="1"/>
      <w:numFmt w:val="decimal"/>
      <w:lvlText w:val="%3."/>
      <w:lvlJc w:val="left"/>
      <w:pPr>
        <w:ind w:left="1435" w:firstLine="0"/>
      </w:pPr>
      <w:rPr>
        <w:rFonts w:hint="default"/>
      </w:rPr>
    </w:lvl>
    <w:lvl w:ilvl="3">
      <w:start w:val="1"/>
      <w:numFmt w:val="lowerLetter"/>
      <w:lvlText w:val="%4)"/>
      <w:lvlJc w:val="left"/>
      <w:pPr>
        <w:ind w:left="2155" w:firstLine="0"/>
      </w:pPr>
      <w:rPr>
        <w:rFonts w:hint="default"/>
      </w:rPr>
    </w:lvl>
    <w:lvl w:ilvl="4">
      <w:start w:val="1"/>
      <w:numFmt w:val="decimal"/>
      <w:lvlText w:val="(%5)"/>
      <w:lvlJc w:val="left"/>
      <w:pPr>
        <w:ind w:left="2875" w:firstLine="0"/>
      </w:pPr>
      <w:rPr>
        <w:rFonts w:hint="default"/>
      </w:rPr>
    </w:lvl>
    <w:lvl w:ilvl="5">
      <w:start w:val="1"/>
      <w:numFmt w:val="lowerLetter"/>
      <w:lvlText w:val="(%6)"/>
      <w:lvlJc w:val="left"/>
      <w:pPr>
        <w:ind w:left="3595" w:firstLine="0"/>
      </w:pPr>
      <w:rPr>
        <w:rFonts w:hint="default"/>
      </w:rPr>
    </w:lvl>
    <w:lvl w:ilvl="6">
      <w:start w:val="1"/>
      <w:numFmt w:val="lowerRoman"/>
      <w:lvlText w:val="(%7)"/>
      <w:lvlJc w:val="left"/>
      <w:pPr>
        <w:ind w:left="4315" w:firstLine="0"/>
      </w:pPr>
      <w:rPr>
        <w:rFonts w:hint="default"/>
      </w:rPr>
    </w:lvl>
    <w:lvl w:ilvl="7">
      <w:start w:val="1"/>
      <w:numFmt w:val="lowerLetter"/>
      <w:lvlText w:val="(%8)"/>
      <w:lvlJc w:val="left"/>
      <w:pPr>
        <w:ind w:left="5035" w:firstLine="0"/>
      </w:pPr>
      <w:rPr>
        <w:rFonts w:hint="default"/>
      </w:rPr>
    </w:lvl>
    <w:lvl w:ilvl="8">
      <w:start w:val="1"/>
      <w:numFmt w:val="lowerRoman"/>
      <w:lvlText w:val="(%9)"/>
      <w:lvlJc w:val="left"/>
      <w:pPr>
        <w:ind w:left="5755" w:firstLine="0"/>
      </w:pPr>
      <w:rPr>
        <w:rFonts w:hint="default"/>
      </w:rPr>
    </w:lvl>
  </w:abstractNum>
  <w:abstractNum w:abstractNumId="25" w15:restartNumberingAfterBreak="0">
    <w:nsid w:val="75FB680B"/>
    <w:multiLevelType w:val="multilevel"/>
    <w:tmpl w:val="F768DC1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6" w15:restartNumberingAfterBreak="0">
    <w:nsid w:val="7B9267A6"/>
    <w:multiLevelType w:val="multilevel"/>
    <w:tmpl w:val="F768DC1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7" w15:restartNumberingAfterBreak="0">
    <w:nsid w:val="7BB76851"/>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14"/>
  </w:num>
  <w:num w:numId="2">
    <w:abstractNumId w:val="7"/>
  </w:num>
  <w:num w:numId="3">
    <w:abstractNumId w:val="21"/>
  </w:num>
  <w:num w:numId="4">
    <w:abstractNumId w:val="2"/>
  </w:num>
  <w:num w:numId="5">
    <w:abstractNumId w:val="0"/>
  </w:num>
  <w:num w:numId="6">
    <w:abstractNumId w:val="8"/>
  </w:num>
  <w:num w:numId="7">
    <w:abstractNumId w:val="13"/>
  </w:num>
  <w:num w:numId="8">
    <w:abstractNumId w:val="4"/>
  </w:num>
  <w:num w:numId="9">
    <w:abstractNumId w:val="25"/>
  </w:num>
  <w:num w:numId="10">
    <w:abstractNumId w:val="26"/>
  </w:num>
  <w:num w:numId="11">
    <w:abstractNumId w:val="15"/>
  </w:num>
  <w:num w:numId="12">
    <w:abstractNumId w:val="1"/>
  </w:num>
  <w:num w:numId="13">
    <w:abstractNumId w:val="9"/>
  </w:num>
  <w:num w:numId="14">
    <w:abstractNumId w:val="16"/>
  </w:num>
  <w:num w:numId="15">
    <w:abstractNumId w:val="5"/>
  </w:num>
  <w:num w:numId="16">
    <w:abstractNumId w:val="12"/>
  </w:num>
  <w:num w:numId="17">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0"/>
  </w:num>
  <w:num w:numId="19">
    <w:abstractNumId w:val="22"/>
  </w:num>
  <w:num w:numId="20">
    <w:abstractNumId w:val="17"/>
  </w:num>
  <w:num w:numId="21">
    <w:abstractNumId w:val="20"/>
  </w:num>
  <w:num w:numId="22">
    <w:abstractNumId w:val="24"/>
  </w:num>
  <w:num w:numId="23">
    <w:abstractNumId w:val="18"/>
  </w:num>
  <w:num w:numId="24">
    <w:abstractNumId w:val="6"/>
  </w:num>
  <w:num w:numId="25">
    <w:abstractNumId w:val="27"/>
  </w:num>
  <w:num w:numId="26">
    <w:abstractNumId w:val="11"/>
  </w:num>
  <w:num w:numId="27">
    <w:abstractNumId w:val="3"/>
  </w:num>
  <w:num w:numId="28">
    <w:abstractNumId w:val="19"/>
  </w:num>
  <w:num w:numId="29">
    <w:abstractNumId w:val="2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Alex O'Donnell">
    <w15:presenceInfo w15:providerId="Windows Live" w15:userId="8820463bcbb47596"/>
  </w15:person>
  <w15:person w15:author="Alex O'Donnell [2]">
    <w15:presenceInfo w15:providerId="None" w15:userId="Alex O'Donnell"/>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embedSystemFonts/>
  <w:proofState w:spelling="clean" w:grammar="clean"/>
  <w:attachedTemplate r:id="rId1"/>
  <w:defaultTabStop w:val="720"/>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3EB3"/>
    <w:rsid w:val="000003C7"/>
    <w:rsid w:val="000011FF"/>
    <w:rsid w:val="0000409D"/>
    <w:rsid w:val="0000489E"/>
    <w:rsid w:val="000053CD"/>
    <w:rsid w:val="00005481"/>
    <w:rsid w:val="000107EE"/>
    <w:rsid w:val="00011F27"/>
    <w:rsid w:val="000121A8"/>
    <w:rsid w:val="00012BED"/>
    <w:rsid w:val="000210D7"/>
    <w:rsid w:val="00030AA1"/>
    <w:rsid w:val="00030B97"/>
    <w:rsid w:val="00031C19"/>
    <w:rsid w:val="00031FBA"/>
    <w:rsid w:val="00032A05"/>
    <w:rsid w:val="00043265"/>
    <w:rsid w:val="00045F7A"/>
    <w:rsid w:val="00046A21"/>
    <w:rsid w:val="00061719"/>
    <w:rsid w:val="00066FAA"/>
    <w:rsid w:val="00067AB6"/>
    <w:rsid w:val="00070BFB"/>
    <w:rsid w:val="000718B1"/>
    <w:rsid w:val="00071D9D"/>
    <w:rsid w:val="00073608"/>
    <w:rsid w:val="000747E2"/>
    <w:rsid w:val="000766A1"/>
    <w:rsid w:val="0007797F"/>
    <w:rsid w:val="00084B05"/>
    <w:rsid w:val="00084BF3"/>
    <w:rsid w:val="000850DD"/>
    <w:rsid w:val="00085A43"/>
    <w:rsid w:val="000928E3"/>
    <w:rsid w:val="00093DF9"/>
    <w:rsid w:val="00094B10"/>
    <w:rsid w:val="00095589"/>
    <w:rsid w:val="0009699F"/>
    <w:rsid w:val="000A2052"/>
    <w:rsid w:val="000A21E2"/>
    <w:rsid w:val="000A375D"/>
    <w:rsid w:val="000A388C"/>
    <w:rsid w:val="000A46F1"/>
    <w:rsid w:val="000B2BFA"/>
    <w:rsid w:val="000B34DF"/>
    <w:rsid w:val="000B48E4"/>
    <w:rsid w:val="000B49E6"/>
    <w:rsid w:val="000B7680"/>
    <w:rsid w:val="000C0589"/>
    <w:rsid w:val="000C0CBF"/>
    <w:rsid w:val="000C37F0"/>
    <w:rsid w:val="000C5AB6"/>
    <w:rsid w:val="000C5D2E"/>
    <w:rsid w:val="000D14C9"/>
    <w:rsid w:val="000D1630"/>
    <w:rsid w:val="000D279A"/>
    <w:rsid w:val="000D280C"/>
    <w:rsid w:val="000D3D68"/>
    <w:rsid w:val="000D3F34"/>
    <w:rsid w:val="000D4D48"/>
    <w:rsid w:val="000E37FD"/>
    <w:rsid w:val="000E4EDC"/>
    <w:rsid w:val="000E5039"/>
    <w:rsid w:val="000E6793"/>
    <w:rsid w:val="000F0396"/>
    <w:rsid w:val="000F065A"/>
    <w:rsid w:val="000F080F"/>
    <w:rsid w:val="000F1399"/>
    <w:rsid w:val="001007E9"/>
    <w:rsid w:val="00100938"/>
    <w:rsid w:val="00102D97"/>
    <w:rsid w:val="001035E0"/>
    <w:rsid w:val="001045D0"/>
    <w:rsid w:val="001051A0"/>
    <w:rsid w:val="00105B50"/>
    <w:rsid w:val="00107B2E"/>
    <w:rsid w:val="00111E74"/>
    <w:rsid w:val="00113ACE"/>
    <w:rsid w:val="00115865"/>
    <w:rsid w:val="001228FD"/>
    <w:rsid w:val="00124344"/>
    <w:rsid w:val="001248FA"/>
    <w:rsid w:val="0012492A"/>
    <w:rsid w:val="00137198"/>
    <w:rsid w:val="00137355"/>
    <w:rsid w:val="0014184A"/>
    <w:rsid w:val="00141882"/>
    <w:rsid w:val="00141B89"/>
    <w:rsid w:val="00145C07"/>
    <w:rsid w:val="00147285"/>
    <w:rsid w:val="00147748"/>
    <w:rsid w:val="00150F9D"/>
    <w:rsid w:val="001540AA"/>
    <w:rsid w:val="00154D21"/>
    <w:rsid w:val="00154E57"/>
    <w:rsid w:val="001559AE"/>
    <w:rsid w:val="0015623A"/>
    <w:rsid w:val="00157A87"/>
    <w:rsid w:val="001646EE"/>
    <w:rsid w:val="00165D2F"/>
    <w:rsid w:val="001743A2"/>
    <w:rsid w:val="0017533E"/>
    <w:rsid w:val="001808A0"/>
    <w:rsid w:val="0018100E"/>
    <w:rsid w:val="001811C7"/>
    <w:rsid w:val="001814D2"/>
    <w:rsid w:val="00181D7B"/>
    <w:rsid w:val="00181F20"/>
    <w:rsid w:val="00182B1F"/>
    <w:rsid w:val="001842B5"/>
    <w:rsid w:val="0018587C"/>
    <w:rsid w:val="001921EE"/>
    <w:rsid w:val="001941BC"/>
    <w:rsid w:val="001954A9"/>
    <w:rsid w:val="00195F3E"/>
    <w:rsid w:val="00195F6D"/>
    <w:rsid w:val="0019675C"/>
    <w:rsid w:val="001A3EA1"/>
    <w:rsid w:val="001A52F2"/>
    <w:rsid w:val="001A63B6"/>
    <w:rsid w:val="001A7BA3"/>
    <w:rsid w:val="001B2546"/>
    <w:rsid w:val="001B2C33"/>
    <w:rsid w:val="001B459E"/>
    <w:rsid w:val="001B4C6D"/>
    <w:rsid w:val="001B536A"/>
    <w:rsid w:val="001B54A9"/>
    <w:rsid w:val="001B63E4"/>
    <w:rsid w:val="001B6CEA"/>
    <w:rsid w:val="001B7F57"/>
    <w:rsid w:val="001C27A6"/>
    <w:rsid w:val="001C2E32"/>
    <w:rsid w:val="001C4109"/>
    <w:rsid w:val="001C570B"/>
    <w:rsid w:val="001D04A7"/>
    <w:rsid w:val="001D263D"/>
    <w:rsid w:val="001D32FB"/>
    <w:rsid w:val="001D43AD"/>
    <w:rsid w:val="001D67DF"/>
    <w:rsid w:val="001E2E72"/>
    <w:rsid w:val="001E3899"/>
    <w:rsid w:val="001E439E"/>
    <w:rsid w:val="001E5E69"/>
    <w:rsid w:val="001E7B12"/>
    <w:rsid w:val="001F28C8"/>
    <w:rsid w:val="001F35A4"/>
    <w:rsid w:val="001F5220"/>
    <w:rsid w:val="001F63EF"/>
    <w:rsid w:val="001F642F"/>
    <w:rsid w:val="00200224"/>
    <w:rsid w:val="00201C6C"/>
    <w:rsid w:val="00203A52"/>
    <w:rsid w:val="002042C3"/>
    <w:rsid w:val="002053FA"/>
    <w:rsid w:val="00207F12"/>
    <w:rsid w:val="00210857"/>
    <w:rsid w:val="00210A82"/>
    <w:rsid w:val="00210FAC"/>
    <w:rsid w:val="00213E53"/>
    <w:rsid w:val="00214A02"/>
    <w:rsid w:val="00215633"/>
    <w:rsid w:val="00225D8B"/>
    <w:rsid w:val="0023154F"/>
    <w:rsid w:val="00231582"/>
    <w:rsid w:val="00232571"/>
    <w:rsid w:val="00236F4D"/>
    <w:rsid w:val="00240120"/>
    <w:rsid w:val="00240E39"/>
    <w:rsid w:val="00240E6F"/>
    <w:rsid w:val="002411B3"/>
    <w:rsid w:val="00245FCE"/>
    <w:rsid w:val="002466A5"/>
    <w:rsid w:val="002468B3"/>
    <w:rsid w:val="00250439"/>
    <w:rsid w:val="002528F7"/>
    <w:rsid w:val="002551EE"/>
    <w:rsid w:val="0025782C"/>
    <w:rsid w:val="002579BA"/>
    <w:rsid w:val="0026503F"/>
    <w:rsid w:val="002662DE"/>
    <w:rsid w:val="00266935"/>
    <w:rsid w:val="00266B3A"/>
    <w:rsid w:val="002706DC"/>
    <w:rsid w:val="002714D5"/>
    <w:rsid w:val="00272722"/>
    <w:rsid w:val="0027339F"/>
    <w:rsid w:val="002743F9"/>
    <w:rsid w:val="00276C70"/>
    <w:rsid w:val="00276F1E"/>
    <w:rsid w:val="00284459"/>
    <w:rsid w:val="00287ED6"/>
    <w:rsid w:val="00294A56"/>
    <w:rsid w:val="00294ED3"/>
    <w:rsid w:val="00296FBE"/>
    <w:rsid w:val="002A0A9E"/>
    <w:rsid w:val="002A2964"/>
    <w:rsid w:val="002A5BC5"/>
    <w:rsid w:val="002A6190"/>
    <w:rsid w:val="002B0070"/>
    <w:rsid w:val="002B1349"/>
    <w:rsid w:val="002B3B3A"/>
    <w:rsid w:val="002B3B7A"/>
    <w:rsid w:val="002B67EA"/>
    <w:rsid w:val="002B757F"/>
    <w:rsid w:val="002C0277"/>
    <w:rsid w:val="002C0343"/>
    <w:rsid w:val="002C045E"/>
    <w:rsid w:val="002C06BA"/>
    <w:rsid w:val="002C0F02"/>
    <w:rsid w:val="002C5B73"/>
    <w:rsid w:val="002C6334"/>
    <w:rsid w:val="002C678D"/>
    <w:rsid w:val="002D312D"/>
    <w:rsid w:val="002D4E3A"/>
    <w:rsid w:val="002D5309"/>
    <w:rsid w:val="002D5845"/>
    <w:rsid w:val="002E07CF"/>
    <w:rsid w:val="002E3E4F"/>
    <w:rsid w:val="002E49B0"/>
    <w:rsid w:val="002F1A62"/>
    <w:rsid w:val="002F2B81"/>
    <w:rsid w:val="002F4017"/>
    <w:rsid w:val="00300C93"/>
    <w:rsid w:val="00300C94"/>
    <w:rsid w:val="003025E9"/>
    <w:rsid w:val="003075ED"/>
    <w:rsid w:val="0031340F"/>
    <w:rsid w:val="00313643"/>
    <w:rsid w:val="00313C29"/>
    <w:rsid w:val="00316117"/>
    <w:rsid w:val="003169F8"/>
    <w:rsid w:val="00317A0C"/>
    <w:rsid w:val="00322B3E"/>
    <w:rsid w:val="00323645"/>
    <w:rsid w:val="00325BCE"/>
    <w:rsid w:val="003268BD"/>
    <w:rsid w:val="00326996"/>
    <w:rsid w:val="00327055"/>
    <w:rsid w:val="00327081"/>
    <w:rsid w:val="003271F2"/>
    <w:rsid w:val="00327D84"/>
    <w:rsid w:val="0033074D"/>
    <w:rsid w:val="00331DC5"/>
    <w:rsid w:val="00333034"/>
    <w:rsid w:val="003331DA"/>
    <w:rsid w:val="0033487B"/>
    <w:rsid w:val="00336B8B"/>
    <w:rsid w:val="00336D26"/>
    <w:rsid w:val="003372DF"/>
    <w:rsid w:val="0034127A"/>
    <w:rsid w:val="00342E1A"/>
    <w:rsid w:val="00345CD6"/>
    <w:rsid w:val="00347760"/>
    <w:rsid w:val="00347FB9"/>
    <w:rsid w:val="003504AC"/>
    <w:rsid w:val="00350CE9"/>
    <w:rsid w:val="00351C89"/>
    <w:rsid w:val="00352398"/>
    <w:rsid w:val="0035377F"/>
    <w:rsid w:val="003548F7"/>
    <w:rsid w:val="0035596B"/>
    <w:rsid w:val="00355EB0"/>
    <w:rsid w:val="00356B42"/>
    <w:rsid w:val="003610A8"/>
    <w:rsid w:val="00361D80"/>
    <w:rsid w:val="00362F9D"/>
    <w:rsid w:val="003645E1"/>
    <w:rsid w:val="00367A8E"/>
    <w:rsid w:val="00367C54"/>
    <w:rsid w:val="003721D1"/>
    <w:rsid w:val="00372925"/>
    <w:rsid w:val="00373BBE"/>
    <w:rsid w:val="00373D09"/>
    <w:rsid w:val="00374B0E"/>
    <w:rsid w:val="0037566B"/>
    <w:rsid w:val="003759BE"/>
    <w:rsid w:val="003818F5"/>
    <w:rsid w:val="00382AF5"/>
    <w:rsid w:val="00383F06"/>
    <w:rsid w:val="00384931"/>
    <w:rsid w:val="00384C99"/>
    <w:rsid w:val="003856E7"/>
    <w:rsid w:val="00386D28"/>
    <w:rsid w:val="00386F66"/>
    <w:rsid w:val="00387151"/>
    <w:rsid w:val="0039186B"/>
    <w:rsid w:val="0039449B"/>
    <w:rsid w:val="0039648E"/>
    <w:rsid w:val="0039763E"/>
    <w:rsid w:val="00397E9B"/>
    <w:rsid w:val="003A0065"/>
    <w:rsid w:val="003A08C4"/>
    <w:rsid w:val="003A26DD"/>
    <w:rsid w:val="003A3ED5"/>
    <w:rsid w:val="003B340B"/>
    <w:rsid w:val="003B386D"/>
    <w:rsid w:val="003B4103"/>
    <w:rsid w:val="003B4E96"/>
    <w:rsid w:val="003B5556"/>
    <w:rsid w:val="003B5D1F"/>
    <w:rsid w:val="003B5F09"/>
    <w:rsid w:val="003B73E3"/>
    <w:rsid w:val="003B79AA"/>
    <w:rsid w:val="003C0708"/>
    <w:rsid w:val="003C0D39"/>
    <w:rsid w:val="003C1454"/>
    <w:rsid w:val="003C1C6D"/>
    <w:rsid w:val="003C246D"/>
    <w:rsid w:val="003C2954"/>
    <w:rsid w:val="003D172A"/>
    <w:rsid w:val="003D17A8"/>
    <w:rsid w:val="003D1CF7"/>
    <w:rsid w:val="003D59A8"/>
    <w:rsid w:val="003D628B"/>
    <w:rsid w:val="003E2741"/>
    <w:rsid w:val="003E3EB3"/>
    <w:rsid w:val="003E6B77"/>
    <w:rsid w:val="003E7CB0"/>
    <w:rsid w:val="003F275D"/>
    <w:rsid w:val="003F46D5"/>
    <w:rsid w:val="003F67D4"/>
    <w:rsid w:val="003F6B5F"/>
    <w:rsid w:val="003F7A78"/>
    <w:rsid w:val="00401DB7"/>
    <w:rsid w:val="004048E8"/>
    <w:rsid w:val="0040569F"/>
    <w:rsid w:val="004064FE"/>
    <w:rsid w:val="0041074D"/>
    <w:rsid w:val="0041182B"/>
    <w:rsid w:val="004204B2"/>
    <w:rsid w:val="00420B12"/>
    <w:rsid w:val="00422FD8"/>
    <w:rsid w:val="004237C4"/>
    <w:rsid w:val="00423C6B"/>
    <w:rsid w:val="0042405C"/>
    <w:rsid w:val="0042608C"/>
    <w:rsid w:val="00426597"/>
    <w:rsid w:val="0042717D"/>
    <w:rsid w:val="00427BA5"/>
    <w:rsid w:val="00431556"/>
    <w:rsid w:val="00432506"/>
    <w:rsid w:val="004329A6"/>
    <w:rsid w:val="0043359D"/>
    <w:rsid w:val="00433659"/>
    <w:rsid w:val="00434FD8"/>
    <w:rsid w:val="00437F9C"/>
    <w:rsid w:val="00441799"/>
    <w:rsid w:val="00445782"/>
    <w:rsid w:val="00445FC3"/>
    <w:rsid w:val="004506A0"/>
    <w:rsid w:val="00450B08"/>
    <w:rsid w:val="00453A9E"/>
    <w:rsid w:val="00454BF6"/>
    <w:rsid w:val="0045664F"/>
    <w:rsid w:val="004603BB"/>
    <w:rsid w:val="00461578"/>
    <w:rsid w:val="004618A8"/>
    <w:rsid w:val="00462CC0"/>
    <w:rsid w:val="0046541C"/>
    <w:rsid w:val="00465906"/>
    <w:rsid w:val="00465C7F"/>
    <w:rsid w:val="004705A5"/>
    <w:rsid w:val="004710AA"/>
    <w:rsid w:val="0047383D"/>
    <w:rsid w:val="00474AB4"/>
    <w:rsid w:val="0047655C"/>
    <w:rsid w:val="00480CCA"/>
    <w:rsid w:val="004816F2"/>
    <w:rsid w:val="00481B1D"/>
    <w:rsid w:val="004823EF"/>
    <w:rsid w:val="004837FA"/>
    <w:rsid w:val="00483D6C"/>
    <w:rsid w:val="00485DDD"/>
    <w:rsid w:val="00495198"/>
    <w:rsid w:val="0049704B"/>
    <w:rsid w:val="004A00DA"/>
    <w:rsid w:val="004A01ED"/>
    <w:rsid w:val="004A0C19"/>
    <w:rsid w:val="004A3D74"/>
    <w:rsid w:val="004A4BD6"/>
    <w:rsid w:val="004A4D42"/>
    <w:rsid w:val="004A5143"/>
    <w:rsid w:val="004A6B3D"/>
    <w:rsid w:val="004A6D62"/>
    <w:rsid w:val="004B05B1"/>
    <w:rsid w:val="004B3598"/>
    <w:rsid w:val="004B5805"/>
    <w:rsid w:val="004C12FA"/>
    <w:rsid w:val="004C13B9"/>
    <w:rsid w:val="004C18C3"/>
    <w:rsid w:val="004D00B2"/>
    <w:rsid w:val="004D24B5"/>
    <w:rsid w:val="004D27E4"/>
    <w:rsid w:val="004D45DD"/>
    <w:rsid w:val="004D566D"/>
    <w:rsid w:val="004E168A"/>
    <w:rsid w:val="004E3145"/>
    <w:rsid w:val="004E41E6"/>
    <w:rsid w:val="004E63C0"/>
    <w:rsid w:val="004E72CA"/>
    <w:rsid w:val="004F1DC9"/>
    <w:rsid w:val="004F35DB"/>
    <w:rsid w:val="004F453C"/>
    <w:rsid w:val="004F59BF"/>
    <w:rsid w:val="004F5E94"/>
    <w:rsid w:val="005048BA"/>
    <w:rsid w:val="00512E56"/>
    <w:rsid w:val="00516F6B"/>
    <w:rsid w:val="005172CA"/>
    <w:rsid w:val="00520695"/>
    <w:rsid w:val="005219CC"/>
    <w:rsid w:val="005219FA"/>
    <w:rsid w:val="00522736"/>
    <w:rsid w:val="0052333E"/>
    <w:rsid w:val="00524464"/>
    <w:rsid w:val="0052511E"/>
    <w:rsid w:val="0052558F"/>
    <w:rsid w:val="00525B9C"/>
    <w:rsid w:val="00526A2F"/>
    <w:rsid w:val="00532268"/>
    <w:rsid w:val="00535ACB"/>
    <w:rsid w:val="00535CD2"/>
    <w:rsid w:val="00536C05"/>
    <w:rsid w:val="00540024"/>
    <w:rsid w:val="005427DB"/>
    <w:rsid w:val="005432C7"/>
    <w:rsid w:val="00543BF4"/>
    <w:rsid w:val="00544364"/>
    <w:rsid w:val="00544AB2"/>
    <w:rsid w:val="005504D9"/>
    <w:rsid w:val="0055294B"/>
    <w:rsid w:val="00552956"/>
    <w:rsid w:val="005530B2"/>
    <w:rsid w:val="00554AD1"/>
    <w:rsid w:val="00554AF6"/>
    <w:rsid w:val="00557196"/>
    <w:rsid w:val="00562B3C"/>
    <w:rsid w:val="005669CC"/>
    <w:rsid w:val="0056708A"/>
    <w:rsid w:val="00567226"/>
    <w:rsid w:val="00570931"/>
    <w:rsid w:val="0057247E"/>
    <w:rsid w:val="00574C54"/>
    <w:rsid w:val="005773BD"/>
    <w:rsid w:val="005808DE"/>
    <w:rsid w:val="00580E1E"/>
    <w:rsid w:val="00583A56"/>
    <w:rsid w:val="00583FBD"/>
    <w:rsid w:val="005859EE"/>
    <w:rsid w:val="00586D33"/>
    <w:rsid w:val="0059000A"/>
    <w:rsid w:val="005907E1"/>
    <w:rsid w:val="00592452"/>
    <w:rsid w:val="005932D4"/>
    <w:rsid w:val="00596E6C"/>
    <w:rsid w:val="00597437"/>
    <w:rsid w:val="00597442"/>
    <w:rsid w:val="00597582"/>
    <w:rsid w:val="005A0731"/>
    <w:rsid w:val="005A1F9C"/>
    <w:rsid w:val="005A4A1D"/>
    <w:rsid w:val="005A4B2F"/>
    <w:rsid w:val="005A53D7"/>
    <w:rsid w:val="005A75E4"/>
    <w:rsid w:val="005B1926"/>
    <w:rsid w:val="005B1C20"/>
    <w:rsid w:val="005C0233"/>
    <w:rsid w:val="005C07E9"/>
    <w:rsid w:val="005C0B72"/>
    <w:rsid w:val="005C2F75"/>
    <w:rsid w:val="005C3781"/>
    <w:rsid w:val="005C4E0D"/>
    <w:rsid w:val="005D2933"/>
    <w:rsid w:val="005D3CA0"/>
    <w:rsid w:val="005D426A"/>
    <w:rsid w:val="005D4392"/>
    <w:rsid w:val="005E0132"/>
    <w:rsid w:val="005E1901"/>
    <w:rsid w:val="005E4861"/>
    <w:rsid w:val="005E62E6"/>
    <w:rsid w:val="005E64D2"/>
    <w:rsid w:val="005E7DBC"/>
    <w:rsid w:val="005F7594"/>
    <w:rsid w:val="005F7F5F"/>
    <w:rsid w:val="0060111E"/>
    <w:rsid w:val="00601505"/>
    <w:rsid w:val="00602F85"/>
    <w:rsid w:val="00604E83"/>
    <w:rsid w:val="006129BD"/>
    <w:rsid w:val="0061436F"/>
    <w:rsid w:val="0061451E"/>
    <w:rsid w:val="006155B1"/>
    <w:rsid w:val="006164E0"/>
    <w:rsid w:val="00620A61"/>
    <w:rsid w:val="0062112C"/>
    <w:rsid w:val="006234AA"/>
    <w:rsid w:val="0062685A"/>
    <w:rsid w:val="0063000D"/>
    <w:rsid w:val="00630792"/>
    <w:rsid w:val="00631CBF"/>
    <w:rsid w:val="0063252B"/>
    <w:rsid w:val="006337F3"/>
    <w:rsid w:val="00635023"/>
    <w:rsid w:val="00635E81"/>
    <w:rsid w:val="00636DDA"/>
    <w:rsid w:val="00640458"/>
    <w:rsid w:val="006426CA"/>
    <w:rsid w:val="006447C7"/>
    <w:rsid w:val="0064657E"/>
    <w:rsid w:val="006469BE"/>
    <w:rsid w:val="00651A0C"/>
    <w:rsid w:val="00653B24"/>
    <w:rsid w:val="00653E56"/>
    <w:rsid w:val="00654EF2"/>
    <w:rsid w:val="00656D6A"/>
    <w:rsid w:val="00657A31"/>
    <w:rsid w:val="0066183C"/>
    <w:rsid w:val="00662A0C"/>
    <w:rsid w:val="0066335F"/>
    <w:rsid w:val="00665943"/>
    <w:rsid w:val="006667AC"/>
    <w:rsid w:val="00666A57"/>
    <w:rsid w:val="0067153F"/>
    <w:rsid w:val="00673A8B"/>
    <w:rsid w:val="00673EDA"/>
    <w:rsid w:val="00675D7A"/>
    <w:rsid w:val="0067792C"/>
    <w:rsid w:val="00680F37"/>
    <w:rsid w:val="006833BB"/>
    <w:rsid w:val="00683B79"/>
    <w:rsid w:val="006840F3"/>
    <w:rsid w:val="00690623"/>
    <w:rsid w:val="0069127B"/>
    <w:rsid w:val="006913F1"/>
    <w:rsid w:val="00694611"/>
    <w:rsid w:val="00694DC3"/>
    <w:rsid w:val="00694DC5"/>
    <w:rsid w:val="006A2677"/>
    <w:rsid w:val="006A2FD1"/>
    <w:rsid w:val="006A3BD2"/>
    <w:rsid w:val="006A3C04"/>
    <w:rsid w:val="006B14FA"/>
    <w:rsid w:val="006B172D"/>
    <w:rsid w:val="006B23A9"/>
    <w:rsid w:val="006B5479"/>
    <w:rsid w:val="006B6C6E"/>
    <w:rsid w:val="006B7356"/>
    <w:rsid w:val="006C2647"/>
    <w:rsid w:val="006C3D5A"/>
    <w:rsid w:val="006C4815"/>
    <w:rsid w:val="006C4A6A"/>
    <w:rsid w:val="006C503D"/>
    <w:rsid w:val="006C6009"/>
    <w:rsid w:val="006C7832"/>
    <w:rsid w:val="006C7D04"/>
    <w:rsid w:val="006D3D52"/>
    <w:rsid w:val="006D4AFB"/>
    <w:rsid w:val="006D7869"/>
    <w:rsid w:val="006E18C4"/>
    <w:rsid w:val="006E1AD3"/>
    <w:rsid w:val="006E25AA"/>
    <w:rsid w:val="006E28CB"/>
    <w:rsid w:val="006E45C4"/>
    <w:rsid w:val="006E5EF6"/>
    <w:rsid w:val="006E662F"/>
    <w:rsid w:val="006F129B"/>
    <w:rsid w:val="006F3F3A"/>
    <w:rsid w:val="006F4541"/>
    <w:rsid w:val="00701383"/>
    <w:rsid w:val="007022F1"/>
    <w:rsid w:val="00704B3C"/>
    <w:rsid w:val="00710A9B"/>
    <w:rsid w:val="00711DBE"/>
    <w:rsid w:val="00714BF3"/>
    <w:rsid w:val="007153AC"/>
    <w:rsid w:val="00715517"/>
    <w:rsid w:val="007155BB"/>
    <w:rsid w:val="00715767"/>
    <w:rsid w:val="00715B17"/>
    <w:rsid w:val="00720185"/>
    <w:rsid w:val="007204B5"/>
    <w:rsid w:val="007219AE"/>
    <w:rsid w:val="00722659"/>
    <w:rsid w:val="00725796"/>
    <w:rsid w:val="00726F51"/>
    <w:rsid w:val="007270E3"/>
    <w:rsid w:val="007322BF"/>
    <w:rsid w:val="007336D9"/>
    <w:rsid w:val="00734015"/>
    <w:rsid w:val="00735856"/>
    <w:rsid w:val="00736C9F"/>
    <w:rsid w:val="00740BA0"/>
    <w:rsid w:val="00740C6B"/>
    <w:rsid w:val="00741037"/>
    <w:rsid w:val="00741FA1"/>
    <w:rsid w:val="00743854"/>
    <w:rsid w:val="00745F13"/>
    <w:rsid w:val="00750F5B"/>
    <w:rsid w:val="007554A3"/>
    <w:rsid w:val="00755906"/>
    <w:rsid w:val="00756031"/>
    <w:rsid w:val="00756429"/>
    <w:rsid w:val="0075792B"/>
    <w:rsid w:val="00760478"/>
    <w:rsid w:val="00760870"/>
    <w:rsid w:val="007622CC"/>
    <w:rsid w:val="00763A2F"/>
    <w:rsid w:val="007640EA"/>
    <w:rsid w:val="00765628"/>
    <w:rsid w:val="00770471"/>
    <w:rsid w:val="00772010"/>
    <w:rsid w:val="00773C03"/>
    <w:rsid w:val="00776F9C"/>
    <w:rsid w:val="00780AA7"/>
    <w:rsid w:val="00792697"/>
    <w:rsid w:val="00792F45"/>
    <w:rsid w:val="00794118"/>
    <w:rsid w:val="00794A91"/>
    <w:rsid w:val="00797269"/>
    <w:rsid w:val="007A1181"/>
    <w:rsid w:val="007A1F05"/>
    <w:rsid w:val="007A1F10"/>
    <w:rsid w:val="007A2294"/>
    <w:rsid w:val="007A3E41"/>
    <w:rsid w:val="007A4016"/>
    <w:rsid w:val="007A66BC"/>
    <w:rsid w:val="007A7F5C"/>
    <w:rsid w:val="007B0247"/>
    <w:rsid w:val="007B1257"/>
    <w:rsid w:val="007B2E34"/>
    <w:rsid w:val="007B37AD"/>
    <w:rsid w:val="007C3D5D"/>
    <w:rsid w:val="007C4A19"/>
    <w:rsid w:val="007C4CF6"/>
    <w:rsid w:val="007C5E19"/>
    <w:rsid w:val="007C6F81"/>
    <w:rsid w:val="007C7177"/>
    <w:rsid w:val="007D28B9"/>
    <w:rsid w:val="007D419B"/>
    <w:rsid w:val="007D5621"/>
    <w:rsid w:val="007D5F82"/>
    <w:rsid w:val="007D68FB"/>
    <w:rsid w:val="007E0021"/>
    <w:rsid w:val="007E1A6B"/>
    <w:rsid w:val="007E446B"/>
    <w:rsid w:val="007E7314"/>
    <w:rsid w:val="007F176A"/>
    <w:rsid w:val="007F42B8"/>
    <w:rsid w:val="007F4FC5"/>
    <w:rsid w:val="007F6CEB"/>
    <w:rsid w:val="00803612"/>
    <w:rsid w:val="008040A2"/>
    <w:rsid w:val="00806C3C"/>
    <w:rsid w:val="00806CFF"/>
    <w:rsid w:val="00810174"/>
    <w:rsid w:val="008107BE"/>
    <w:rsid w:val="008168D9"/>
    <w:rsid w:val="008168FD"/>
    <w:rsid w:val="00817032"/>
    <w:rsid w:val="00822A20"/>
    <w:rsid w:val="0082335E"/>
    <w:rsid w:val="00824CD7"/>
    <w:rsid w:val="008250D5"/>
    <w:rsid w:val="0082672E"/>
    <w:rsid w:val="00830EF0"/>
    <w:rsid w:val="00833A03"/>
    <w:rsid w:val="008368D2"/>
    <w:rsid w:val="00837109"/>
    <w:rsid w:val="00841263"/>
    <w:rsid w:val="008470E9"/>
    <w:rsid w:val="008474EA"/>
    <w:rsid w:val="008474FE"/>
    <w:rsid w:val="00847DD9"/>
    <w:rsid w:val="00853BF0"/>
    <w:rsid w:val="00856341"/>
    <w:rsid w:val="008574D6"/>
    <w:rsid w:val="00857564"/>
    <w:rsid w:val="00857B52"/>
    <w:rsid w:val="0086252C"/>
    <w:rsid w:val="00862783"/>
    <w:rsid w:val="008716D6"/>
    <w:rsid w:val="0087291C"/>
    <w:rsid w:val="00875E37"/>
    <w:rsid w:val="00875F45"/>
    <w:rsid w:val="00875F96"/>
    <w:rsid w:val="00876154"/>
    <w:rsid w:val="00883D65"/>
    <w:rsid w:val="00883F9B"/>
    <w:rsid w:val="00885A90"/>
    <w:rsid w:val="0088674B"/>
    <w:rsid w:val="008868F2"/>
    <w:rsid w:val="00886AF4"/>
    <w:rsid w:val="0089066F"/>
    <w:rsid w:val="0089101B"/>
    <w:rsid w:val="008931B2"/>
    <w:rsid w:val="008946BA"/>
    <w:rsid w:val="00895676"/>
    <w:rsid w:val="00895741"/>
    <w:rsid w:val="008959FB"/>
    <w:rsid w:val="00896921"/>
    <w:rsid w:val="008A08A1"/>
    <w:rsid w:val="008A15C2"/>
    <w:rsid w:val="008A217B"/>
    <w:rsid w:val="008A271D"/>
    <w:rsid w:val="008A2ACA"/>
    <w:rsid w:val="008A396E"/>
    <w:rsid w:val="008A5373"/>
    <w:rsid w:val="008B6A2F"/>
    <w:rsid w:val="008B7BA0"/>
    <w:rsid w:val="008C1960"/>
    <w:rsid w:val="008C2B6B"/>
    <w:rsid w:val="008C3BB3"/>
    <w:rsid w:val="008C50D3"/>
    <w:rsid w:val="008D0688"/>
    <w:rsid w:val="008D6A33"/>
    <w:rsid w:val="008D7293"/>
    <w:rsid w:val="008E04B8"/>
    <w:rsid w:val="008E0FA4"/>
    <w:rsid w:val="008E2D36"/>
    <w:rsid w:val="008E4179"/>
    <w:rsid w:val="008E4592"/>
    <w:rsid w:val="008F340C"/>
    <w:rsid w:val="008F64D8"/>
    <w:rsid w:val="008F6B38"/>
    <w:rsid w:val="008F72A4"/>
    <w:rsid w:val="009003E4"/>
    <w:rsid w:val="00900CEB"/>
    <w:rsid w:val="00902525"/>
    <w:rsid w:val="00906163"/>
    <w:rsid w:val="00910892"/>
    <w:rsid w:val="009161DD"/>
    <w:rsid w:val="00917A98"/>
    <w:rsid w:val="00920B4E"/>
    <w:rsid w:val="00921015"/>
    <w:rsid w:val="009226B4"/>
    <w:rsid w:val="00923E73"/>
    <w:rsid w:val="00927235"/>
    <w:rsid w:val="0092729A"/>
    <w:rsid w:val="00927845"/>
    <w:rsid w:val="00930C40"/>
    <w:rsid w:val="00932612"/>
    <w:rsid w:val="00932C40"/>
    <w:rsid w:val="00933860"/>
    <w:rsid w:val="00937FDD"/>
    <w:rsid w:val="00940E62"/>
    <w:rsid w:val="00940F5D"/>
    <w:rsid w:val="009438C3"/>
    <w:rsid w:val="0095079F"/>
    <w:rsid w:val="00950DE6"/>
    <w:rsid w:val="00952C1E"/>
    <w:rsid w:val="00952C62"/>
    <w:rsid w:val="009532BF"/>
    <w:rsid w:val="00961140"/>
    <w:rsid w:val="0096181A"/>
    <w:rsid w:val="00964729"/>
    <w:rsid w:val="00965F68"/>
    <w:rsid w:val="00966FA4"/>
    <w:rsid w:val="009672F3"/>
    <w:rsid w:val="0097080E"/>
    <w:rsid w:val="00970B2C"/>
    <w:rsid w:val="00972BD0"/>
    <w:rsid w:val="009803D8"/>
    <w:rsid w:val="00982587"/>
    <w:rsid w:val="009830CC"/>
    <w:rsid w:val="00983D12"/>
    <w:rsid w:val="009878B3"/>
    <w:rsid w:val="00990458"/>
    <w:rsid w:val="0099121E"/>
    <w:rsid w:val="00994DE2"/>
    <w:rsid w:val="009958BB"/>
    <w:rsid w:val="00996069"/>
    <w:rsid w:val="0099618A"/>
    <w:rsid w:val="0099671F"/>
    <w:rsid w:val="00997BA4"/>
    <w:rsid w:val="009A1955"/>
    <w:rsid w:val="009A54F2"/>
    <w:rsid w:val="009A65DF"/>
    <w:rsid w:val="009B1679"/>
    <w:rsid w:val="009B261B"/>
    <w:rsid w:val="009B2CDB"/>
    <w:rsid w:val="009B3305"/>
    <w:rsid w:val="009B50FC"/>
    <w:rsid w:val="009B7396"/>
    <w:rsid w:val="009B764F"/>
    <w:rsid w:val="009C03B6"/>
    <w:rsid w:val="009C0C83"/>
    <w:rsid w:val="009C2468"/>
    <w:rsid w:val="009C52EA"/>
    <w:rsid w:val="009D1FA3"/>
    <w:rsid w:val="009D2D37"/>
    <w:rsid w:val="009D4328"/>
    <w:rsid w:val="009D7F85"/>
    <w:rsid w:val="009E0531"/>
    <w:rsid w:val="009E6C0C"/>
    <w:rsid w:val="009E7140"/>
    <w:rsid w:val="009F23CB"/>
    <w:rsid w:val="009F3F14"/>
    <w:rsid w:val="009F3FC1"/>
    <w:rsid w:val="009F4F96"/>
    <w:rsid w:val="009F7726"/>
    <w:rsid w:val="00A00E00"/>
    <w:rsid w:val="00A024A8"/>
    <w:rsid w:val="00A04B46"/>
    <w:rsid w:val="00A06F63"/>
    <w:rsid w:val="00A07065"/>
    <w:rsid w:val="00A0708B"/>
    <w:rsid w:val="00A10C24"/>
    <w:rsid w:val="00A11B8A"/>
    <w:rsid w:val="00A122A4"/>
    <w:rsid w:val="00A147E5"/>
    <w:rsid w:val="00A1493B"/>
    <w:rsid w:val="00A16170"/>
    <w:rsid w:val="00A17F3B"/>
    <w:rsid w:val="00A23FEF"/>
    <w:rsid w:val="00A24017"/>
    <w:rsid w:val="00A25432"/>
    <w:rsid w:val="00A265D4"/>
    <w:rsid w:val="00A26C55"/>
    <w:rsid w:val="00A277C7"/>
    <w:rsid w:val="00A304C2"/>
    <w:rsid w:val="00A3234E"/>
    <w:rsid w:val="00A3292A"/>
    <w:rsid w:val="00A362D9"/>
    <w:rsid w:val="00A37DC0"/>
    <w:rsid w:val="00A418F2"/>
    <w:rsid w:val="00A43DA5"/>
    <w:rsid w:val="00A43E7C"/>
    <w:rsid w:val="00A46DA1"/>
    <w:rsid w:val="00A47B7E"/>
    <w:rsid w:val="00A518EF"/>
    <w:rsid w:val="00A53D30"/>
    <w:rsid w:val="00A56870"/>
    <w:rsid w:val="00A5688B"/>
    <w:rsid w:val="00A57509"/>
    <w:rsid w:val="00A60B7B"/>
    <w:rsid w:val="00A61764"/>
    <w:rsid w:val="00A64A5B"/>
    <w:rsid w:val="00A6585D"/>
    <w:rsid w:val="00A65BA2"/>
    <w:rsid w:val="00A66E97"/>
    <w:rsid w:val="00A73CB6"/>
    <w:rsid w:val="00A74A84"/>
    <w:rsid w:val="00A75995"/>
    <w:rsid w:val="00A76996"/>
    <w:rsid w:val="00A771A4"/>
    <w:rsid w:val="00A77C24"/>
    <w:rsid w:val="00A77D80"/>
    <w:rsid w:val="00A80495"/>
    <w:rsid w:val="00A80AD8"/>
    <w:rsid w:val="00A81ED7"/>
    <w:rsid w:val="00A82A58"/>
    <w:rsid w:val="00A82D60"/>
    <w:rsid w:val="00A90BEE"/>
    <w:rsid w:val="00A92E0E"/>
    <w:rsid w:val="00A95AFA"/>
    <w:rsid w:val="00A97BC8"/>
    <w:rsid w:val="00AA3938"/>
    <w:rsid w:val="00AA51E8"/>
    <w:rsid w:val="00AA53AF"/>
    <w:rsid w:val="00AA57BB"/>
    <w:rsid w:val="00AA5CAE"/>
    <w:rsid w:val="00AA67F2"/>
    <w:rsid w:val="00AB1193"/>
    <w:rsid w:val="00AB23BB"/>
    <w:rsid w:val="00AB3CB7"/>
    <w:rsid w:val="00AB5277"/>
    <w:rsid w:val="00AB55CF"/>
    <w:rsid w:val="00AB5FC0"/>
    <w:rsid w:val="00AB6AC9"/>
    <w:rsid w:val="00AB74AB"/>
    <w:rsid w:val="00AC011B"/>
    <w:rsid w:val="00AC2FE8"/>
    <w:rsid w:val="00AD586F"/>
    <w:rsid w:val="00AD669B"/>
    <w:rsid w:val="00AD7C49"/>
    <w:rsid w:val="00AE074A"/>
    <w:rsid w:val="00AE1E35"/>
    <w:rsid w:val="00AE4F85"/>
    <w:rsid w:val="00AE56A3"/>
    <w:rsid w:val="00AE59D0"/>
    <w:rsid w:val="00AE70D3"/>
    <w:rsid w:val="00AF1FBE"/>
    <w:rsid w:val="00AF25B2"/>
    <w:rsid w:val="00AF3606"/>
    <w:rsid w:val="00AF39F4"/>
    <w:rsid w:val="00AF3E0B"/>
    <w:rsid w:val="00AF5354"/>
    <w:rsid w:val="00AF61DC"/>
    <w:rsid w:val="00AF6436"/>
    <w:rsid w:val="00B00281"/>
    <w:rsid w:val="00B00FA3"/>
    <w:rsid w:val="00B017FE"/>
    <w:rsid w:val="00B01DB6"/>
    <w:rsid w:val="00B026AA"/>
    <w:rsid w:val="00B045A3"/>
    <w:rsid w:val="00B04D4F"/>
    <w:rsid w:val="00B05149"/>
    <w:rsid w:val="00B0542E"/>
    <w:rsid w:val="00B06178"/>
    <w:rsid w:val="00B06637"/>
    <w:rsid w:val="00B068C6"/>
    <w:rsid w:val="00B1052B"/>
    <w:rsid w:val="00B10A5C"/>
    <w:rsid w:val="00B1213E"/>
    <w:rsid w:val="00B12416"/>
    <w:rsid w:val="00B12FB0"/>
    <w:rsid w:val="00B16BD7"/>
    <w:rsid w:val="00B205EF"/>
    <w:rsid w:val="00B20C75"/>
    <w:rsid w:val="00B25F17"/>
    <w:rsid w:val="00B272D7"/>
    <w:rsid w:val="00B27479"/>
    <w:rsid w:val="00B302E9"/>
    <w:rsid w:val="00B3312B"/>
    <w:rsid w:val="00B37407"/>
    <w:rsid w:val="00B37DED"/>
    <w:rsid w:val="00B40716"/>
    <w:rsid w:val="00B40AA4"/>
    <w:rsid w:val="00B420CF"/>
    <w:rsid w:val="00B42C3C"/>
    <w:rsid w:val="00B43093"/>
    <w:rsid w:val="00B4347C"/>
    <w:rsid w:val="00B44811"/>
    <w:rsid w:val="00B515B4"/>
    <w:rsid w:val="00B527DC"/>
    <w:rsid w:val="00B578D0"/>
    <w:rsid w:val="00B61DFB"/>
    <w:rsid w:val="00B6521D"/>
    <w:rsid w:val="00B6598E"/>
    <w:rsid w:val="00B65D04"/>
    <w:rsid w:val="00B70A5D"/>
    <w:rsid w:val="00B71D53"/>
    <w:rsid w:val="00B73E6E"/>
    <w:rsid w:val="00B7486E"/>
    <w:rsid w:val="00B749C5"/>
    <w:rsid w:val="00B77442"/>
    <w:rsid w:val="00B77A55"/>
    <w:rsid w:val="00B82427"/>
    <w:rsid w:val="00B82510"/>
    <w:rsid w:val="00B82B83"/>
    <w:rsid w:val="00B855EB"/>
    <w:rsid w:val="00B872BD"/>
    <w:rsid w:val="00B87AEA"/>
    <w:rsid w:val="00B90746"/>
    <w:rsid w:val="00B915D8"/>
    <w:rsid w:val="00B91DBE"/>
    <w:rsid w:val="00B920AB"/>
    <w:rsid w:val="00B92C7A"/>
    <w:rsid w:val="00B93857"/>
    <w:rsid w:val="00B95340"/>
    <w:rsid w:val="00B95712"/>
    <w:rsid w:val="00B978DF"/>
    <w:rsid w:val="00BA1440"/>
    <w:rsid w:val="00BA3DF0"/>
    <w:rsid w:val="00BA7092"/>
    <w:rsid w:val="00BA7172"/>
    <w:rsid w:val="00BB188B"/>
    <w:rsid w:val="00BB21F0"/>
    <w:rsid w:val="00BB2E10"/>
    <w:rsid w:val="00BB349B"/>
    <w:rsid w:val="00BB7A13"/>
    <w:rsid w:val="00BC0227"/>
    <w:rsid w:val="00BC1A95"/>
    <w:rsid w:val="00BC3E33"/>
    <w:rsid w:val="00BC5C85"/>
    <w:rsid w:val="00BC74D9"/>
    <w:rsid w:val="00BD054B"/>
    <w:rsid w:val="00BD079A"/>
    <w:rsid w:val="00BD3089"/>
    <w:rsid w:val="00BD3370"/>
    <w:rsid w:val="00BD4725"/>
    <w:rsid w:val="00BD6168"/>
    <w:rsid w:val="00BD6185"/>
    <w:rsid w:val="00BD62DA"/>
    <w:rsid w:val="00BD6C8F"/>
    <w:rsid w:val="00BE2CDF"/>
    <w:rsid w:val="00BE35D7"/>
    <w:rsid w:val="00BE40EA"/>
    <w:rsid w:val="00BE51BE"/>
    <w:rsid w:val="00BE57EF"/>
    <w:rsid w:val="00BE65D3"/>
    <w:rsid w:val="00BF0D8B"/>
    <w:rsid w:val="00BF0E6A"/>
    <w:rsid w:val="00BF1939"/>
    <w:rsid w:val="00BF3566"/>
    <w:rsid w:val="00BF414C"/>
    <w:rsid w:val="00BF6FFC"/>
    <w:rsid w:val="00BF7132"/>
    <w:rsid w:val="00BF75E8"/>
    <w:rsid w:val="00C02A14"/>
    <w:rsid w:val="00C04F5C"/>
    <w:rsid w:val="00C04FE9"/>
    <w:rsid w:val="00C0669A"/>
    <w:rsid w:val="00C11391"/>
    <w:rsid w:val="00C115BA"/>
    <w:rsid w:val="00C13FDB"/>
    <w:rsid w:val="00C16942"/>
    <w:rsid w:val="00C1729C"/>
    <w:rsid w:val="00C17437"/>
    <w:rsid w:val="00C25AD7"/>
    <w:rsid w:val="00C27AE9"/>
    <w:rsid w:val="00C27B5F"/>
    <w:rsid w:val="00C27DBF"/>
    <w:rsid w:val="00C30F28"/>
    <w:rsid w:val="00C31521"/>
    <w:rsid w:val="00C34C7B"/>
    <w:rsid w:val="00C377FF"/>
    <w:rsid w:val="00C4659E"/>
    <w:rsid w:val="00C46A90"/>
    <w:rsid w:val="00C47A73"/>
    <w:rsid w:val="00C5112C"/>
    <w:rsid w:val="00C53332"/>
    <w:rsid w:val="00C542DB"/>
    <w:rsid w:val="00C56099"/>
    <w:rsid w:val="00C61D10"/>
    <w:rsid w:val="00C636B9"/>
    <w:rsid w:val="00C646FA"/>
    <w:rsid w:val="00C662A4"/>
    <w:rsid w:val="00C667F5"/>
    <w:rsid w:val="00C676D4"/>
    <w:rsid w:val="00C67945"/>
    <w:rsid w:val="00C67A5B"/>
    <w:rsid w:val="00C67AFD"/>
    <w:rsid w:val="00C67E56"/>
    <w:rsid w:val="00C7068D"/>
    <w:rsid w:val="00C712FF"/>
    <w:rsid w:val="00C72EBC"/>
    <w:rsid w:val="00C7449F"/>
    <w:rsid w:val="00C74B6A"/>
    <w:rsid w:val="00C77B8F"/>
    <w:rsid w:val="00C808D8"/>
    <w:rsid w:val="00C81AF3"/>
    <w:rsid w:val="00C82D04"/>
    <w:rsid w:val="00C834D1"/>
    <w:rsid w:val="00C939F3"/>
    <w:rsid w:val="00C96D1D"/>
    <w:rsid w:val="00CA0550"/>
    <w:rsid w:val="00CA0C24"/>
    <w:rsid w:val="00CA243D"/>
    <w:rsid w:val="00CA355D"/>
    <w:rsid w:val="00CA3B55"/>
    <w:rsid w:val="00CA3E2C"/>
    <w:rsid w:val="00CA4F78"/>
    <w:rsid w:val="00CA54CE"/>
    <w:rsid w:val="00CA55FE"/>
    <w:rsid w:val="00CA5831"/>
    <w:rsid w:val="00CA6617"/>
    <w:rsid w:val="00CA7A3C"/>
    <w:rsid w:val="00CB07F3"/>
    <w:rsid w:val="00CB08BB"/>
    <w:rsid w:val="00CB1F74"/>
    <w:rsid w:val="00CB47D6"/>
    <w:rsid w:val="00CB6185"/>
    <w:rsid w:val="00CB643E"/>
    <w:rsid w:val="00CB7352"/>
    <w:rsid w:val="00CB7FB6"/>
    <w:rsid w:val="00CC35E4"/>
    <w:rsid w:val="00CD14F5"/>
    <w:rsid w:val="00CD29F4"/>
    <w:rsid w:val="00CD33A1"/>
    <w:rsid w:val="00CD39B2"/>
    <w:rsid w:val="00CD43FC"/>
    <w:rsid w:val="00CD67ED"/>
    <w:rsid w:val="00CD68AA"/>
    <w:rsid w:val="00CD6DB9"/>
    <w:rsid w:val="00CD7F8B"/>
    <w:rsid w:val="00CE444F"/>
    <w:rsid w:val="00CE709D"/>
    <w:rsid w:val="00CF008D"/>
    <w:rsid w:val="00CF2D7A"/>
    <w:rsid w:val="00CF3D5D"/>
    <w:rsid w:val="00CF5F04"/>
    <w:rsid w:val="00CF708F"/>
    <w:rsid w:val="00CF7CD4"/>
    <w:rsid w:val="00CF7F2B"/>
    <w:rsid w:val="00D00CD1"/>
    <w:rsid w:val="00D01C64"/>
    <w:rsid w:val="00D03447"/>
    <w:rsid w:val="00D03C2A"/>
    <w:rsid w:val="00D0533C"/>
    <w:rsid w:val="00D06060"/>
    <w:rsid w:val="00D077D2"/>
    <w:rsid w:val="00D07C1E"/>
    <w:rsid w:val="00D110D5"/>
    <w:rsid w:val="00D160F2"/>
    <w:rsid w:val="00D1773E"/>
    <w:rsid w:val="00D17E67"/>
    <w:rsid w:val="00D222EC"/>
    <w:rsid w:val="00D228DD"/>
    <w:rsid w:val="00D30280"/>
    <w:rsid w:val="00D303C0"/>
    <w:rsid w:val="00D30CC0"/>
    <w:rsid w:val="00D314C5"/>
    <w:rsid w:val="00D31C6B"/>
    <w:rsid w:val="00D40731"/>
    <w:rsid w:val="00D40737"/>
    <w:rsid w:val="00D41577"/>
    <w:rsid w:val="00D42484"/>
    <w:rsid w:val="00D42500"/>
    <w:rsid w:val="00D42DC9"/>
    <w:rsid w:val="00D455CE"/>
    <w:rsid w:val="00D502F1"/>
    <w:rsid w:val="00D516BB"/>
    <w:rsid w:val="00D54710"/>
    <w:rsid w:val="00D552A6"/>
    <w:rsid w:val="00D55929"/>
    <w:rsid w:val="00D61D84"/>
    <w:rsid w:val="00D620D0"/>
    <w:rsid w:val="00D65C76"/>
    <w:rsid w:val="00D67A3F"/>
    <w:rsid w:val="00D7046C"/>
    <w:rsid w:val="00D75A3A"/>
    <w:rsid w:val="00D76621"/>
    <w:rsid w:val="00D77977"/>
    <w:rsid w:val="00D82BD9"/>
    <w:rsid w:val="00D83065"/>
    <w:rsid w:val="00D83FC9"/>
    <w:rsid w:val="00D84977"/>
    <w:rsid w:val="00D85214"/>
    <w:rsid w:val="00D852D9"/>
    <w:rsid w:val="00D8532A"/>
    <w:rsid w:val="00D86E54"/>
    <w:rsid w:val="00D87D7B"/>
    <w:rsid w:val="00D87F6C"/>
    <w:rsid w:val="00D90635"/>
    <w:rsid w:val="00D9087B"/>
    <w:rsid w:val="00D90FD2"/>
    <w:rsid w:val="00D91F2B"/>
    <w:rsid w:val="00D9298B"/>
    <w:rsid w:val="00D9367E"/>
    <w:rsid w:val="00D96E82"/>
    <w:rsid w:val="00DA0648"/>
    <w:rsid w:val="00DA1DFA"/>
    <w:rsid w:val="00DA2334"/>
    <w:rsid w:val="00DA26BF"/>
    <w:rsid w:val="00DA327B"/>
    <w:rsid w:val="00DA3328"/>
    <w:rsid w:val="00DA5F08"/>
    <w:rsid w:val="00DA6DC8"/>
    <w:rsid w:val="00DB12B2"/>
    <w:rsid w:val="00DB2428"/>
    <w:rsid w:val="00DB3BC0"/>
    <w:rsid w:val="00DB4B28"/>
    <w:rsid w:val="00DB75EE"/>
    <w:rsid w:val="00DB78FA"/>
    <w:rsid w:val="00DC1C10"/>
    <w:rsid w:val="00DC35E2"/>
    <w:rsid w:val="00DC6D3C"/>
    <w:rsid w:val="00DC72AB"/>
    <w:rsid w:val="00DD085B"/>
    <w:rsid w:val="00DD0F35"/>
    <w:rsid w:val="00DD40B2"/>
    <w:rsid w:val="00DD480C"/>
    <w:rsid w:val="00DE1183"/>
    <w:rsid w:val="00DE2A42"/>
    <w:rsid w:val="00DF1411"/>
    <w:rsid w:val="00DF1712"/>
    <w:rsid w:val="00DF198C"/>
    <w:rsid w:val="00DF1E46"/>
    <w:rsid w:val="00DF1F4F"/>
    <w:rsid w:val="00DF2D5A"/>
    <w:rsid w:val="00DF5169"/>
    <w:rsid w:val="00DF57B8"/>
    <w:rsid w:val="00DF5CA2"/>
    <w:rsid w:val="00E023EF"/>
    <w:rsid w:val="00E02469"/>
    <w:rsid w:val="00E0305D"/>
    <w:rsid w:val="00E03830"/>
    <w:rsid w:val="00E06066"/>
    <w:rsid w:val="00E062D9"/>
    <w:rsid w:val="00E10718"/>
    <w:rsid w:val="00E11F63"/>
    <w:rsid w:val="00E1450C"/>
    <w:rsid w:val="00E15B0E"/>
    <w:rsid w:val="00E20C7D"/>
    <w:rsid w:val="00E20DB4"/>
    <w:rsid w:val="00E24654"/>
    <w:rsid w:val="00E2468C"/>
    <w:rsid w:val="00E26CD2"/>
    <w:rsid w:val="00E27927"/>
    <w:rsid w:val="00E351BD"/>
    <w:rsid w:val="00E3589E"/>
    <w:rsid w:val="00E376DB"/>
    <w:rsid w:val="00E41A71"/>
    <w:rsid w:val="00E436C4"/>
    <w:rsid w:val="00E45644"/>
    <w:rsid w:val="00E47DBA"/>
    <w:rsid w:val="00E50ADF"/>
    <w:rsid w:val="00E51CB8"/>
    <w:rsid w:val="00E54BAF"/>
    <w:rsid w:val="00E54EE8"/>
    <w:rsid w:val="00E5502D"/>
    <w:rsid w:val="00E567B2"/>
    <w:rsid w:val="00E57305"/>
    <w:rsid w:val="00E57D49"/>
    <w:rsid w:val="00E61859"/>
    <w:rsid w:val="00E61B6D"/>
    <w:rsid w:val="00E63EE6"/>
    <w:rsid w:val="00E6614B"/>
    <w:rsid w:val="00E71BF3"/>
    <w:rsid w:val="00E751FB"/>
    <w:rsid w:val="00E801C8"/>
    <w:rsid w:val="00E8276A"/>
    <w:rsid w:val="00E83BF9"/>
    <w:rsid w:val="00E84094"/>
    <w:rsid w:val="00E84CE6"/>
    <w:rsid w:val="00E90A99"/>
    <w:rsid w:val="00E93857"/>
    <w:rsid w:val="00E942A0"/>
    <w:rsid w:val="00E96695"/>
    <w:rsid w:val="00E96B9F"/>
    <w:rsid w:val="00E97862"/>
    <w:rsid w:val="00E97C51"/>
    <w:rsid w:val="00EA2A56"/>
    <w:rsid w:val="00EA35DA"/>
    <w:rsid w:val="00EA37A2"/>
    <w:rsid w:val="00EA4DF2"/>
    <w:rsid w:val="00EA739B"/>
    <w:rsid w:val="00EB1989"/>
    <w:rsid w:val="00EB3CD3"/>
    <w:rsid w:val="00EB4550"/>
    <w:rsid w:val="00EB4AA1"/>
    <w:rsid w:val="00EB4F03"/>
    <w:rsid w:val="00EB6083"/>
    <w:rsid w:val="00EC0249"/>
    <w:rsid w:val="00EC02DC"/>
    <w:rsid w:val="00EC099F"/>
    <w:rsid w:val="00EC1958"/>
    <w:rsid w:val="00EC26B4"/>
    <w:rsid w:val="00EC30E4"/>
    <w:rsid w:val="00ED11D9"/>
    <w:rsid w:val="00ED1CB7"/>
    <w:rsid w:val="00ED2EF4"/>
    <w:rsid w:val="00ED43DB"/>
    <w:rsid w:val="00EE61CD"/>
    <w:rsid w:val="00EF384C"/>
    <w:rsid w:val="00EF5470"/>
    <w:rsid w:val="00EF5EBA"/>
    <w:rsid w:val="00EF6A8D"/>
    <w:rsid w:val="00EF6BF9"/>
    <w:rsid w:val="00F001AE"/>
    <w:rsid w:val="00F02065"/>
    <w:rsid w:val="00F022AC"/>
    <w:rsid w:val="00F0241D"/>
    <w:rsid w:val="00F034B7"/>
    <w:rsid w:val="00F05200"/>
    <w:rsid w:val="00F05EBF"/>
    <w:rsid w:val="00F10B61"/>
    <w:rsid w:val="00F11D79"/>
    <w:rsid w:val="00F12629"/>
    <w:rsid w:val="00F144B7"/>
    <w:rsid w:val="00F149C5"/>
    <w:rsid w:val="00F225B1"/>
    <w:rsid w:val="00F2585D"/>
    <w:rsid w:val="00F2692E"/>
    <w:rsid w:val="00F26D47"/>
    <w:rsid w:val="00F27A53"/>
    <w:rsid w:val="00F311EF"/>
    <w:rsid w:val="00F34F05"/>
    <w:rsid w:val="00F43783"/>
    <w:rsid w:val="00F44961"/>
    <w:rsid w:val="00F56705"/>
    <w:rsid w:val="00F57732"/>
    <w:rsid w:val="00F611DB"/>
    <w:rsid w:val="00F6244E"/>
    <w:rsid w:val="00F6331D"/>
    <w:rsid w:val="00F65FAE"/>
    <w:rsid w:val="00F70375"/>
    <w:rsid w:val="00F72FD6"/>
    <w:rsid w:val="00F76102"/>
    <w:rsid w:val="00F77A70"/>
    <w:rsid w:val="00F80671"/>
    <w:rsid w:val="00F80F2C"/>
    <w:rsid w:val="00F81933"/>
    <w:rsid w:val="00F87F67"/>
    <w:rsid w:val="00F91570"/>
    <w:rsid w:val="00F91BF3"/>
    <w:rsid w:val="00F92181"/>
    <w:rsid w:val="00F921C7"/>
    <w:rsid w:val="00F938C1"/>
    <w:rsid w:val="00F94727"/>
    <w:rsid w:val="00FA3357"/>
    <w:rsid w:val="00FA4385"/>
    <w:rsid w:val="00FA44DD"/>
    <w:rsid w:val="00FA6F25"/>
    <w:rsid w:val="00FB05A5"/>
    <w:rsid w:val="00FB126A"/>
    <w:rsid w:val="00FB5BDD"/>
    <w:rsid w:val="00FC1B25"/>
    <w:rsid w:val="00FC35A5"/>
    <w:rsid w:val="00FC456E"/>
    <w:rsid w:val="00FC4E37"/>
    <w:rsid w:val="00FD0FC1"/>
    <w:rsid w:val="00FD2E97"/>
    <w:rsid w:val="00FD2EE5"/>
    <w:rsid w:val="00FD307E"/>
    <w:rsid w:val="00FD61A3"/>
    <w:rsid w:val="00FD7117"/>
    <w:rsid w:val="00FE0286"/>
    <w:rsid w:val="00FE2D34"/>
    <w:rsid w:val="00FE306C"/>
    <w:rsid w:val="00FE454B"/>
    <w:rsid w:val="00FE471F"/>
    <w:rsid w:val="00FE47E9"/>
    <w:rsid w:val="00FE61D2"/>
    <w:rsid w:val="00FF05E7"/>
    <w:rsid w:val="00FF1160"/>
    <w:rsid w:val="00FF1EAF"/>
    <w:rsid w:val="00FF25C5"/>
    <w:rsid w:val="00FF2E25"/>
    <w:rsid w:val="00FF4D9D"/>
    <w:rsid w:val="00FF7237"/>
    <w:rsid w:val="00FF7C13"/>
  </w:rsids>
  <m:mathPr>
    <m:mathFont m:val="Cambria Math"/>
    <m:brkBin m:val="before"/>
    <m:brkBinSub m:val="--"/>
    <m:smallFrac m:val="0"/>
    <m:dispDef m:val="0"/>
    <m:lMargin m:val="0"/>
    <m:rMargin m:val="0"/>
    <m:defJc m:val="centerGroup"/>
    <m:wrapRight/>
    <m:intLim m:val="subSup"/>
    <m:naryLim m:val="subSup"/>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77F78787"/>
  <w15:docId w15:val="{C654F5C8-0CFF-4A2C-8EEE-D649379C35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GB" w:eastAsia="ja-JP"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C12FA"/>
    <w:rPr>
      <w:rFonts w:ascii="Arial" w:hAnsi="Arial" w:cs="Arial"/>
      <w:sz w:val="22"/>
      <w:szCs w:val="24"/>
    </w:rPr>
  </w:style>
  <w:style w:type="paragraph" w:styleId="Heading1">
    <w:name w:val="heading 1"/>
    <w:basedOn w:val="Normal"/>
    <w:next w:val="Normal"/>
    <w:link w:val="Heading1Char"/>
    <w:uiPriority w:val="9"/>
    <w:qFormat/>
    <w:rsid w:val="00A11B8A"/>
    <w:pPr>
      <w:keepNext/>
      <w:keepLines/>
      <w:numPr>
        <w:numId w:val="27"/>
      </w:numPr>
      <w:spacing w:before="240"/>
      <w:outlineLvl w:val="0"/>
    </w:pPr>
    <w:rPr>
      <w:rFonts w:asciiTheme="majorHAnsi" w:eastAsiaTheme="majorEastAsia" w:hAnsiTheme="majorHAnsi" w:cstheme="majorBidi"/>
      <w:b/>
      <w:bCs/>
      <w:sz w:val="32"/>
      <w:szCs w:val="32"/>
    </w:rPr>
  </w:style>
  <w:style w:type="paragraph" w:styleId="Heading2">
    <w:name w:val="heading 2"/>
    <w:basedOn w:val="Normal"/>
    <w:next w:val="Normal"/>
    <w:link w:val="Heading2Char"/>
    <w:uiPriority w:val="9"/>
    <w:unhideWhenUsed/>
    <w:qFormat/>
    <w:rsid w:val="00A11B8A"/>
    <w:pPr>
      <w:keepNext/>
      <w:keepLines/>
      <w:numPr>
        <w:ilvl w:val="1"/>
        <w:numId w:val="27"/>
      </w:numPr>
      <w:spacing w:before="20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EA2A56"/>
    <w:pPr>
      <w:keepNext/>
      <w:keepLines/>
      <w:numPr>
        <w:ilvl w:val="2"/>
        <w:numId w:val="27"/>
      </w:numPr>
      <w:spacing w:before="200"/>
      <w:ind w:left="505" w:hanging="505"/>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7A3E41"/>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7A3E41"/>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7A3E41"/>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7A3E41"/>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A3E41"/>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A3E41"/>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06CF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A11B8A"/>
    <w:rPr>
      <w:rFonts w:asciiTheme="majorHAnsi" w:eastAsiaTheme="majorEastAsia" w:hAnsiTheme="majorHAnsi" w:cstheme="majorBidi"/>
      <w:b/>
      <w:bCs/>
      <w:sz w:val="32"/>
      <w:szCs w:val="32"/>
    </w:rPr>
  </w:style>
  <w:style w:type="paragraph" w:styleId="Header">
    <w:name w:val="header"/>
    <w:basedOn w:val="Normal"/>
    <w:link w:val="HeaderChar"/>
    <w:uiPriority w:val="99"/>
    <w:unhideWhenUsed/>
    <w:rsid w:val="00806CFF"/>
    <w:pPr>
      <w:tabs>
        <w:tab w:val="center" w:pos="4320"/>
        <w:tab w:val="right" w:pos="8640"/>
      </w:tabs>
    </w:pPr>
  </w:style>
  <w:style w:type="character" w:customStyle="1" w:styleId="HeaderChar">
    <w:name w:val="Header Char"/>
    <w:basedOn w:val="DefaultParagraphFont"/>
    <w:link w:val="Header"/>
    <w:uiPriority w:val="99"/>
    <w:rsid w:val="00806CFF"/>
    <w:rPr>
      <w:sz w:val="24"/>
      <w:szCs w:val="24"/>
    </w:rPr>
  </w:style>
  <w:style w:type="paragraph" w:styleId="Footer">
    <w:name w:val="footer"/>
    <w:basedOn w:val="Normal"/>
    <w:link w:val="FooterChar"/>
    <w:uiPriority w:val="99"/>
    <w:unhideWhenUsed/>
    <w:rsid w:val="00806CFF"/>
    <w:pPr>
      <w:tabs>
        <w:tab w:val="center" w:pos="4320"/>
        <w:tab w:val="right" w:pos="8640"/>
      </w:tabs>
    </w:pPr>
  </w:style>
  <w:style w:type="character" w:customStyle="1" w:styleId="FooterChar">
    <w:name w:val="Footer Char"/>
    <w:basedOn w:val="DefaultParagraphFont"/>
    <w:link w:val="Footer"/>
    <w:uiPriority w:val="99"/>
    <w:rsid w:val="00806CFF"/>
    <w:rPr>
      <w:sz w:val="24"/>
      <w:szCs w:val="24"/>
    </w:rPr>
  </w:style>
  <w:style w:type="character" w:styleId="PageNumber">
    <w:name w:val="page number"/>
    <w:basedOn w:val="DefaultParagraphFont"/>
    <w:uiPriority w:val="99"/>
    <w:semiHidden/>
    <w:unhideWhenUsed/>
    <w:rsid w:val="00806CFF"/>
  </w:style>
  <w:style w:type="paragraph" w:styleId="ListParagraph">
    <w:name w:val="List Paragraph"/>
    <w:basedOn w:val="Normal"/>
    <w:uiPriority w:val="34"/>
    <w:qFormat/>
    <w:rsid w:val="00BD079A"/>
    <w:pPr>
      <w:ind w:left="720"/>
      <w:contextualSpacing/>
    </w:pPr>
  </w:style>
  <w:style w:type="character" w:styleId="Hyperlink">
    <w:name w:val="Hyperlink"/>
    <w:basedOn w:val="DefaultParagraphFont"/>
    <w:uiPriority w:val="99"/>
    <w:unhideWhenUsed/>
    <w:rsid w:val="00B40716"/>
    <w:rPr>
      <w:color w:val="0000FF" w:themeColor="hyperlink"/>
      <w:u w:val="single"/>
    </w:rPr>
  </w:style>
  <w:style w:type="paragraph" w:styleId="TOC1">
    <w:name w:val="toc 1"/>
    <w:basedOn w:val="Normal"/>
    <w:next w:val="Normal"/>
    <w:autoRedefine/>
    <w:uiPriority w:val="39"/>
    <w:unhideWhenUsed/>
    <w:rsid w:val="007A3E41"/>
    <w:pPr>
      <w:spacing w:before="120"/>
    </w:pPr>
    <w:rPr>
      <w:b/>
      <w:caps/>
      <w:szCs w:val="22"/>
    </w:rPr>
  </w:style>
  <w:style w:type="paragraph" w:styleId="TOC2">
    <w:name w:val="toc 2"/>
    <w:basedOn w:val="Normal"/>
    <w:next w:val="Normal"/>
    <w:autoRedefine/>
    <w:uiPriority w:val="39"/>
    <w:unhideWhenUsed/>
    <w:rsid w:val="007A3E41"/>
    <w:pPr>
      <w:ind w:left="220"/>
    </w:pPr>
    <w:rPr>
      <w:smallCaps/>
      <w:szCs w:val="22"/>
    </w:rPr>
  </w:style>
  <w:style w:type="paragraph" w:styleId="TOC3">
    <w:name w:val="toc 3"/>
    <w:basedOn w:val="Normal"/>
    <w:next w:val="Normal"/>
    <w:autoRedefine/>
    <w:uiPriority w:val="39"/>
    <w:unhideWhenUsed/>
    <w:rsid w:val="007A3E41"/>
    <w:pPr>
      <w:ind w:left="440"/>
    </w:pPr>
    <w:rPr>
      <w:i/>
      <w:szCs w:val="22"/>
    </w:rPr>
  </w:style>
  <w:style w:type="paragraph" w:styleId="TOC4">
    <w:name w:val="toc 4"/>
    <w:basedOn w:val="Normal"/>
    <w:next w:val="Normal"/>
    <w:autoRedefine/>
    <w:uiPriority w:val="39"/>
    <w:unhideWhenUsed/>
    <w:rsid w:val="007A3E41"/>
    <w:pPr>
      <w:ind w:left="660"/>
    </w:pPr>
    <w:rPr>
      <w:sz w:val="18"/>
      <w:szCs w:val="18"/>
    </w:rPr>
  </w:style>
  <w:style w:type="paragraph" w:styleId="TOC5">
    <w:name w:val="toc 5"/>
    <w:basedOn w:val="Normal"/>
    <w:next w:val="Normal"/>
    <w:autoRedefine/>
    <w:uiPriority w:val="39"/>
    <w:unhideWhenUsed/>
    <w:rsid w:val="007A3E41"/>
    <w:pPr>
      <w:ind w:left="880"/>
    </w:pPr>
    <w:rPr>
      <w:sz w:val="18"/>
      <w:szCs w:val="18"/>
    </w:rPr>
  </w:style>
  <w:style w:type="paragraph" w:styleId="TOC6">
    <w:name w:val="toc 6"/>
    <w:basedOn w:val="Normal"/>
    <w:next w:val="Normal"/>
    <w:autoRedefine/>
    <w:uiPriority w:val="39"/>
    <w:unhideWhenUsed/>
    <w:rsid w:val="007A3E41"/>
    <w:pPr>
      <w:ind w:left="1100"/>
    </w:pPr>
    <w:rPr>
      <w:sz w:val="18"/>
      <w:szCs w:val="18"/>
    </w:rPr>
  </w:style>
  <w:style w:type="paragraph" w:styleId="TOC7">
    <w:name w:val="toc 7"/>
    <w:basedOn w:val="Normal"/>
    <w:next w:val="Normal"/>
    <w:autoRedefine/>
    <w:uiPriority w:val="39"/>
    <w:unhideWhenUsed/>
    <w:rsid w:val="007A3E41"/>
    <w:pPr>
      <w:ind w:left="1320"/>
    </w:pPr>
    <w:rPr>
      <w:sz w:val="18"/>
      <w:szCs w:val="18"/>
    </w:rPr>
  </w:style>
  <w:style w:type="paragraph" w:styleId="TOC8">
    <w:name w:val="toc 8"/>
    <w:basedOn w:val="Normal"/>
    <w:next w:val="Normal"/>
    <w:autoRedefine/>
    <w:uiPriority w:val="39"/>
    <w:unhideWhenUsed/>
    <w:rsid w:val="007A3E41"/>
    <w:pPr>
      <w:ind w:left="1540"/>
    </w:pPr>
    <w:rPr>
      <w:sz w:val="18"/>
      <w:szCs w:val="18"/>
    </w:rPr>
  </w:style>
  <w:style w:type="paragraph" w:styleId="TOC9">
    <w:name w:val="toc 9"/>
    <w:basedOn w:val="Normal"/>
    <w:next w:val="Normal"/>
    <w:autoRedefine/>
    <w:uiPriority w:val="39"/>
    <w:unhideWhenUsed/>
    <w:rsid w:val="007A3E41"/>
    <w:pPr>
      <w:ind w:left="1760"/>
    </w:pPr>
    <w:rPr>
      <w:sz w:val="18"/>
      <w:szCs w:val="18"/>
    </w:rPr>
  </w:style>
  <w:style w:type="character" w:customStyle="1" w:styleId="Heading2Char">
    <w:name w:val="Heading 2 Char"/>
    <w:basedOn w:val="DefaultParagraphFont"/>
    <w:link w:val="Heading2"/>
    <w:uiPriority w:val="9"/>
    <w:rsid w:val="00A11B8A"/>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EA2A56"/>
    <w:rPr>
      <w:rFonts w:asciiTheme="majorHAnsi" w:eastAsiaTheme="majorEastAsia" w:hAnsiTheme="majorHAnsi" w:cstheme="majorBidi"/>
      <w:b/>
      <w:bCs/>
      <w:sz w:val="22"/>
      <w:szCs w:val="24"/>
    </w:rPr>
  </w:style>
  <w:style w:type="character" w:customStyle="1" w:styleId="Heading4Char">
    <w:name w:val="Heading 4 Char"/>
    <w:basedOn w:val="DefaultParagraphFont"/>
    <w:link w:val="Heading4"/>
    <w:uiPriority w:val="9"/>
    <w:rsid w:val="007A3E41"/>
    <w:rPr>
      <w:rFonts w:asciiTheme="majorHAnsi" w:eastAsiaTheme="majorEastAsia" w:hAnsiTheme="majorHAnsi" w:cstheme="majorBidi"/>
      <w:b/>
      <w:bCs/>
      <w:i/>
      <w:iCs/>
      <w:color w:val="4F81BD" w:themeColor="accent1"/>
      <w:sz w:val="22"/>
      <w:szCs w:val="24"/>
    </w:rPr>
  </w:style>
  <w:style w:type="character" w:customStyle="1" w:styleId="Heading5Char">
    <w:name w:val="Heading 5 Char"/>
    <w:basedOn w:val="DefaultParagraphFont"/>
    <w:link w:val="Heading5"/>
    <w:uiPriority w:val="9"/>
    <w:semiHidden/>
    <w:rsid w:val="007A3E41"/>
    <w:rPr>
      <w:rFonts w:asciiTheme="majorHAnsi" w:eastAsiaTheme="majorEastAsia" w:hAnsiTheme="majorHAnsi" w:cstheme="majorBidi"/>
      <w:color w:val="243F60" w:themeColor="accent1" w:themeShade="7F"/>
      <w:sz w:val="22"/>
      <w:szCs w:val="24"/>
    </w:rPr>
  </w:style>
  <w:style w:type="character" w:customStyle="1" w:styleId="Heading6Char">
    <w:name w:val="Heading 6 Char"/>
    <w:basedOn w:val="DefaultParagraphFont"/>
    <w:link w:val="Heading6"/>
    <w:uiPriority w:val="9"/>
    <w:semiHidden/>
    <w:rsid w:val="007A3E41"/>
    <w:rPr>
      <w:rFonts w:asciiTheme="majorHAnsi" w:eastAsiaTheme="majorEastAsia" w:hAnsiTheme="majorHAnsi" w:cstheme="majorBidi"/>
      <w:i/>
      <w:iCs/>
      <w:color w:val="243F60" w:themeColor="accent1" w:themeShade="7F"/>
      <w:sz w:val="22"/>
      <w:szCs w:val="24"/>
    </w:rPr>
  </w:style>
  <w:style w:type="character" w:customStyle="1" w:styleId="Heading7Char">
    <w:name w:val="Heading 7 Char"/>
    <w:basedOn w:val="DefaultParagraphFont"/>
    <w:link w:val="Heading7"/>
    <w:uiPriority w:val="9"/>
    <w:semiHidden/>
    <w:rsid w:val="007A3E41"/>
    <w:rPr>
      <w:rFonts w:asciiTheme="majorHAnsi" w:eastAsiaTheme="majorEastAsia" w:hAnsiTheme="majorHAnsi" w:cstheme="majorBidi"/>
      <w:i/>
      <w:iCs/>
      <w:color w:val="404040" w:themeColor="text1" w:themeTint="BF"/>
      <w:sz w:val="22"/>
      <w:szCs w:val="24"/>
    </w:rPr>
  </w:style>
  <w:style w:type="character" w:customStyle="1" w:styleId="Heading8Char">
    <w:name w:val="Heading 8 Char"/>
    <w:basedOn w:val="DefaultParagraphFont"/>
    <w:link w:val="Heading8"/>
    <w:uiPriority w:val="9"/>
    <w:semiHidden/>
    <w:rsid w:val="007A3E41"/>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uiPriority w:val="9"/>
    <w:semiHidden/>
    <w:rsid w:val="007A3E41"/>
    <w:rPr>
      <w:rFonts w:asciiTheme="majorHAnsi" w:eastAsiaTheme="majorEastAsia" w:hAnsiTheme="majorHAnsi" w:cstheme="majorBidi"/>
      <w:i/>
      <w:iCs/>
      <w:color w:val="404040" w:themeColor="text1" w:themeTint="BF"/>
    </w:rPr>
  </w:style>
  <w:style w:type="character" w:styleId="CommentReference">
    <w:name w:val="annotation reference"/>
    <w:basedOn w:val="DefaultParagraphFont"/>
    <w:uiPriority w:val="99"/>
    <w:semiHidden/>
    <w:unhideWhenUsed/>
    <w:rsid w:val="00DB78FA"/>
    <w:rPr>
      <w:sz w:val="18"/>
      <w:szCs w:val="18"/>
    </w:rPr>
  </w:style>
  <w:style w:type="paragraph" w:styleId="CommentText">
    <w:name w:val="annotation text"/>
    <w:basedOn w:val="Normal"/>
    <w:link w:val="CommentTextChar"/>
    <w:uiPriority w:val="99"/>
    <w:unhideWhenUsed/>
    <w:rsid w:val="00DB78FA"/>
    <w:rPr>
      <w:sz w:val="24"/>
    </w:rPr>
  </w:style>
  <w:style w:type="character" w:customStyle="1" w:styleId="CommentTextChar">
    <w:name w:val="Comment Text Char"/>
    <w:basedOn w:val="DefaultParagraphFont"/>
    <w:link w:val="CommentText"/>
    <w:uiPriority w:val="99"/>
    <w:rsid w:val="00DB78FA"/>
    <w:rPr>
      <w:sz w:val="24"/>
      <w:szCs w:val="24"/>
    </w:rPr>
  </w:style>
  <w:style w:type="paragraph" w:styleId="CommentSubject">
    <w:name w:val="annotation subject"/>
    <w:basedOn w:val="CommentText"/>
    <w:next w:val="CommentText"/>
    <w:link w:val="CommentSubjectChar"/>
    <w:uiPriority w:val="99"/>
    <w:semiHidden/>
    <w:unhideWhenUsed/>
    <w:rsid w:val="00DB78FA"/>
    <w:rPr>
      <w:b/>
      <w:bCs/>
      <w:sz w:val="20"/>
      <w:szCs w:val="20"/>
    </w:rPr>
  </w:style>
  <w:style w:type="character" w:customStyle="1" w:styleId="CommentSubjectChar">
    <w:name w:val="Comment Subject Char"/>
    <w:basedOn w:val="CommentTextChar"/>
    <w:link w:val="CommentSubject"/>
    <w:uiPriority w:val="99"/>
    <w:semiHidden/>
    <w:rsid w:val="00DB78FA"/>
    <w:rPr>
      <w:b/>
      <w:bCs/>
      <w:sz w:val="24"/>
      <w:szCs w:val="24"/>
    </w:rPr>
  </w:style>
  <w:style w:type="paragraph" w:styleId="BalloonText">
    <w:name w:val="Balloon Text"/>
    <w:basedOn w:val="Normal"/>
    <w:link w:val="BalloonTextChar"/>
    <w:uiPriority w:val="99"/>
    <w:semiHidden/>
    <w:unhideWhenUsed/>
    <w:rsid w:val="00DB78FA"/>
    <w:rPr>
      <w:rFonts w:ascii="Lucida Grande" w:hAnsi="Lucida Grande"/>
      <w:sz w:val="18"/>
      <w:szCs w:val="18"/>
    </w:rPr>
  </w:style>
  <w:style w:type="character" w:customStyle="1" w:styleId="BalloonTextChar">
    <w:name w:val="Balloon Text Char"/>
    <w:basedOn w:val="DefaultParagraphFont"/>
    <w:link w:val="BalloonText"/>
    <w:uiPriority w:val="99"/>
    <w:semiHidden/>
    <w:rsid w:val="00DB78FA"/>
    <w:rPr>
      <w:rFonts w:ascii="Lucida Grande" w:hAnsi="Lucida Grande"/>
      <w:sz w:val="18"/>
      <w:szCs w:val="18"/>
    </w:rPr>
  </w:style>
  <w:style w:type="paragraph" w:customStyle="1" w:styleId="AppendixSection">
    <w:name w:val="AppendixSection"/>
    <w:basedOn w:val="Heading2"/>
    <w:qFormat/>
    <w:rsid w:val="004F1DC9"/>
    <w:pPr>
      <w:numPr>
        <w:numId w:val="22"/>
      </w:numPr>
      <w:tabs>
        <w:tab w:val="num" w:pos="360"/>
      </w:tabs>
      <w:ind w:left="426" w:hanging="432"/>
    </w:pPr>
  </w:style>
  <w:style w:type="paragraph" w:styleId="NormalWeb">
    <w:name w:val="Normal (Web)"/>
    <w:basedOn w:val="Normal"/>
    <w:uiPriority w:val="99"/>
    <w:semiHidden/>
    <w:unhideWhenUsed/>
    <w:rsid w:val="0009699F"/>
    <w:pPr>
      <w:spacing w:before="100" w:beforeAutospacing="1" w:after="119"/>
    </w:pPr>
    <w:rPr>
      <w:rFonts w:ascii="Times" w:hAnsi="Times" w:cs="Times New Roman"/>
      <w:sz w:val="20"/>
      <w:szCs w:val="20"/>
      <w:lang w:eastAsia="en-US"/>
    </w:rPr>
  </w:style>
  <w:style w:type="character" w:styleId="Mention">
    <w:name w:val="Mention"/>
    <w:basedOn w:val="DefaultParagraphFont"/>
    <w:uiPriority w:val="99"/>
    <w:semiHidden/>
    <w:unhideWhenUsed/>
    <w:rsid w:val="00557196"/>
    <w:rPr>
      <w:color w:val="2B579A"/>
      <w:shd w:val="clear" w:color="auto" w:fill="E6E6E6"/>
    </w:rPr>
  </w:style>
  <w:style w:type="character" w:customStyle="1" w:styleId="apple-converted-space">
    <w:name w:val="apple-converted-space"/>
    <w:basedOn w:val="DefaultParagraphFont"/>
    <w:rsid w:val="00BE2C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163985">
      <w:bodyDiv w:val="1"/>
      <w:marLeft w:val="0"/>
      <w:marRight w:val="0"/>
      <w:marTop w:val="0"/>
      <w:marBottom w:val="0"/>
      <w:divBdr>
        <w:top w:val="none" w:sz="0" w:space="0" w:color="auto"/>
        <w:left w:val="none" w:sz="0" w:space="0" w:color="auto"/>
        <w:bottom w:val="none" w:sz="0" w:space="0" w:color="auto"/>
        <w:right w:val="none" w:sz="0" w:space="0" w:color="auto"/>
      </w:divBdr>
    </w:div>
    <w:div w:id="96875351">
      <w:bodyDiv w:val="1"/>
      <w:marLeft w:val="0"/>
      <w:marRight w:val="0"/>
      <w:marTop w:val="0"/>
      <w:marBottom w:val="0"/>
      <w:divBdr>
        <w:top w:val="none" w:sz="0" w:space="0" w:color="auto"/>
        <w:left w:val="none" w:sz="0" w:space="0" w:color="auto"/>
        <w:bottom w:val="none" w:sz="0" w:space="0" w:color="auto"/>
        <w:right w:val="none" w:sz="0" w:space="0" w:color="auto"/>
      </w:divBdr>
    </w:div>
    <w:div w:id="776020806">
      <w:bodyDiv w:val="1"/>
      <w:marLeft w:val="0"/>
      <w:marRight w:val="0"/>
      <w:marTop w:val="0"/>
      <w:marBottom w:val="0"/>
      <w:divBdr>
        <w:top w:val="none" w:sz="0" w:space="0" w:color="auto"/>
        <w:left w:val="none" w:sz="0" w:space="0" w:color="auto"/>
        <w:bottom w:val="none" w:sz="0" w:space="0" w:color="auto"/>
        <w:right w:val="none" w:sz="0" w:space="0" w:color="auto"/>
      </w:divBdr>
    </w:div>
    <w:div w:id="1098869998">
      <w:bodyDiv w:val="1"/>
      <w:marLeft w:val="0"/>
      <w:marRight w:val="0"/>
      <w:marTop w:val="0"/>
      <w:marBottom w:val="0"/>
      <w:divBdr>
        <w:top w:val="none" w:sz="0" w:space="0" w:color="auto"/>
        <w:left w:val="none" w:sz="0" w:space="0" w:color="auto"/>
        <w:bottom w:val="none" w:sz="0" w:space="0" w:color="auto"/>
        <w:right w:val="none" w:sz="0" w:space="0" w:color="auto"/>
      </w:divBdr>
    </w:div>
    <w:div w:id="132219959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docs.opencv.org/trunk/d7/d8b/tutorial_py_face_detection.html" TargetMode="External"/><Relationship Id="rId18" Type="http://schemas.openxmlformats.org/officeDocument/2006/relationships/hyperlink" Target="https://www.gov.uk/government/news/plug-and-play-autonomous-sensors" TargetMode="External"/><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hyperlink" Target="http://www.vision.caltech.edu/html-files/EE148-2005-Spring/pprs/viola04ijcv.pdf" TargetMode="Externa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5.png"/><Relationship Id="rId25" Type="http://schemas.openxmlformats.org/officeDocument/2006/relationships/hyperlink" Target="http://opencv.org/" TargetMode="Externa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yperlink" Target="http://www.bbc.co.uk/news/uk-england-suffolk-38052508" TargetMode="External"/><Relationship Id="rId29"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hyperlink" Target="http://www.gavrila.net/Datasets/Daimler_Pedestrian_Benchmark_D/Daimler_Pedestrian_Segmentatio/daimler_pedestrian_segmentatio.html" TargetMode="External"/><Relationship Id="rId5" Type="http://schemas.openxmlformats.org/officeDocument/2006/relationships/webSettings" Target="webSettings.xml"/><Relationship Id="rId15" Type="http://schemas.openxmlformats.org/officeDocument/2006/relationships/hyperlink" Target="http://www.learnopencv.com/histogram-of-oriented-gradients/" TargetMode="External"/><Relationship Id="rId23" Type="http://schemas.openxmlformats.org/officeDocument/2006/relationships/hyperlink" Target="http://cvlab.epfl.ch/data/pom" TargetMode="External"/><Relationship Id="rId28" Type="http://schemas.openxmlformats.org/officeDocument/2006/relationships/fontTable" Target="fontTable.xml"/><Relationship Id="rId10" Type="http://schemas.openxmlformats.org/officeDocument/2006/relationships/hyperlink" Target="mailto:alo14@aber.ac.uk" TargetMode="External"/><Relationship Id="rId19" Type="http://schemas.openxmlformats.org/officeDocument/2006/relationships/hyperlink" Target="http://surveillance-and-society.org/articles2(2)/screens.pdf"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 Id="rId22" Type="http://schemas.openxmlformats.org/officeDocument/2006/relationships/hyperlink" Target="http://homepages.inf.ed.ac.uk/rbf/CAVIAR/" TargetMode="External"/><Relationship Id="rId27" Type="http://schemas.openxmlformats.org/officeDocument/2006/relationships/footer" Target="footer1.xml"/><Relationship Id="rId3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MajorProject\MMP_Final_Report_Template_SE_Projec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4932026-C9CA-4E89-BB01-155F7A11A2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MMP_Final_Report_Template_SE_Project.dotx</Template>
  <TotalTime>8837</TotalTime>
  <Pages>24</Pages>
  <Words>6994</Words>
  <Characters>39871</Characters>
  <Application>Microsoft Office Word</Application>
  <DocSecurity>0</DocSecurity>
  <Lines>332</Lines>
  <Paragraphs>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O'Donnell</dc:creator>
  <cp:keywords/>
  <dc:description/>
  <cp:lastModifiedBy>Alex O'Donnell</cp:lastModifiedBy>
  <cp:revision>1039</cp:revision>
  <cp:lastPrinted>2014-04-04T10:58:00Z</cp:lastPrinted>
  <dcterms:created xsi:type="dcterms:W3CDTF">2017-04-16T16:02:00Z</dcterms:created>
  <dcterms:modified xsi:type="dcterms:W3CDTF">2017-04-25T17:09:00Z</dcterms:modified>
</cp:coreProperties>
</file>